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6005B" w14:textId="77777777" w:rsidR="00FF125F" w:rsidRPr="0016486D" w:rsidRDefault="007926F3" w:rsidP="0016486D">
      <w:pPr>
        <w:pStyle w:val="101"/>
      </w:pPr>
      <w:bookmarkStart w:id="0" w:name="_GoBack"/>
      <w:bookmarkEnd w:id="0"/>
      <w:r>
        <w:rPr>
          <w:noProof/>
        </w:rPr>
        <w:pict w14:anchorId="33735F42">
          <v:shapetype id="_x0000_t202" coordsize="21600,21600" o:spt="202" path="m,l,21600r21600,l21600,xe">
            <v:stroke joinstyle="miter"/>
            <v:path gradientshapeok="t" o:connecttype="rect"/>
          </v:shapetype>
          <v:shape id="Поле 4" o:spid="_x0000_s1218" type="#_x0000_t202" style="position:absolute;margin-left:0;margin-top:686.8pt;width:484.7pt;height:22.7pt;z-index:2;visibility:visible;mso-position-horizontal:inside;mso-position-horizontal-relative:margin;mso-position-vertical-relative:margin;mso-width-relative:margin;mso-height-relative:margin" filled="f" stroked="f" strokeweight=".5pt">
            <v:textbox style="mso-next-textbox:#Поле 4" inset="0,1mm,0,0">
              <w:txbxContent>
                <w:p w14:paraId="6A35F65C" w14:textId="77777777" w:rsidR="00537F17" w:rsidRPr="004312C4" w:rsidRDefault="00537F17" w:rsidP="00FF2056">
                  <w:pPr>
                    <w:pStyle w:val="106"/>
                  </w:pPr>
                  <w:r w:rsidRPr="0029750C">
                    <w:t xml:space="preserve">© </w:t>
                  </w:r>
                  <w:r>
                    <w:rPr>
                      <w:rStyle w:val="af5"/>
                    </w:rPr>
                    <w:t>Л</w:t>
                  </w:r>
                  <w:r w:rsidRPr="007B1DA6">
                    <w:rPr>
                      <w:rStyle w:val="af5"/>
                    </w:rPr>
                    <w:t xml:space="preserve">. </w:t>
                  </w:r>
                  <w:r>
                    <w:rPr>
                      <w:rStyle w:val="af5"/>
                    </w:rPr>
                    <w:t>В</w:t>
                  </w:r>
                  <w:r w:rsidRPr="007B1DA6">
                    <w:rPr>
                      <w:rStyle w:val="af5"/>
                    </w:rPr>
                    <w:t>.</w:t>
                  </w:r>
                  <w:r>
                    <w:rPr>
                      <w:rStyle w:val="af5"/>
                    </w:rPr>
                    <w:t xml:space="preserve"> Іванов</w:t>
                  </w:r>
                  <w:r w:rsidRPr="007B1DA6">
                    <w:rPr>
                      <w:rStyle w:val="af5"/>
                    </w:rPr>
                    <w:t xml:space="preserve">, </w:t>
                  </w:r>
                  <w:r>
                    <w:rPr>
                      <w:rStyle w:val="af5"/>
                    </w:rPr>
                    <w:t>В</w:t>
                  </w:r>
                  <w:r w:rsidRPr="007B1DA6">
                    <w:rPr>
                      <w:rStyle w:val="af5"/>
                    </w:rPr>
                    <w:t xml:space="preserve">. </w:t>
                  </w:r>
                  <w:r>
                    <w:rPr>
                      <w:rStyle w:val="af5"/>
                    </w:rPr>
                    <w:t>С</w:t>
                  </w:r>
                  <w:r w:rsidRPr="007B1DA6">
                    <w:rPr>
                      <w:rStyle w:val="af5"/>
                    </w:rPr>
                    <w:t>.</w:t>
                  </w:r>
                  <w:r>
                    <w:rPr>
                      <w:rStyle w:val="af5"/>
                    </w:rPr>
                    <w:t xml:space="preserve"> Петров</w:t>
                  </w:r>
                  <w:r w:rsidRPr="007B1DA6">
                    <w:rPr>
                      <w:rStyle w:val="af5"/>
                    </w:rPr>
                    <w:t>,</w:t>
                  </w:r>
                  <w:r>
                    <w:rPr>
                      <w:rStyle w:val="af5"/>
                    </w:rPr>
                    <w:t xml:space="preserve"> В</w:t>
                  </w:r>
                  <w:r w:rsidRPr="007B1DA6">
                    <w:rPr>
                      <w:rStyle w:val="af5"/>
                    </w:rPr>
                    <w:t xml:space="preserve">. </w:t>
                  </w:r>
                  <w:r>
                    <w:rPr>
                      <w:rStyle w:val="af5"/>
                    </w:rPr>
                    <w:t>Т</w:t>
                  </w:r>
                  <w:r w:rsidRPr="00C773D4">
                    <w:t>.</w:t>
                  </w:r>
                  <w:r>
                    <w:t xml:space="preserve"> Тишков</w:t>
                  </w:r>
                  <w:r w:rsidRPr="00D17926">
                    <w:t>,</w:t>
                  </w:r>
                  <w:r w:rsidRPr="004B00BA">
                    <w:t xml:space="preserve"> </w:t>
                  </w:r>
                  <w:r>
                    <w:t>2015</w:t>
                  </w:r>
                </w:p>
              </w:txbxContent>
            </v:textbox>
            <w10:wrap type="square" anchorx="margin" anchory="margin"/>
            <w10:anchorlock/>
          </v:shape>
        </w:pict>
      </w:r>
      <w:r w:rsidR="00A10757" w:rsidRPr="00DD0512">
        <w:t xml:space="preserve">УДК </w:t>
      </w:r>
      <w:r w:rsidR="00A10757">
        <w:t>519</w:t>
      </w:r>
      <w:r w:rsidR="00A10757" w:rsidRPr="00DD0512">
        <w:t>.2</w:t>
      </w:r>
      <w:r w:rsidR="0016486D" w:rsidRPr="0016486D">
        <w:tab/>
      </w:r>
    </w:p>
    <w:p w14:paraId="56686F56" w14:textId="77777777" w:rsidR="00A10757" w:rsidRPr="00201D99" w:rsidRDefault="00A506BA" w:rsidP="00FF2056">
      <w:pPr>
        <w:pStyle w:val="102"/>
        <w:rPr>
          <w:sz w:val="28"/>
          <w:szCs w:val="28"/>
          <w:lang w:val="ru-RU"/>
        </w:rPr>
      </w:pPr>
      <w:r w:rsidRPr="00A506BA">
        <w:t>Л. B. Іванов, В. С. Петров, В. C. Тишков</w:t>
      </w:r>
    </w:p>
    <w:p w14:paraId="7F840CA2" w14:textId="77777777" w:rsidR="00A10757" w:rsidRPr="009F3C36" w:rsidRDefault="00A10757" w:rsidP="00FF2056">
      <w:pPr>
        <w:pStyle w:val="103"/>
        <w:rPr>
          <w:lang w:val="en-US"/>
        </w:rPr>
      </w:pPr>
      <w:bookmarkStart w:id="1" w:name="_Toc337313031"/>
      <w:bookmarkStart w:id="2" w:name="_Toc423799457"/>
      <w:r>
        <w:t>Використання</w:t>
      </w:r>
      <w:r w:rsidRPr="00DE39A4">
        <w:t xml:space="preserve"> метод</w:t>
      </w:r>
      <w:r>
        <w:t>і</w:t>
      </w:r>
      <w:r w:rsidRPr="00DE39A4">
        <w:t>в статистич</w:t>
      </w:r>
      <w:r>
        <w:t>н</w:t>
      </w:r>
      <w:r w:rsidRPr="00DE39A4">
        <w:t>ого анал</w:t>
      </w:r>
      <w:r>
        <w:t>і</w:t>
      </w:r>
      <w:r w:rsidRPr="00DE39A4">
        <w:t>з</w:t>
      </w:r>
      <w:r>
        <w:t>у</w:t>
      </w:r>
      <w:r w:rsidRPr="00DE39A4">
        <w:t xml:space="preserve"> при обр</w:t>
      </w:r>
      <w:r>
        <w:t>о</w:t>
      </w:r>
      <w:r w:rsidRPr="00DE39A4">
        <w:t>б</w:t>
      </w:r>
      <w:r>
        <w:t>ці</w:t>
      </w:r>
      <w:r w:rsidRPr="00DE39A4">
        <w:t xml:space="preserve"> дан</w:t>
      </w:r>
      <w:r>
        <w:t>и</w:t>
      </w:r>
      <w:r w:rsidRPr="00DE39A4">
        <w:t xml:space="preserve">х </w:t>
      </w:r>
      <w:r>
        <w:t>опитування</w:t>
      </w:r>
      <w:r w:rsidRPr="00DE39A4">
        <w:t xml:space="preserve"> </w:t>
      </w:r>
      <w:commentRangeStart w:id="3"/>
      <w:r w:rsidRPr="00DE39A4">
        <w:t>населен</w:t>
      </w:r>
      <w:r>
        <w:t>н</w:t>
      </w:r>
      <w:r w:rsidRPr="00DE39A4">
        <w:t>я</w:t>
      </w:r>
      <w:bookmarkEnd w:id="1"/>
      <w:bookmarkEnd w:id="2"/>
      <w:commentRangeEnd w:id="3"/>
      <w:r w:rsidR="009F3C36">
        <w:rPr>
          <w:rStyle w:val="aff7"/>
          <w:b w:val="0"/>
          <w:caps w:val="0"/>
          <w:lang w:eastAsia="ru-RU"/>
        </w:rPr>
        <w:commentReference w:id="3"/>
      </w:r>
    </w:p>
    <w:p w14:paraId="07E58D41" w14:textId="77777777" w:rsidR="00EB2EE1" w:rsidRPr="00104BE1" w:rsidRDefault="00EB2EE1" w:rsidP="00EB2EE1">
      <w:pPr>
        <w:pStyle w:val="104"/>
      </w:pPr>
      <w:r w:rsidRPr="00B84B7B">
        <w:t>Пропонуються</w:t>
      </w:r>
      <w:r w:rsidRPr="00DD0512">
        <w:t xml:space="preserve"> методи обробки даних, здобутих у результаті соціологічного </w:t>
      </w:r>
      <w:r w:rsidRPr="00DE39A4">
        <w:t xml:space="preserve">опитування </w:t>
      </w:r>
      <w:r w:rsidRPr="00DD0512">
        <w:t xml:space="preserve">населення про його відношення до тих чи інших партій.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 xml:space="preserve">… </w:t>
      </w:r>
      <w:r w:rsidRPr="00DD0512">
        <w:t>Зроблен</w:t>
      </w:r>
      <w:r>
        <w:t>о</w:t>
      </w:r>
      <w:r w:rsidRPr="00DD0512">
        <w:t xml:space="preserve"> висновки</w:t>
      </w:r>
      <w:r>
        <w:t xml:space="preserve"> </w:t>
      </w:r>
      <w:r w:rsidRPr="00DD0512">
        <w:t xml:space="preserve">про версти населення, на які спираються різні </w:t>
      </w:r>
      <w:commentRangeStart w:id="4"/>
      <w:r w:rsidRPr="00DD0512">
        <w:t>партії</w:t>
      </w:r>
      <w:commentRangeEnd w:id="4"/>
      <w:r w:rsidR="009F3C36">
        <w:rPr>
          <w:rStyle w:val="aff7"/>
          <w:lang w:eastAsia="ru-RU"/>
        </w:rPr>
        <w:commentReference w:id="4"/>
      </w:r>
      <w:r w:rsidRPr="00DD0512">
        <w:t>.</w:t>
      </w:r>
      <w:r>
        <w:t xml:space="preserve"> </w:t>
      </w:r>
    </w:p>
    <w:p w14:paraId="0C68A765" w14:textId="77777777" w:rsidR="00EB2EE1" w:rsidRPr="00EF699B" w:rsidRDefault="00EB2EE1" w:rsidP="00EB2EE1">
      <w:pPr>
        <w:pStyle w:val="105"/>
        <w:rPr>
          <w:lang w:val="ru-RU"/>
        </w:rPr>
      </w:pPr>
      <w:r w:rsidRPr="00E90B48">
        <w:rPr>
          <w:rStyle w:val="a5"/>
        </w:rPr>
        <w:t>Ключ</w:t>
      </w:r>
      <w:r>
        <w:rPr>
          <w:rStyle w:val="a5"/>
        </w:rPr>
        <w:t>ові</w:t>
      </w:r>
      <w:r w:rsidRPr="00E90B48">
        <w:rPr>
          <w:rStyle w:val="a5"/>
        </w:rPr>
        <w:t xml:space="preserve"> слова:</w:t>
      </w:r>
      <w:r>
        <w:t xml:space="preserve"> статистичні дані, обробка, клас, класифікація, соціологічне </w:t>
      </w:r>
      <w:r w:rsidRPr="00DE39A4">
        <w:t>опитування</w:t>
      </w:r>
      <w:r>
        <w:t xml:space="preserve">, </w:t>
      </w:r>
      <w:commentRangeStart w:id="5"/>
      <w:r>
        <w:t>алгоритм</w:t>
      </w:r>
      <w:commentRangeEnd w:id="5"/>
      <w:r w:rsidR="005018A2">
        <w:rPr>
          <w:rStyle w:val="aff7"/>
          <w:lang w:eastAsia="ru-RU"/>
        </w:rPr>
        <w:commentReference w:id="5"/>
      </w:r>
      <w:r>
        <w:t>.</w:t>
      </w:r>
    </w:p>
    <w:p w14:paraId="25EA8AAF" w14:textId="77777777" w:rsidR="00EB2EE1" w:rsidRPr="005E4D9F" w:rsidRDefault="00EB2EE1" w:rsidP="00EB2EE1">
      <w:pPr>
        <w:pStyle w:val="204"/>
      </w:pPr>
      <w:r>
        <w:t xml:space="preserve">Предлагаются методы </w:t>
      </w:r>
      <w:r w:rsidRPr="00874367">
        <w:t>обработки</w:t>
      </w:r>
      <w:r>
        <w:t xml:space="preserve"> данных, полученных в результате социологического опроса населения о его отношении к тем или иным партиям. . . . . . . . . . . . . . . . . Сделаны выводы о слоях населения, на которые опираются различные партии.</w:t>
      </w:r>
      <w:r w:rsidRPr="005E4D9F">
        <w:t xml:space="preserve"> </w:t>
      </w:r>
    </w:p>
    <w:p w14:paraId="31D72FDF" w14:textId="77777777" w:rsidR="00EB2EE1" w:rsidRDefault="00EB2EE1" w:rsidP="00EB2EE1">
      <w:pPr>
        <w:pStyle w:val="205"/>
      </w:pPr>
      <w:r w:rsidRPr="00E90B48">
        <w:rPr>
          <w:rStyle w:val="a5"/>
        </w:rPr>
        <w:t>Ключевые слова:</w:t>
      </w:r>
      <w:r>
        <w:t xml:space="preserve"> </w:t>
      </w:r>
      <w:r w:rsidRPr="00874367">
        <w:t>статистические</w:t>
      </w:r>
      <w:r>
        <w:t xml:space="preserve"> данные, обработка, класс, классификация, социологиче</w:t>
      </w:r>
      <w:r>
        <w:softHyphen/>
        <w:t>ский опрос, алгоритм.</w:t>
      </w:r>
    </w:p>
    <w:p w14:paraId="27543EC0" w14:textId="77777777" w:rsidR="00EB2EE1" w:rsidRPr="0016026F" w:rsidRDefault="00EB2EE1" w:rsidP="00EB2EE1">
      <w:pPr>
        <w:pStyle w:val="304"/>
      </w:pPr>
      <w:r w:rsidRPr="00F3754A">
        <w:t>There have been proposed methods of processing of data, which were received as a result of soci</w:t>
      </w:r>
      <w:r w:rsidRPr="00F3754A">
        <w:softHyphen/>
        <w:t xml:space="preserve">ological questioning of people concerning their attitude to this or that party. . . . . . . . . . . . . . . . . . . . . . . . . . . . . . . . . . . . . . . . . . . . . . . . . . . . . . . . . . . . . . . . . . . . . . . . . . . . . . . . . </w:t>
      </w:r>
      <w:r w:rsidRPr="00AD10D7">
        <w:t xml:space="preserve">. . . The conclusions about the strata of society, various parties are supported by, have been </w:t>
      </w:r>
      <w:commentRangeStart w:id="6"/>
      <w:r w:rsidRPr="00AD10D7">
        <w:t>made</w:t>
      </w:r>
      <w:commentRangeEnd w:id="6"/>
      <w:r w:rsidR="00A94B49">
        <w:rPr>
          <w:rStyle w:val="aff7"/>
          <w:lang w:val="uk-UA" w:eastAsia="ru-RU"/>
        </w:rPr>
        <w:commentReference w:id="6"/>
      </w:r>
      <w:r w:rsidRPr="0016026F">
        <w:t xml:space="preserve">. </w:t>
      </w:r>
    </w:p>
    <w:p w14:paraId="65F82330" w14:textId="77777777" w:rsidR="00EB2EE1" w:rsidRPr="00BD67B7" w:rsidRDefault="00EB2EE1" w:rsidP="00EB2EE1">
      <w:pPr>
        <w:pStyle w:val="305"/>
        <w:rPr>
          <w:rStyle w:val="a5"/>
        </w:rPr>
      </w:pPr>
      <w:r w:rsidRPr="00050326">
        <w:rPr>
          <w:rStyle w:val="a5"/>
        </w:rPr>
        <w:t>Keywords:</w:t>
      </w:r>
      <w:r w:rsidRPr="008B23DA">
        <w:t xml:space="preserve"> statistical data, processing, class, classification, opinion poll, </w:t>
      </w:r>
      <w:commentRangeStart w:id="7"/>
      <w:r w:rsidRPr="008B23DA">
        <w:t>algorithm</w:t>
      </w:r>
      <w:commentRangeEnd w:id="7"/>
      <w:r w:rsidR="005234C6">
        <w:rPr>
          <w:rStyle w:val="aff7"/>
          <w:lang w:val="uk-UA" w:eastAsia="ru-RU"/>
        </w:rPr>
        <w:commentReference w:id="7"/>
      </w:r>
      <w:r w:rsidRPr="008B23DA">
        <w:t>.</w:t>
      </w:r>
    </w:p>
    <w:p w14:paraId="7B6AE7AA" w14:textId="77777777" w:rsidR="00EB2EE1" w:rsidRDefault="00EB2EE1" w:rsidP="00EB2EE1">
      <w:pPr>
        <w:pStyle w:val="107"/>
        <w:rPr>
          <w:rStyle w:val="a5"/>
        </w:rPr>
        <w:sectPr w:rsidR="00EB2EE1" w:rsidSect="00EB2EE1">
          <w:headerReference w:type="even" r:id="rId10"/>
          <w:headerReference w:type="default" r:id="rId11"/>
          <w:footerReference w:type="even" r:id="rId12"/>
          <w:footerReference w:type="default" r:id="rId13"/>
          <w:pgSz w:w="11907" w:h="16840" w:code="9"/>
          <w:pgMar w:top="1474" w:right="964" w:bottom="964" w:left="1247" w:header="907" w:footer="907" w:gutter="0"/>
          <w:cols w:space="284"/>
          <w:docGrid w:linePitch="272"/>
        </w:sectPr>
      </w:pPr>
    </w:p>
    <w:p w14:paraId="4F464EEE" w14:textId="77777777" w:rsidR="00EB2EE1" w:rsidRPr="00DD0512" w:rsidRDefault="00EB2EE1" w:rsidP="00EB2EE1">
      <w:pPr>
        <w:pStyle w:val="107"/>
      </w:pPr>
      <w:commentRangeStart w:id="8"/>
      <w:r w:rsidRPr="00BC1B2E">
        <w:rPr>
          <w:rStyle w:val="a5"/>
        </w:rPr>
        <w:t>В</w:t>
      </w:r>
      <w:r>
        <w:rPr>
          <w:rStyle w:val="a5"/>
        </w:rPr>
        <w:t>ступ</w:t>
      </w:r>
      <w:commentRangeEnd w:id="8"/>
      <w:r w:rsidR="005234C6">
        <w:rPr>
          <w:rStyle w:val="aff7"/>
          <w:lang w:eastAsia="ru-RU"/>
        </w:rPr>
        <w:commentReference w:id="8"/>
      </w:r>
      <w:r w:rsidRPr="00BC1B2E">
        <w:rPr>
          <w:rStyle w:val="a5"/>
        </w:rPr>
        <w:t>.</w:t>
      </w:r>
      <w:r>
        <w:t xml:space="preserve"> У</w:t>
      </w:r>
      <w:r w:rsidRPr="00DD0512">
        <w:t xml:space="preserve"> </w:t>
      </w:r>
      <w:r>
        <w:t>листопаді</w:t>
      </w:r>
      <w:r w:rsidRPr="00A10757">
        <w:rPr>
          <w:rStyle w:val="af4"/>
        </w:rPr>
        <w:t>–</w:t>
      </w:r>
      <w:r>
        <w:t>грудні</w:t>
      </w:r>
      <w:r w:rsidRPr="00DD0512">
        <w:t xml:space="preserve"> 2</w:t>
      </w:r>
      <w:r>
        <w:rPr>
          <w:lang w:val="ru-RU"/>
        </w:rPr>
        <w:t>???</w:t>
      </w:r>
      <w:r w:rsidRPr="00DD0512">
        <w:t xml:space="preserve"> </w:t>
      </w:r>
      <w:r>
        <w:t>року</w:t>
      </w:r>
      <w:r w:rsidRPr="00DD0512">
        <w:t>...</w:t>
      </w:r>
      <w:r w:rsidRPr="00604D05">
        <w:t xml:space="preserve"> </w:t>
      </w:r>
      <w:r>
        <w:t>… … …… … …… … …</w:t>
      </w:r>
    </w:p>
    <w:p w14:paraId="574EE922" w14:textId="77777777" w:rsidR="00EB2EE1" w:rsidRDefault="00EB2EE1" w:rsidP="00EB2EE1">
      <w:pPr>
        <w:pStyle w:val="107"/>
      </w:pPr>
      <w:r>
        <w:t>Продовження тексту статті (</w:t>
      </w:r>
      <w:r>
        <w:rPr>
          <w:rStyle w:val="a5"/>
        </w:rPr>
        <w:t>з</w:t>
      </w:r>
      <w:r w:rsidRPr="00AC2728">
        <w:rPr>
          <w:rStyle w:val="a5"/>
        </w:rPr>
        <w:t xml:space="preserve"> об</w:t>
      </w:r>
      <w:r>
        <w:rPr>
          <w:rStyle w:val="a5"/>
        </w:rPr>
        <w:t>ов’язков</w:t>
      </w:r>
      <w:r w:rsidRPr="00AC2728">
        <w:rPr>
          <w:rStyle w:val="a5"/>
        </w:rPr>
        <w:t>им в</w:t>
      </w:r>
      <w:r>
        <w:rPr>
          <w:rStyle w:val="a5"/>
        </w:rPr>
        <w:t>и</w:t>
      </w:r>
      <w:r w:rsidRPr="00AC2728">
        <w:rPr>
          <w:rStyle w:val="a5"/>
        </w:rPr>
        <w:t>д</w:t>
      </w:r>
      <w:r>
        <w:rPr>
          <w:rStyle w:val="a5"/>
        </w:rPr>
        <w:t>і</w:t>
      </w:r>
      <w:r w:rsidRPr="00AC2728">
        <w:rPr>
          <w:rStyle w:val="a5"/>
        </w:rPr>
        <w:t>лен</w:t>
      </w:r>
      <w:r>
        <w:rPr>
          <w:rStyle w:val="a5"/>
        </w:rPr>
        <w:t>ня</w:t>
      </w:r>
      <w:r w:rsidRPr="00AC2728">
        <w:rPr>
          <w:rStyle w:val="a5"/>
        </w:rPr>
        <w:t xml:space="preserve">м </w:t>
      </w:r>
      <w:commentRangeStart w:id="9"/>
      <w:r w:rsidRPr="00AC2728">
        <w:rPr>
          <w:rStyle w:val="a5"/>
        </w:rPr>
        <w:t>р</w:t>
      </w:r>
      <w:r>
        <w:rPr>
          <w:rStyle w:val="a5"/>
        </w:rPr>
        <w:t>о</w:t>
      </w:r>
      <w:r w:rsidRPr="00AC2728">
        <w:rPr>
          <w:rStyle w:val="a5"/>
        </w:rPr>
        <w:t>зд</w:t>
      </w:r>
      <w:r>
        <w:rPr>
          <w:rStyle w:val="a5"/>
        </w:rPr>
        <w:t>і</w:t>
      </w:r>
      <w:r w:rsidRPr="00AC2728">
        <w:rPr>
          <w:rStyle w:val="a5"/>
        </w:rPr>
        <w:t>лів</w:t>
      </w:r>
      <w:commentRangeEnd w:id="9"/>
      <w:r w:rsidR="00DA0502">
        <w:rPr>
          <w:rStyle w:val="aff7"/>
          <w:lang w:eastAsia="ru-RU"/>
        </w:rPr>
        <w:commentReference w:id="9"/>
      </w:r>
      <w:r>
        <w:t xml:space="preserve">) … </w:t>
      </w:r>
    </w:p>
    <w:p w14:paraId="0952B40B" w14:textId="77777777" w:rsidR="00EB2EE1" w:rsidRDefault="00EB2EE1" w:rsidP="00EB2EE1">
      <w:pPr>
        <w:pStyle w:val="af3"/>
      </w:pPr>
      <w:r>
        <w:tab/>
      </w:r>
      <w:commentRangeStart w:id="10"/>
      <w:r>
        <w:t>Формула</w:t>
      </w:r>
      <w:commentRangeEnd w:id="10"/>
      <w:r w:rsidR="00B71770">
        <w:rPr>
          <w:rStyle w:val="aff7"/>
          <w:lang w:eastAsia="ru-RU"/>
        </w:rPr>
        <w:commentReference w:id="10"/>
      </w:r>
      <w:r>
        <w:t>,</w:t>
      </w:r>
      <w:r>
        <w:tab/>
        <w:t>(3)</w:t>
      </w:r>
    </w:p>
    <w:p w14:paraId="44D1B2AF" w14:textId="77777777" w:rsidR="00EB2EE1" w:rsidRDefault="00EB2EE1" w:rsidP="00EB2EE1">
      <w:pPr>
        <w:pStyle w:val="10701"/>
      </w:pPr>
      <w:r>
        <w:t>де</w:t>
      </w:r>
      <w:r>
        <w:tab/>
      </w:r>
      <w:r w:rsidRPr="00E47835">
        <w:rPr>
          <w:rStyle w:val="ab"/>
        </w:rPr>
        <w:t>x</w:t>
      </w:r>
      <w:r w:rsidRPr="00E47835">
        <w:t xml:space="preserve"> –</w:t>
      </w:r>
      <w:r>
        <w:t xml:space="preserve"> пояснення 1 (звичайна змінна – латиниця);</w:t>
      </w:r>
    </w:p>
    <w:p w14:paraId="3BC0AF41" w14:textId="77777777" w:rsidR="00EB2EE1" w:rsidRPr="006569A6" w:rsidRDefault="00EB2EE1" w:rsidP="00EB2EE1">
      <w:pPr>
        <w:pStyle w:val="107"/>
      </w:pPr>
      <w:r w:rsidRPr="00E750AE">
        <w:rPr>
          <w:rStyle w:val="af"/>
        </w:rPr>
        <w:t>y</w:t>
      </w:r>
      <w:r w:rsidRPr="00E47835">
        <w:t xml:space="preserve"> – </w:t>
      </w:r>
      <w:r>
        <w:t>пояснення 2 (вектор – латиниця)</w:t>
      </w:r>
      <w:r w:rsidRPr="006569A6">
        <w:t>;</w:t>
      </w:r>
    </w:p>
    <w:p w14:paraId="6A10159F" w14:textId="77777777" w:rsidR="00EB2EE1" w:rsidRPr="006569A6" w:rsidRDefault="00EB2EE1" w:rsidP="00EB2EE1">
      <w:pPr>
        <w:pStyle w:val="107"/>
      </w:pPr>
      <w:r w:rsidRPr="00E750AE">
        <w:rPr>
          <w:rStyle w:val="af"/>
        </w:rPr>
        <w:t>A</w:t>
      </w:r>
      <w:r w:rsidRPr="00E47835">
        <w:t xml:space="preserve"> – </w:t>
      </w:r>
      <w:r>
        <w:t xml:space="preserve">пояснення </w:t>
      </w:r>
      <w:r w:rsidRPr="00E750AE">
        <w:t>3</w:t>
      </w:r>
      <w:r>
        <w:t xml:space="preserve"> (матриця – латиниця)</w:t>
      </w:r>
      <w:r w:rsidRPr="006569A6">
        <w:t>;</w:t>
      </w:r>
    </w:p>
    <w:p w14:paraId="061A59C5" w14:textId="77777777" w:rsidR="00EB2EE1" w:rsidRPr="00E750AE" w:rsidRDefault="00EB2EE1" w:rsidP="00EB2EE1">
      <w:pPr>
        <w:pStyle w:val="107"/>
      </w:pPr>
      <w:r>
        <w:rPr>
          <w:lang w:val="en-US"/>
        </w:rPr>
        <w:t>ε</w:t>
      </w:r>
      <w:r w:rsidRPr="00E750AE">
        <w:t xml:space="preserve"> – </w:t>
      </w:r>
      <w:r>
        <w:t xml:space="preserve">пояснення </w:t>
      </w:r>
      <w:r w:rsidRPr="00E750AE">
        <w:t>4</w:t>
      </w:r>
      <w:r>
        <w:t xml:space="preserve"> (змінна – грецька літера).</w:t>
      </w:r>
    </w:p>
    <w:p w14:paraId="3BF28859" w14:textId="77777777" w:rsidR="00EB2EE1" w:rsidRDefault="00EB2EE1" w:rsidP="00EB2EE1">
      <w:pPr>
        <w:pStyle w:val="107"/>
      </w:pPr>
      <w:r>
        <w:t>Продовження тексту статті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 … …</w:t>
      </w:r>
      <w:r>
        <w:rPr>
          <w:lang w:val="ru-RU"/>
        </w:rPr>
        <w:t xml:space="preserve"> </w:t>
      </w:r>
      <w:r>
        <w:t>… … …</w:t>
      </w:r>
      <w:r>
        <w:rPr>
          <w:lang w:val="ru-RU"/>
        </w:rPr>
        <w:t xml:space="preserve"> </w:t>
      </w:r>
      <w:r>
        <w:t xml:space="preserve">… 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 xml:space="preserve">…… </w:t>
      </w:r>
    </w:p>
    <w:p w14:paraId="6265977F" w14:textId="77777777" w:rsidR="00EB2EE1" w:rsidRDefault="00EB2EE1" w:rsidP="00EB2EE1">
      <w:pPr>
        <w:pStyle w:val="107"/>
      </w:pPr>
      <w:r>
        <w:t>На рис. 1, </w:t>
      </w:r>
      <w:r w:rsidRPr="00135B94">
        <w:rPr>
          <w:rStyle w:val="a4"/>
        </w:rPr>
        <w:t>а</w:t>
      </w:r>
      <w:r>
        <w:t>–</w:t>
      </w:r>
      <w:r w:rsidRPr="00135B94">
        <w:rPr>
          <w:rStyle w:val="a4"/>
        </w:rPr>
        <w:t>б</w:t>
      </w:r>
      <w:r>
        <w:t>, представлено … … … … … Як це видно з рис. 1, </w:t>
      </w:r>
      <w:r>
        <w:rPr>
          <w:rStyle w:val="a4"/>
        </w:rPr>
        <w:t>а</w:t>
      </w:r>
      <w:r>
        <w:t>, очі</w:t>
      </w:r>
      <w:r>
        <w:softHyphen/>
        <w:t>кувалося  … … … У той же час 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</w:t>
      </w:r>
      <w:r>
        <w:rPr>
          <w:lang w:val="ru-RU"/>
        </w:rPr>
        <w:t xml:space="preserve"> </w:t>
      </w:r>
      <w:r>
        <w:t>… … … … (див. рис. 1,</w:t>
      </w:r>
      <w:r w:rsidRPr="00587235">
        <w:t xml:space="preserve"> </w:t>
      </w:r>
      <w:r>
        <w:t> </w:t>
      </w:r>
      <w:r w:rsidRPr="00587235">
        <w:rPr>
          <w:rStyle w:val="a4"/>
        </w:rPr>
        <w:t>б</w:t>
      </w:r>
      <w:r>
        <w:t>).</w:t>
      </w:r>
    </w:p>
    <w:p w14:paraId="6E71C2D1" w14:textId="77777777" w:rsidR="00EB2EE1" w:rsidRPr="00F835CA" w:rsidRDefault="00EB2EE1" w:rsidP="00EB2EE1">
      <w:pPr>
        <w:pStyle w:val="107"/>
      </w:pPr>
      <w:r>
        <w:t>Продовження тексту статті</w:t>
      </w:r>
    </w:p>
    <w:p w14:paraId="1D4BCA68" w14:textId="77777777" w:rsidR="00EB2EE1" w:rsidRDefault="00EB2EE1" w:rsidP="00EB2EE1">
      <w:pPr>
        <w:pStyle w:val="10705"/>
        <w:sectPr w:rsidR="00EB2EE1" w:rsidSect="00EB2EE1">
          <w:type w:val="continuous"/>
          <w:pgSz w:w="11907" w:h="16840" w:code="9"/>
          <w:pgMar w:top="1474" w:right="964" w:bottom="964" w:left="1247" w:header="907" w:footer="907" w:gutter="0"/>
          <w:cols w:num="2" w:space="284"/>
          <w:docGrid w:linePitch="272"/>
        </w:sectPr>
      </w:pPr>
    </w:p>
    <w:p w14:paraId="7FA0C2A2" w14:textId="77777777" w:rsidR="00EB2EE1" w:rsidRDefault="00EB2EE1" w:rsidP="00EB2EE1">
      <w:pPr>
        <w:pStyle w:val="10705"/>
      </w:pPr>
      <w:r>
        <w:rPr>
          <w:noProof/>
        </w:rPr>
      </w:r>
      <w:r>
        <w:pict w14:anchorId="45E7C717">
          <v:group id="_x0000_s1292" editas="canvas" style="width:266.65pt;height:127.2pt;mso-position-horizontal-relative:char;mso-position-vertical-relative:line" coordorigin="1653,2478" coordsize="5333,254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93" type="#_x0000_t75" style="position:absolute;left:1653;top:2478;width:5333;height:2544" o:preferrelative="f">
              <v:fill o:detectmouseclick="t"/>
              <v:path o:extrusionok="t" o:connecttype="none"/>
              <o:lock v:ext="edit" text="t"/>
            </v:shape>
            <v:group id="_x0000_s1294" style="position:absolute;left:1780;top:2680;width:5027;height:2284" coordorigin="1780,2680" coordsize="5027,2284">
              <v:shape id="_x0000_s1295" type="#_x0000_t202" style="position:absolute;left:2698;top:4774;width:397;height:190" filled="f" stroked="f">
                <v:textbox style="mso-next-textbox:#_x0000_s1295" inset="0,0,0,0">
                  <w:txbxContent>
                    <w:p w14:paraId="31D780A0" w14:textId="77777777" w:rsidR="00EB2EE1" w:rsidRPr="00500704" w:rsidRDefault="00EB2EE1" w:rsidP="00EB2EE1">
                      <w:pPr>
                        <w:pStyle w:val="10709-"/>
                        <w:rPr>
                          <w:rStyle w:val="a4"/>
                          <w:i w:val="0"/>
                        </w:rPr>
                      </w:pPr>
                      <w:r w:rsidRPr="00B20E36">
                        <w:rPr>
                          <w:rStyle w:val="a4"/>
                        </w:rPr>
                        <w:t>а</w:t>
                      </w:r>
                    </w:p>
                  </w:txbxContent>
                </v:textbox>
              </v:shape>
              <v:group id="_x0000_s1296" style="position:absolute;left:1780;top:2680;width:5027;height:2002" coordorigin="1780,2566" coordsize="5027,2116">
                <v:group id="_x0000_s1297" style="position:absolute;left:1780;top:2566;width:2347;height:2103" coordorigin="1780,2594" coordsize="4499,1820">
                  <v:line id="_x0000_s1298" style="position:absolute" from="1780,4391" to="6279,4414"/>
                  <v:rect id="_x0000_s1299" style="position:absolute;left:3220;top:2960;width:540;height:1440"/>
                  <v:rect id="_x0000_s1300" style="position:absolute;left:2140;top:2594;width:540;height:1800"/>
                  <v:rect id="_x0000_s1301" style="position:absolute;left:4300;top:3686;width:540;height:720"/>
                  <v:rect id="_x0000_s1302" style="position:absolute;left:5380;top:3869;width:540;height:540"/>
                </v:group>
                <v:group id="_x0000_s1303" style="position:absolute;left:4460;top:2787;width:2347;height:1895" coordorigin="4460,2734" coordsize="2347,1440">
                  <v:line id="_x0000_s1304" style="position:absolute" from="4460,4154" to="6807,4174"/>
                  <v:rect id="_x0000_s1305" style="position:absolute;left:5211;top:2734;width:282;height:1428" filled="f"/>
                  <v:rect id="_x0000_s1306" style="position:absolute;left:4648;top:2734;width:282;height:1422" filled="f"/>
                  <v:rect id="_x0000_s1307" style="position:absolute;left:5775;top:3364;width:281;height:803" filled="f"/>
                  <v:rect id="_x0000_s1308" style="position:absolute;left:6338;top:3754;width:282;height:416" filled="f"/>
                </v:group>
              </v:group>
              <v:shape id="_x0000_s1309" type="#_x0000_t202" style="position:absolute;left:5428;top:4774;width:397;height:190" filled="f" stroked="f">
                <v:textbox style="mso-next-textbox:#_x0000_s1309" inset="0,0,0,0">
                  <w:txbxContent>
                    <w:p w14:paraId="2B783251" w14:textId="77777777" w:rsidR="00EB2EE1" w:rsidRPr="00B20E36" w:rsidRDefault="00EB2EE1" w:rsidP="00EB2EE1">
                      <w:pPr>
                        <w:pStyle w:val="10709-"/>
                        <w:rPr>
                          <w:rStyle w:val="a4"/>
                        </w:rPr>
                      </w:pPr>
                      <w:r>
                        <w:rPr>
                          <w:rStyle w:val="a4"/>
                        </w:rPr>
                        <w:t>б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5557AC4C" w14:textId="77777777" w:rsidR="00EB2EE1" w:rsidRPr="00D96AD9" w:rsidRDefault="00EB2EE1" w:rsidP="00EB2EE1">
      <w:pPr>
        <w:pStyle w:val="10706"/>
      </w:pPr>
      <w:commentRangeStart w:id="11"/>
      <w:r>
        <w:t>Рис</w:t>
      </w:r>
      <w:commentRangeEnd w:id="11"/>
      <w:r w:rsidR="00817A59">
        <w:rPr>
          <w:rStyle w:val="aff7"/>
          <w:lang w:eastAsia="ru-RU"/>
        </w:rPr>
        <w:commentReference w:id="11"/>
      </w:r>
      <w:r>
        <w:t>. 1 – Відношення населення до основних партій:</w:t>
      </w:r>
      <w:r>
        <w:br/>
      </w:r>
      <w:r w:rsidRPr="005B7E49">
        <w:rPr>
          <w:rStyle w:val="a4"/>
        </w:rPr>
        <w:t>а</w:t>
      </w:r>
      <w:r>
        <w:t xml:space="preserve"> – у 2??? році; </w:t>
      </w:r>
      <w:r w:rsidRPr="005B7E49">
        <w:rPr>
          <w:rStyle w:val="a4"/>
        </w:rPr>
        <w:t>б</w:t>
      </w:r>
      <w:r>
        <w:t xml:space="preserve"> – у 2??? році</w:t>
      </w:r>
    </w:p>
    <w:p w14:paraId="1F79CBBC" w14:textId="77777777" w:rsidR="00EB2EE1" w:rsidRDefault="00EB2EE1" w:rsidP="00EB2EE1">
      <w:pPr>
        <w:pStyle w:val="107"/>
        <w:sectPr w:rsidR="00EB2EE1" w:rsidSect="00EB2EE1">
          <w:type w:val="continuous"/>
          <w:pgSz w:w="11907" w:h="16840" w:code="9"/>
          <w:pgMar w:top="1474" w:right="964" w:bottom="964" w:left="1247" w:header="907" w:footer="907" w:gutter="0"/>
          <w:cols w:space="284"/>
          <w:docGrid w:linePitch="272"/>
        </w:sectPr>
      </w:pPr>
    </w:p>
    <w:p w14:paraId="1E89A2E5" w14:textId="77777777" w:rsidR="00EB2EE1" w:rsidRPr="006B41E0" w:rsidRDefault="00EB2EE1" w:rsidP="00EB2EE1">
      <w:pPr>
        <w:pStyle w:val="107"/>
        <w:rPr>
          <w:lang w:val="ru-RU"/>
        </w:rPr>
      </w:pPr>
      <w:r>
        <w:t>Продовження тексту статті … … …</w:t>
      </w:r>
    </w:p>
    <w:p w14:paraId="213AFC7E" w14:textId="77777777" w:rsidR="00EB2EE1" w:rsidRDefault="00EB2EE1" w:rsidP="00EB2EE1">
      <w:pPr>
        <w:pStyle w:val="107"/>
        <w:rPr>
          <w:lang w:val="ru-RU"/>
        </w:rPr>
      </w:pPr>
      <w:r>
        <w:t>Рис. 2 ілюструє ………………………… З цього рисунку видно, що ………………</w:t>
      </w:r>
    </w:p>
    <w:p w14:paraId="6EF52452" w14:textId="77777777" w:rsidR="00EB2EE1" w:rsidRPr="00500704" w:rsidRDefault="00EB2EE1" w:rsidP="00EB2EE1">
      <w:pPr>
        <w:pStyle w:val="10705"/>
      </w:pPr>
      <w:r w:rsidRPr="00500704">
        <w:rPr>
          <w:noProof/>
          <w:lang w:val="ru-RU"/>
        </w:rPr>
        <w:pict w14:anchorId="67CD92FF">
          <v:shape id="Рисунок 1" o:spid="_x0000_i1026" type="#_x0000_t75" style="width:186.8pt;height:75.4pt;visibility:visible">
            <v:imagedata r:id="rId14" o:title=""/>
          </v:shape>
        </w:pict>
      </w:r>
    </w:p>
    <w:p w14:paraId="4D7F409E" w14:textId="77777777" w:rsidR="00EB2EE1" w:rsidRPr="00BB4C7D" w:rsidRDefault="00EB2EE1" w:rsidP="00EB2EE1">
      <w:pPr>
        <w:pStyle w:val="10706"/>
      </w:pPr>
      <w:r w:rsidRPr="00BB4C7D">
        <w:t>Рис. 2 – Співставлення ???????</w:t>
      </w:r>
    </w:p>
    <w:p w14:paraId="25DEDDB8" w14:textId="77777777" w:rsidR="00EB2EE1" w:rsidRPr="00BD67B7" w:rsidRDefault="00EB2EE1" w:rsidP="00EB2EE1">
      <w:pPr>
        <w:pStyle w:val="107"/>
      </w:pPr>
      <w:r>
        <w:t xml:space="preserve">Продовження тексту статті </w:t>
      </w:r>
      <w:r w:rsidRPr="00597942">
        <w:t>… … … … …</w:t>
      </w:r>
      <w:r w:rsidRPr="00BD67B7">
        <w:t xml:space="preserve"> </w:t>
      </w:r>
      <w:r w:rsidRPr="00597942">
        <w:t>… …… … … … …</w:t>
      </w:r>
      <w:r w:rsidRPr="00BD67B7">
        <w:t xml:space="preserve"> </w:t>
      </w:r>
      <w:r w:rsidRPr="00597942">
        <w:t>… …… … … … …</w:t>
      </w:r>
      <w:r w:rsidRPr="00BD67B7">
        <w:t xml:space="preserve"> </w:t>
      </w:r>
      <w:r w:rsidRPr="00597942">
        <w:t>… …… … … … …</w:t>
      </w:r>
      <w:r w:rsidRPr="00BD67B7">
        <w:t xml:space="preserve"> </w:t>
      </w:r>
      <w:r w:rsidRPr="00597942">
        <w:t>… …… … … … …</w:t>
      </w:r>
      <w:r w:rsidRPr="00BD67B7">
        <w:t xml:space="preserve"> </w:t>
      </w:r>
      <w:r w:rsidRPr="00597942">
        <w:t>… …… … … … …</w:t>
      </w:r>
      <w:r w:rsidRPr="00BD67B7">
        <w:t xml:space="preserve"> </w:t>
      </w:r>
      <w:r w:rsidRPr="00597942">
        <w:t>… …… … … … …</w:t>
      </w:r>
      <w:r w:rsidRPr="00BD67B7">
        <w:t xml:space="preserve"> </w:t>
      </w:r>
      <w:r w:rsidRPr="00597942">
        <w:t>… …… … … … …</w:t>
      </w:r>
      <w:r w:rsidRPr="00BD67B7">
        <w:t xml:space="preserve"> </w:t>
      </w:r>
      <w:r w:rsidRPr="00597942">
        <w:t>… …… … … … …</w:t>
      </w:r>
      <w:r w:rsidRPr="00BD67B7">
        <w:t xml:space="preserve"> </w:t>
      </w:r>
      <w:r w:rsidRPr="00597942">
        <w:t>… …… … … … …</w:t>
      </w:r>
      <w:r w:rsidRPr="00BD67B7">
        <w:t xml:space="preserve"> </w:t>
      </w:r>
      <w:r w:rsidRPr="00597942">
        <w:t>… …… … … … …</w:t>
      </w:r>
      <w:r w:rsidRPr="00BD67B7">
        <w:t xml:space="preserve"> </w:t>
      </w:r>
      <w:r w:rsidRPr="00597942">
        <w:t>… …… … … … …</w:t>
      </w:r>
      <w:r w:rsidRPr="00BD67B7">
        <w:t xml:space="preserve"> </w:t>
      </w:r>
      <w:r w:rsidRPr="00597942">
        <w:t>… …… … … … …</w:t>
      </w:r>
      <w:r w:rsidRPr="00BD67B7">
        <w:t xml:space="preserve"> </w:t>
      </w:r>
      <w:r w:rsidRPr="00597942">
        <w:t>… …… … … … …</w:t>
      </w:r>
      <w:r w:rsidRPr="00BD67B7">
        <w:t xml:space="preserve"> </w:t>
      </w:r>
      <w:r w:rsidRPr="00597942">
        <w:t xml:space="preserve">… …… … … … </w:t>
      </w:r>
      <w:r w:rsidRPr="00597942">
        <w:t>…</w:t>
      </w:r>
      <w:r w:rsidRPr="00BD67B7">
        <w:t xml:space="preserve"> </w:t>
      </w:r>
      <w:r w:rsidRPr="00597942">
        <w:t>… …… … … … …</w:t>
      </w:r>
      <w:r w:rsidRPr="00BD67B7">
        <w:t xml:space="preserve"> </w:t>
      </w:r>
      <w:r w:rsidRPr="00597942">
        <w:t xml:space="preserve">… … </w:t>
      </w:r>
      <w:r>
        <w:t>Продовження тексту статті</w:t>
      </w:r>
    </w:p>
    <w:p w14:paraId="71EC9A08" w14:textId="77777777" w:rsidR="00EB2EE1" w:rsidRDefault="00EB2EE1" w:rsidP="00EB2EE1">
      <w:pPr>
        <w:pStyle w:val="107"/>
      </w:pPr>
      <w:r>
        <w:t>Статистичні дані, що характеризують … …, зве</w:t>
      </w:r>
      <w:r>
        <w:softHyphen/>
        <w:t>дено у табл. </w:t>
      </w:r>
      <w:r>
        <w:rPr>
          <w:lang w:val="ru-RU"/>
        </w:rPr>
        <w:t>1</w:t>
      </w:r>
      <w:r>
        <w:t>.</w:t>
      </w:r>
    </w:p>
    <w:p w14:paraId="1CDE1BF8" w14:textId="77777777" w:rsidR="00EB2EE1" w:rsidRPr="00C04A30" w:rsidRDefault="00EB2EE1" w:rsidP="00EB2EE1">
      <w:pPr>
        <w:pStyle w:val="10707"/>
      </w:pPr>
      <w:r>
        <w:t xml:space="preserve">Таблиця </w:t>
      </w:r>
      <w:r>
        <w:rPr>
          <w:lang w:val="ru-RU"/>
        </w:rPr>
        <w:t>1</w:t>
      </w:r>
      <w:r>
        <w:t xml:space="preserve"> – Статистичні дані для 2??? року</w:t>
      </w:r>
    </w:p>
    <w:tbl>
      <w:tblPr>
        <w:tblW w:w="4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9"/>
        <w:gridCol w:w="836"/>
        <w:gridCol w:w="837"/>
        <w:gridCol w:w="836"/>
        <w:gridCol w:w="837"/>
      </w:tblGrid>
      <w:tr w:rsidR="00EB2EE1" w:rsidRPr="00C04A30" w14:paraId="357E064D" w14:textId="77777777" w:rsidTr="00504A86">
        <w:trPr>
          <w:jc w:val="center"/>
        </w:trPr>
        <w:tc>
          <w:tcPr>
            <w:tcW w:w="13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E3C4B3" w14:textId="77777777" w:rsidR="00EB2EE1" w:rsidRPr="0072782C" w:rsidRDefault="00EB2EE1" w:rsidP="00504A86">
            <w:pPr>
              <w:pStyle w:val="10709-"/>
              <w:rPr>
                <w:lang w:eastAsia="ru-RU"/>
              </w:rPr>
            </w:pPr>
            <w:r>
              <w:rPr>
                <w:lang w:eastAsia="ru-RU"/>
              </w:rPr>
              <w:t>Ххххх</w:t>
            </w:r>
          </w:p>
        </w:tc>
        <w:tc>
          <w:tcPr>
            <w:tcW w:w="334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FDC512" w14:textId="77777777" w:rsidR="00EB2EE1" w:rsidRDefault="00EB2EE1" w:rsidP="00504A86">
            <w:pPr>
              <w:pStyle w:val="10709-"/>
              <w:rPr>
                <w:lang w:eastAsia="ru-RU"/>
              </w:rPr>
            </w:pPr>
            <w:r>
              <w:rPr>
                <w:lang w:eastAsia="ru-RU"/>
              </w:rPr>
              <w:t>Хххххххххххх</w:t>
            </w:r>
          </w:p>
        </w:tc>
      </w:tr>
      <w:tr w:rsidR="00EB2EE1" w14:paraId="57708725" w14:textId="77777777" w:rsidTr="00504A86">
        <w:trPr>
          <w:jc w:val="center"/>
        </w:trPr>
        <w:tc>
          <w:tcPr>
            <w:tcW w:w="13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C48BBE" w14:textId="77777777" w:rsidR="00EB2EE1" w:rsidRPr="00C04A30" w:rsidRDefault="00EB2EE1" w:rsidP="00504A86"/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1D4B6" w14:textId="77777777" w:rsidR="00EB2EE1" w:rsidRDefault="00EB2EE1" w:rsidP="00504A86">
            <w:pPr>
              <w:pStyle w:val="10709-"/>
              <w:rPr>
                <w:lang w:eastAsia="ru-RU"/>
              </w:rPr>
            </w:pPr>
            <w:r w:rsidRPr="00F53816">
              <w:rPr>
                <w:lang w:eastAsia="ru-RU"/>
              </w:rPr>
              <w:t>Х</w:t>
            </w:r>
            <w:r>
              <w:rPr>
                <w:lang w:eastAsia="ru-RU"/>
              </w:rPr>
              <w:t>хх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A180B" w14:textId="77777777" w:rsidR="00EB2EE1" w:rsidRDefault="00EB2EE1" w:rsidP="00504A86">
            <w:pPr>
              <w:pStyle w:val="10709-"/>
              <w:rPr>
                <w:lang w:eastAsia="ru-RU"/>
              </w:rPr>
            </w:pPr>
            <w:r w:rsidRPr="00F53816">
              <w:rPr>
                <w:lang w:eastAsia="ru-RU"/>
              </w:rPr>
              <w:t>Х</w:t>
            </w:r>
            <w:r>
              <w:rPr>
                <w:lang w:eastAsia="ru-RU"/>
              </w:rPr>
              <w:t>хх</w:t>
            </w:r>
          </w:p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9343E" w14:textId="77777777" w:rsidR="00EB2EE1" w:rsidRDefault="00EB2EE1" w:rsidP="00504A86">
            <w:pPr>
              <w:pStyle w:val="10709-"/>
              <w:rPr>
                <w:lang w:eastAsia="ru-RU"/>
              </w:rPr>
            </w:pPr>
            <w:r w:rsidRPr="00F53816">
              <w:rPr>
                <w:lang w:eastAsia="ru-RU"/>
              </w:rPr>
              <w:t>Х</w:t>
            </w:r>
            <w:r>
              <w:rPr>
                <w:lang w:eastAsia="ru-RU"/>
              </w:rPr>
              <w:t>хх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95E49E" w14:textId="77777777" w:rsidR="00EB2EE1" w:rsidRDefault="00EB2EE1" w:rsidP="00504A86">
            <w:pPr>
              <w:pStyle w:val="10709-"/>
              <w:rPr>
                <w:lang w:eastAsia="ru-RU"/>
              </w:rPr>
            </w:pPr>
            <w:r w:rsidRPr="00F53816">
              <w:rPr>
                <w:lang w:eastAsia="ru-RU"/>
              </w:rPr>
              <w:t>Х</w:t>
            </w:r>
            <w:r>
              <w:rPr>
                <w:lang w:eastAsia="ru-RU"/>
              </w:rPr>
              <w:t>хх</w:t>
            </w:r>
          </w:p>
        </w:tc>
      </w:tr>
      <w:tr w:rsidR="00EB2EE1" w14:paraId="08849EA0" w14:textId="77777777" w:rsidTr="00504A86">
        <w:trPr>
          <w:jc w:val="center"/>
        </w:trPr>
        <w:tc>
          <w:tcPr>
            <w:tcW w:w="1329" w:type="dxa"/>
            <w:tcBorders>
              <w:top w:val="single" w:sz="8" w:space="0" w:color="auto"/>
            </w:tcBorders>
          </w:tcPr>
          <w:p w14:paraId="12FD7920" w14:textId="77777777" w:rsidR="00EB2EE1" w:rsidRPr="00D54976" w:rsidRDefault="00EB2EE1" w:rsidP="00504A86">
            <w:pPr>
              <w:pStyle w:val="10708-"/>
              <w:rPr>
                <w:lang w:val="ru-RU" w:eastAsia="ru-RU"/>
              </w:rPr>
            </w:pPr>
            <w:r>
              <w:rPr>
                <w:lang w:eastAsia="ru-RU"/>
              </w:rPr>
              <w:t>Х</w:t>
            </w:r>
            <w:r w:rsidRPr="00F95B44">
              <w:rPr>
                <w:lang w:eastAsia="ru-RU"/>
              </w:rPr>
              <w:t>xxxxx</w:t>
            </w:r>
            <w:r>
              <w:rPr>
                <w:lang w:eastAsia="ru-RU"/>
              </w:rPr>
              <w:t xml:space="preserve"> </w:t>
            </w:r>
            <w:r>
              <w:rPr>
                <w:lang w:val="ru-RU" w:eastAsia="ru-RU"/>
              </w:rPr>
              <w:t>хххх ххх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11C7C92" w14:textId="77777777" w:rsidR="00EB2EE1" w:rsidRDefault="00EB2EE1" w:rsidP="00504A86">
            <w:pPr>
              <w:pStyle w:val="10709-"/>
              <w:rPr>
                <w:lang w:eastAsia="ru-RU"/>
              </w:rPr>
            </w:pPr>
            <w:r w:rsidRPr="00F95B44">
              <w:rPr>
                <w:lang w:eastAsia="ru-RU"/>
              </w:rPr>
              <w:t>xxxxx</w:t>
            </w:r>
          </w:p>
        </w:tc>
        <w:tc>
          <w:tcPr>
            <w:tcW w:w="83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CE3AC80" w14:textId="77777777" w:rsidR="00EB2EE1" w:rsidRDefault="00EB2EE1" w:rsidP="00504A86">
            <w:pPr>
              <w:pStyle w:val="10709-"/>
              <w:rPr>
                <w:lang w:eastAsia="ru-RU"/>
              </w:rPr>
            </w:pPr>
            <w:r w:rsidRPr="00F95B44">
              <w:rPr>
                <w:lang w:eastAsia="ru-RU"/>
              </w:rPr>
              <w:t>xxxxx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55DA4EF" w14:textId="77777777" w:rsidR="00EB2EE1" w:rsidRDefault="00EB2EE1" w:rsidP="00504A86">
            <w:pPr>
              <w:pStyle w:val="10709-"/>
              <w:rPr>
                <w:lang w:eastAsia="ru-RU"/>
              </w:rPr>
            </w:pPr>
            <w:r w:rsidRPr="00F95B44">
              <w:rPr>
                <w:lang w:eastAsia="ru-RU"/>
              </w:rPr>
              <w:t>xxxxx</w:t>
            </w:r>
          </w:p>
        </w:tc>
        <w:tc>
          <w:tcPr>
            <w:tcW w:w="83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48D3706" w14:textId="77777777" w:rsidR="00EB2EE1" w:rsidRDefault="00EB2EE1" w:rsidP="00504A86">
            <w:pPr>
              <w:pStyle w:val="10709-"/>
              <w:rPr>
                <w:lang w:eastAsia="ru-RU"/>
              </w:rPr>
            </w:pPr>
            <w:r w:rsidRPr="00F95B44">
              <w:rPr>
                <w:lang w:eastAsia="ru-RU"/>
              </w:rPr>
              <w:t>xxxxx</w:t>
            </w:r>
          </w:p>
        </w:tc>
      </w:tr>
    </w:tbl>
    <w:p w14:paraId="62C61180" w14:textId="77777777" w:rsidR="00EB2EE1" w:rsidRPr="00597942" w:rsidRDefault="00EB2EE1" w:rsidP="00EB2EE1">
      <w:pPr>
        <w:pStyle w:val="107"/>
      </w:pPr>
    </w:p>
    <w:p w14:paraId="639A503D" w14:textId="77777777" w:rsidR="00EB2EE1" w:rsidRPr="00597942" w:rsidRDefault="00EB2EE1" w:rsidP="00EB2EE1">
      <w:pPr>
        <w:pStyle w:val="107"/>
      </w:pPr>
      <w:r w:rsidRPr="00597942">
        <w:t>Продовження тексту статті 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</w:t>
      </w:r>
      <w:r w:rsidRPr="00BD67B7">
        <w:t xml:space="preserve"> </w:t>
      </w:r>
      <w:r>
        <w:t>Продовження тексту статті</w:t>
      </w:r>
      <w:r w:rsidRPr="00BD67B7">
        <w:t xml:space="preserve"> </w:t>
      </w:r>
      <w:r>
        <w:t>Продовження тексту статті Продовження тексту статті</w:t>
      </w:r>
      <w:r w:rsidRPr="00BD67B7">
        <w:t xml:space="preserve"> </w:t>
      </w:r>
      <w:r>
        <w:t xml:space="preserve">Продовження </w:t>
      </w:r>
      <w:r w:rsidR="00DB7904">
        <w:rPr>
          <w:lang w:val="ru-RU"/>
        </w:rPr>
        <w:t xml:space="preserve"> </w:t>
      </w:r>
      <w:r>
        <w:lastRenderedPageBreak/>
        <w:t>тексту статті Продовження тексту статті</w:t>
      </w:r>
      <w:r w:rsidRPr="00BD67B7">
        <w:t xml:space="preserve"> </w:t>
      </w:r>
      <w:r>
        <w:t>Продовження тексту статті Продовження тексту статті</w:t>
      </w:r>
      <w:r w:rsidRPr="00BD67B7">
        <w:t xml:space="preserve"> </w:t>
      </w:r>
      <w:r>
        <w:t>Продовження тексту статті Продовження тексту статті</w:t>
      </w:r>
      <w:r w:rsidRPr="00BD67B7">
        <w:t xml:space="preserve"> </w:t>
      </w:r>
      <w:r>
        <w:t>Продовження тексту статті Продовження тексту статті</w:t>
      </w:r>
      <w:r w:rsidRPr="00BD67B7">
        <w:t xml:space="preserve"> </w:t>
      </w:r>
      <w:r>
        <w:t xml:space="preserve">Продовження </w:t>
      </w:r>
      <w:r>
        <w:t>тексту статті Продовження тексту статті</w:t>
      </w:r>
      <w:r w:rsidRPr="00BD67B7">
        <w:t xml:space="preserve"> </w:t>
      </w:r>
      <w:r>
        <w:t xml:space="preserve">Продовження тексту статті </w:t>
      </w:r>
    </w:p>
    <w:p w14:paraId="32050DDA" w14:textId="77777777" w:rsidR="00EB2EE1" w:rsidRDefault="00EB2EE1" w:rsidP="00EB2EE1">
      <w:pPr>
        <w:pStyle w:val="107"/>
      </w:pPr>
      <w:r w:rsidRPr="00597942">
        <w:t>У табл. 2 наведено статистичні дані, що характеризують … … … … … …… … …</w:t>
      </w:r>
    </w:p>
    <w:p w14:paraId="06F127EF" w14:textId="77777777" w:rsidR="00EB2EE1" w:rsidRDefault="00EB2EE1" w:rsidP="00EB2EE1">
      <w:pPr>
        <w:pStyle w:val="10707"/>
        <w:sectPr w:rsidR="00EB2EE1" w:rsidSect="00EB2EE1">
          <w:type w:val="continuous"/>
          <w:pgSz w:w="11907" w:h="16840" w:code="9"/>
          <w:pgMar w:top="1474" w:right="964" w:bottom="964" w:left="1247" w:header="907" w:footer="907" w:gutter="0"/>
          <w:cols w:num="2" w:space="284"/>
          <w:docGrid w:linePitch="272"/>
        </w:sectPr>
      </w:pPr>
    </w:p>
    <w:p w14:paraId="6C95B717" w14:textId="77777777" w:rsidR="00EB2EE1" w:rsidRDefault="00EB2EE1" w:rsidP="00EB2EE1">
      <w:pPr>
        <w:pStyle w:val="10707"/>
      </w:pPr>
      <w:commentRangeStart w:id="12"/>
      <w:r>
        <w:t>Таблиця</w:t>
      </w:r>
      <w:commentRangeEnd w:id="12"/>
      <w:r w:rsidR="007106E0">
        <w:rPr>
          <w:rStyle w:val="aff7"/>
          <w:lang w:eastAsia="ru-RU"/>
        </w:rPr>
        <w:commentReference w:id="12"/>
      </w:r>
      <w:r>
        <w:t xml:space="preserve"> </w:t>
      </w:r>
      <w:r>
        <w:rPr>
          <w:lang w:val="ru-RU"/>
        </w:rPr>
        <w:t>2</w:t>
      </w:r>
      <w:r>
        <w:t xml:space="preserve"> – Статистичні дані про участь населення</w:t>
      </w:r>
      <w:r>
        <w:br/>
        <w:t xml:space="preserve"> у виборах</w:t>
      </w:r>
      <w:r w:rsidRPr="00B61427">
        <w:t xml:space="preserve"> </w:t>
      </w:r>
      <w:r>
        <w:t>у 2??? році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3"/>
        <w:gridCol w:w="836"/>
        <w:gridCol w:w="837"/>
        <w:gridCol w:w="836"/>
        <w:gridCol w:w="837"/>
      </w:tblGrid>
      <w:tr w:rsidR="00EB2EE1" w14:paraId="558B24EF" w14:textId="77777777" w:rsidTr="00504A86">
        <w:trPr>
          <w:jc w:val="center"/>
        </w:trPr>
        <w:tc>
          <w:tcPr>
            <w:tcW w:w="18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9DE132" w14:textId="77777777" w:rsidR="00EB2EE1" w:rsidRPr="0072782C" w:rsidRDefault="00EB2EE1" w:rsidP="00504A86">
            <w:pPr>
              <w:pStyle w:val="10709-"/>
              <w:rPr>
                <w:lang w:eastAsia="ru-RU"/>
              </w:rPr>
            </w:pPr>
            <w:r>
              <w:rPr>
                <w:lang w:eastAsia="ru-RU"/>
              </w:rPr>
              <w:t>Ххххх</w:t>
            </w:r>
          </w:p>
        </w:tc>
        <w:tc>
          <w:tcPr>
            <w:tcW w:w="334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D50E1C" w14:textId="77777777" w:rsidR="00EB2EE1" w:rsidRDefault="00EB2EE1" w:rsidP="00504A86">
            <w:pPr>
              <w:pStyle w:val="10709-"/>
              <w:rPr>
                <w:lang w:eastAsia="ru-RU"/>
              </w:rPr>
            </w:pPr>
            <w:r>
              <w:rPr>
                <w:lang w:eastAsia="ru-RU"/>
              </w:rPr>
              <w:t>Хххххххххххх</w:t>
            </w:r>
          </w:p>
        </w:tc>
      </w:tr>
      <w:tr w:rsidR="00EB2EE1" w14:paraId="500A7A9A" w14:textId="77777777" w:rsidTr="00504A86">
        <w:trPr>
          <w:jc w:val="center"/>
        </w:trPr>
        <w:tc>
          <w:tcPr>
            <w:tcW w:w="18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14B9B8" w14:textId="77777777" w:rsidR="00EB2EE1" w:rsidRDefault="00EB2EE1" w:rsidP="00504A86"/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599F6" w14:textId="77777777" w:rsidR="00EB2EE1" w:rsidRDefault="00EB2EE1" w:rsidP="00504A86">
            <w:pPr>
              <w:pStyle w:val="10709-"/>
              <w:rPr>
                <w:lang w:eastAsia="ru-RU"/>
              </w:rPr>
            </w:pPr>
            <w:r w:rsidRPr="00F53816">
              <w:rPr>
                <w:lang w:eastAsia="ru-RU"/>
              </w:rPr>
              <w:t>Х</w:t>
            </w:r>
            <w:r>
              <w:rPr>
                <w:lang w:eastAsia="ru-RU"/>
              </w:rPr>
              <w:t>хх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907591" w14:textId="77777777" w:rsidR="00EB2EE1" w:rsidRDefault="00EB2EE1" w:rsidP="00504A86">
            <w:pPr>
              <w:pStyle w:val="10709-"/>
              <w:rPr>
                <w:lang w:eastAsia="ru-RU"/>
              </w:rPr>
            </w:pPr>
            <w:r w:rsidRPr="00F53816">
              <w:rPr>
                <w:lang w:eastAsia="ru-RU"/>
              </w:rPr>
              <w:t>Х</w:t>
            </w:r>
            <w:r>
              <w:rPr>
                <w:lang w:eastAsia="ru-RU"/>
              </w:rPr>
              <w:t>хх</w:t>
            </w:r>
          </w:p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FB179C" w14:textId="77777777" w:rsidR="00EB2EE1" w:rsidRDefault="00EB2EE1" w:rsidP="00504A86">
            <w:pPr>
              <w:pStyle w:val="10709-"/>
              <w:rPr>
                <w:lang w:eastAsia="ru-RU"/>
              </w:rPr>
            </w:pPr>
            <w:r w:rsidRPr="00F53816">
              <w:rPr>
                <w:lang w:eastAsia="ru-RU"/>
              </w:rPr>
              <w:t>Х</w:t>
            </w:r>
            <w:r>
              <w:rPr>
                <w:lang w:eastAsia="ru-RU"/>
              </w:rPr>
              <w:t>хх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5B701" w14:textId="77777777" w:rsidR="00EB2EE1" w:rsidRDefault="00EB2EE1" w:rsidP="00504A86">
            <w:pPr>
              <w:pStyle w:val="10709-"/>
              <w:rPr>
                <w:lang w:eastAsia="ru-RU"/>
              </w:rPr>
            </w:pPr>
            <w:r w:rsidRPr="00F53816">
              <w:rPr>
                <w:lang w:eastAsia="ru-RU"/>
              </w:rPr>
              <w:t>Х</w:t>
            </w:r>
            <w:r>
              <w:rPr>
                <w:lang w:eastAsia="ru-RU"/>
              </w:rPr>
              <w:t>хх</w:t>
            </w:r>
          </w:p>
        </w:tc>
      </w:tr>
      <w:tr w:rsidR="00EB2EE1" w14:paraId="1A542EF6" w14:textId="77777777" w:rsidTr="00F76352">
        <w:trPr>
          <w:jc w:val="center"/>
        </w:trPr>
        <w:tc>
          <w:tcPr>
            <w:tcW w:w="1863" w:type="dxa"/>
            <w:tcBorders>
              <w:top w:val="single" w:sz="8" w:space="0" w:color="auto"/>
              <w:bottom w:val="single" w:sz="8" w:space="0" w:color="auto"/>
            </w:tcBorders>
          </w:tcPr>
          <w:p w14:paraId="3D0E4C99" w14:textId="77777777" w:rsidR="00EB2EE1" w:rsidRPr="00653035" w:rsidRDefault="00EB2EE1" w:rsidP="00504A86">
            <w:pPr>
              <w:pStyle w:val="10708-"/>
              <w:rPr>
                <w:lang w:eastAsia="ru-RU"/>
              </w:rPr>
            </w:pPr>
            <w:r>
              <w:rPr>
                <w:lang w:eastAsia="ru-RU"/>
              </w:rPr>
              <w:t>Х</w:t>
            </w:r>
            <w:r w:rsidRPr="00F95B44">
              <w:rPr>
                <w:lang w:eastAsia="ru-RU"/>
              </w:rPr>
              <w:t>xxxxxxx</w:t>
            </w:r>
            <w:r>
              <w:rPr>
                <w:lang w:eastAsia="ru-RU"/>
              </w:rPr>
              <w:t xml:space="preserve"> хххххх хххх хх</w:t>
            </w:r>
          </w:p>
        </w:tc>
        <w:tc>
          <w:tcPr>
            <w:tcW w:w="8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89D5D93" w14:textId="77777777" w:rsidR="00EB2EE1" w:rsidRDefault="00EB2EE1" w:rsidP="00504A86">
            <w:pPr>
              <w:pStyle w:val="10709-"/>
              <w:rPr>
                <w:lang w:eastAsia="ru-RU"/>
              </w:rPr>
            </w:pPr>
            <w:r w:rsidRPr="00F95B44">
              <w:rPr>
                <w:lang w:eastAsia="ru-RU"/>
              </w:rPr>
              <w:t>xxxxx</w:t>
            </w:r>
          </w:p>
        </w:tc>
        <w:tc>
          <w:tcPr>
            <w:tcW w:w="83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81BC1FE" w14:textId="77777777" w:rsidR="00EB2EE1" w:rsidRDefault="00EB2EE1" w:rsidP="00504A86">
            <w:pPr>
              <w:pStyle w:val="10709-"/>
              <w:rPr>
                <w:lang w:eastAsia="ru-RU"/>
              </w:rPr>
            </w:pPr>
            <w:r w:rsidRPr="00F95B44">
              <w:rPr>
                <w:lang w:eastAsia="ru-RU"/>
              </w:rPr>
              <w:t>xxxxx</w:t>
            </w:r>
          </w:p>
        </w:tc>
        <w:tc>
          <w:tcPr>
            <w:tcW w:w="8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BEE1533" w14:textId="77777777" w:rsidR="00EB2EE1" w:rsidRDefault="00EB2EE1" w:rsidP="00504A86">
            <w:pPr>
              <w:pStyle w:val="10709-"/>
              <w:rPr>
                <w:lang w:eastAsia="ru-RU"/>
              </w:rPr>
            </w:pPr>
            <w:r w:rsidRPr="00F95B44">
              <w:rPr>
                <w:lang w:eastAsia="ru-RU"/>
              </w:rPr>
              <w:t>xxxxx</w:t>
            </w:r>
          </w:p>
        </w:tc>
        <w:tc>
          <w:tcPr>
            <w:tcW w:w="83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7B01CF8" w14:textId="77777777" w:rsidR="00EB2EE1" w:rsidRDefault="00EB2EE1" w:rsidP="00504A86">
            <w:pPr>
              <w:pStyle w:val="10709-"/>
              <w:rPr>
                <w:lang w:eastAsia="ru-RU"/>
              </w:rPr>
            </w:pPr>
            <w:r w:rsidRPr="00F95B44">
              <w:rPr>
                <w:lang w:eastAsia="ru-RU"/>
              </w:rPr>
              <w:t>xxxxx</w:t>
            </w:r>
          </w:p>
        </w:tc>
      </w:tr>
    </w:tbl>
    <w:p w14:paraId="2A9A572E" w14:textId="77777777" w:rsidR="00F76352" w:rsidRDefault="00F76352" w:rsidP="00F76352">
      <w:pPr>
        <w:pStyle w:val="107"/>
      </w:pPr>
    </w:p>
    <w:p w14:paraId="7E0F41F2" w14:textId="77777777" w:rsidR="00EB2EE1" w:rsidRDefault="00EB2EE1" w:rsidP="00EB2EE1">
      <w:pPr>
        <w:pStyle w:val="107"/>
        <w:sectPr w:rsidR="00EB2EE1" w:rsidSect="00EB2EE1">
          <w:type w:val="continuous"/>
          <w:pgSz w:w="11907" w:h="16840" w:code="9"/>
          <w:pgMar w:top="1474" w:right="964" w:bottom="964" w:left="1247" w:header="907" w:footer="907" w:gutter="0"/>
          <w:cols w:space="284"/>
          <w:docGrid w:linePitch="272"/>
        </w:sectPr>
      </w:pPr>
    </w:p>
    <w:p w14:paraId="2A61D0A2" w14:textId="77777777" w:rsidR="00EB2EE1" w:rsidRPr="00597942" w:rsidRDefault="00EB2EE1" w:rsidP="00EB2EE1">
      <w:pPr>
        <w:pStyle w:val="107"/>
      </w:pPr>
      <w:r w:rsidRPr="00597942">
        <w:t xml:space="preserve">Продовження тексту статті </w:t>
      </w:r>
      <w:r>
        <w:t>Продовження тексту статті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 xml:space="preserve">… … … </w:t>
      </w:r>
      <w:r w:rsidRPr="00597942">
        <w:t>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 xml:space="preserve">… … </w:t>
      </w:r>
      <w:r w:rsidR="00F76352" w:rsidRPr="00597942">
        <w:t>… …</w:t>
      </w:r>
      <w:r w:rsidR="00F76352" w:rsidRPr="00BD67B7">
        <w:t xml:space="preserve"> </w:t>
      </w:r>
      <w:r w:rsidR="00F76352" w:rsidRPr="00597942">
        <w:t>… … … … …</w:t>
      </w:r>
      <w:r w:rsidR="00F76352" w:rsidRPr="00BD67B7">
        <w:t xml:space="preserve"> </w:t>
      </w:r>
      <w:r w:rsidR="00F76352" w:rsidRPr="00597942">
        <w:t>… … … … …</w:t>
      </w:r>
      <w:r w:rsidR="00F76352" w:rsidRPr="00BD67B7">
        <w:t xml:space="preserve"> </w:t>
      </w:r>
      <w:r w:rsidR="00F76352" w:rsidRPr="00597942">
        <w:t>… … … … …</w:t>
      </w:r>
      <w:r w:rsidR="00F76352" w:rsidRPr="00BD67B7">
        <w:t xml:space="preserve"> </w:t>
      </w:r>
      <w:r w:rsidR="00F76352" w:rsidRPr="00597942">
        <w:t xml:space="preserve">… … </w:t>
      </w:r>
      <w:r w:rsidRPr="00597942">
        <w:t>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>… … … … …</w:t>
      </w:r>
      <w:r w:rsidRPr="00BD67B7">
        <w:t xml:space="preserve"> </w:t>
      </w:r>
      <w:r w:rsidRPr="00597942">
        <w:t xml:space="preserve">… …  Продовження тексту статті </w:t>
      </w:r>
      <w:r>
        <w:t>Продовження тексту статті</w:t>
      </w:r>
      <w:r w:rsidRPr="00BD67B7">
        <w:t xml:space="preserve"> </w:t>
      </w:r>
      <w:r>
        <w:t xml:space="preserve"> </w:t>
      </w:r>
    </w:p>
    <w:p w14:paraId="058DAA1A" w14:textId="77777777" w:rsidR="00EB2EE1" w:rsidRDefault="00EB2EE1" w:rsidP="00EB2EE1">
      <w:pPr>
        <w:pStyle w:val="107"/>
      </w:pPr>
      <w:commentRangeStart w:id="13"/>
      <w:r w:rsidRPr="00D04790">
        <w:rPr>
          <w:rStyle w:val="a5"/>
        </w:rPr>
        <w:t>В</w:t>
      </w:r>
      <w:r>
        <w:rPr>
          <w:rStyle w:val="a5"/>
        </w:rPr>
        <w:t>исновки</w:t>
      </w:r>
      <w:commentRangeEnd w:id="13"/>
      <w:r w:rsidR="00DE4379">
        <w:rPr>
          <w:rStyle w:val="aff7"/>
          <w:lang w:eastAsia="ru-RU"/>
        </w:rPr>
        <w:commentReference w:id="13"/>
      </w:r>
      <w:r w:rsidRPr="00D04790">
        <w:rPr>
          <w:rStyle w:val="a5"/>
        </w:rPr>
        <w:t>.</w:t>
      </w:r>
      <w:r>
        <w:t xml:space="preserve"> … … … Отримані</w:t>
      </w:r>
      <w:r w:rsidRPr="00DD0512">
        <w:t xml:space="preserve"> результати </w:t>
      </w:r>
      <w:r>
        <w:t>підтверджують …</w:t>
      </w:r>
      <w:r w:rsidRPr="00DD0512">
        <w:t xml:space="preserve"> </w:t>
      </w:r>
      <w:r>
        <w:t xml:space="preserve">… … … … … </w:t>
      </w:r>
    </w:p>
    <w:p w14:paraId="26C3535B" w14:textId="77777777" w:rsidR="00EB2EE1" w:rsidRPr="00DD0512" w:rsidRDefault="00EB2EE1" w:rsidP="00EB2EE1">
      <w:pPr>
        <w:pStyle w:val="107"/>
      </w:pPr>
      <w:r>
        <w:t>Продовже</w:t>
      </w:r>
      <w:r w:rsidRPr="00CB6CAF">
        <w:t>н</w:t>
      </w:r>
      <w:r>
        <w:t>ня тексту статті</w:t>
      </w:r>
      <w:r w:rsidRPr="00C04A30">
        <w:t>.</w:t>
      </w:r>
      <w:r>
        <w:t xml:space="preserve"> Продовження тексту статті. Продовження тексту статті. Продовження тексту статті</w:t>
      </w:r>
      <w:r w:rsidRPr="00C04A30">
        <w:t>.</w:t>
      </w:r>
      <w:r>
        <w:t xml:space="preserve"> </w:t>
      </w:r>
    </w:p>
    <w:p w14:paraId="2E618E78" w14:textId="77777777" w:rsidR="00EB2EE1" w:rsidRPr="00DD22DA" w:rsidRDefault="00EB2EE1" w:rsidP="00EB2EE1">
      <w:pPr>
        <w:pStyle w:val="108"/>
      </w:pPr>
      <w:r w:rsidRPr="00DD22DA">
        <w:t xml:space="preserve">Список </w:t>
      </w:r>
      <w:commentRangeStart w:id="14"/>
      <w:r w:rsidRPr="00DD22DA">
        <w:t>літератури</w:t>
      </w:r>
      <w:commentRangeEnd w:id="14"/>
      <w:r w:rsidR="00DE4379">
        <w:rPr>
          <w:rStyle w:val="aff7"/>
          <w:b w:val="0"/>
          <w:lang w:eastAsia="ru-RU"/>
        </w:rPr>
        <w:commentReference w:id="14"/>
      </w:r>
    </w:p>
    <w:p w14:paraId="6FA36536" w14:textId="77777777" w:rsidR="00EB2EE1" w:rsidRDefault="00EB2EE1" w:rsidP="00EB2EE1">
      <w:pPr>
        <w:pStyle w:val="109"/>
      </w:pPr>
      <w:r w:rsidRPr="006060CB">
        <w:t>1.</w:t>
      </w:r>
      <w:r>
        <w:tab/>
      </w:r>
      <w:r w:rsidRPr="00B46FD7">
        <w:rPr>
          <w:rStyle w:val="a9"/>
        </w:rPr>
        <w:t>Иванов Л. В.</w:t>
      </w:r>
      <w:r w:rsidRPr="00B46FD7">
        <w:rPr>
          <w:lang w:val="ru-RU"/>
        </w:rPr>
        <w:t xml:space="preserve"> </w:t>
      </w:r>
      <w:r w:rsidRPr="00B46FD7">
        <w:rPr>
          <w:rStyle w:val="af4"/>
        </w:rPr>
        <w:t>Факторный анализ в социальных исследованиях</w:t>
      </w:r>
      <w:r w:rsidRPr="00B46FD7">
        <w:rPr>
          <w:rStyle w:val="a4"/>
          <w:lang w:val="ru-RU"/>
        </w:rPr>
        <w:t xml:space="preserve"> / </w:t>
      </w:r>
      <w:r w:rsidRPr="00B46FD7">
        <w:rPr>
          <w:rStyle w:val="a9"/>
        </w:rPr>
        <w:t>Л. В. Иванов, В. С. Смирнов.</w:t>
      </w:r>
      <w:r w:rsidRPr="00B46FD7">
        <w:rPr>
          <w:lang w:val="ru-RU"/>
        </w:rPr>
        <w:t xml:space="preserve"> – </w:t>
      </w:r>
      <w:r w:rsidRPr="00B46FD7">
        <w:rPr>
          <w:rStyle w:val="af4"/>
        </w:rPr>
        <w:t>М. : Наука,</w:t>
      </w:r>
      <w:r w:rsidRPr="00B46FD7">
        <w:rPr>
          <w:lang w:val="ru-RU"/>
        </w:rPr>
        <w:t xml:space="preserve"> 1996. – 352 с.</w:t>
      </w:r>
    </w:p>
    <w:p w14:paraId="6A6EBDBA" w14:textId="77777777" w:rsidR="00EB2EE1" w:rsidRDefault="00EB2EE1" w:rsidP="00EB2EE1">
      <w:pPr>
        <w:pStyle w:val="109"/>
        <w:rPr>
          <w:rStyle w:val="af4"/>
        </w:rPr>
      </w:pPr>
      <w:r w:rsidRPr="000C33AE">
        <w:t>2.</w:t>
      </w:r>
      <w:r>
        <w:tab/>
      </w:r>
      <w:r w:rsidRPr="00B46FD7">
        <w:rPr>
          <w:rStyle w:val="af4"/>
        </w:rPr>
        <w:t xml:space="preserve">Классификация и кластер / ред. </w:t>
      </w:r>
      <w:r w:rsidRPr="00B46FD7">
        <w:rPr>
          <w:rStyle w:val="a9"/>
        </w:rPr>
        <w:t>Дж. Вэн Райзин</w:t>
      </w:r>
      <w:r w:rsidRPr="00B46FD7">
        <w:rPr>
          <w:rStyle w:val="af4"/>
        </w:rPr>
        <w:t>. – М. : Мир, 1980. – 389 с.</w:t>
      </w:r>
    </w:p>
    <w:p w14:paraId="3571852D" w14:textId="77777777" w:rsidR="00EB2EE1" w:rsidRDefault="00EB2EE1" w:rsidP="00EB2EE1">
      <w:pPr>
        <w:pStyle w:val="109"/>
      </w:pPr>
      <w:r>
        <w:t>3</w:t>
      </w:r>
      <w:r w:rsidRPr="00886342">
        <w:t>.</w:t>
      </w:r>
      <w:r>
        <w:tab/>
      </w:r>
      <w:hyperlink r:id="rId15" w:history="1">
        <w:r w:rsidR="009B1747" w:rsidRPr="007B1014">
          <w:rPr>
            <w:rStyle w:val="a4"/>
            <w:lang w:val="en-US"/>
          </w:rPr>
          <w:t>Vaysman</w:t>
        </w:r>
      </w:hyperlink>
      <w:r w:rsidR="009B1747" w:rsidRPr="007B1014">
        <w:rPr>
          <w:rStyle w:val="a4"/>
          <w:lang w:val="en-US"/>
        </w:rPr>
        <w:t>,</w:t>
      </w:r>
      <w:r w:rsidR="009B1747" w:rsidRPr="006D0A60">
        <w:rPr>
          <w:rStyle w:val="a4"/>
          <w:lang w:val="en-US"/>
        </w:rPr>
        <w:t> </w:t>
      </w:r>
      <w:r w:rsidR="009B1747" w:rsidRPr="007B1014">
        <w:rPr>
          <w:rStyle w:val="a4"/>
          <w:lang w:val="en-US"/>
        </w:rPr>
        <w:t>V.</w:t>
      </w:r>
      <w:r w:rsidR="009B1747" w:rsidRPr="006D0A60">
        <w:rPr>
          <w:rStyle w:val="a4"/>
          <w:lang w:val="en-US"/>
        </w:rPr>
        <w:t> </w:t>
      </w:r>
      <w:r w:rsidR="009B1747" w:rsidRPr="007B1014">
        <w:rPr>
          <w:rStyle w:val="a4"/>
          <w:lang w:val="en-US"/>
        </w:rPr>
        <w:t xml:space="preserve">A. </w:t>
      </w:r>
      <w:hyperlink r:id="rId16" w:history="1">
        <w:r w:rsidR="009B1747" w:rsidRPr="00A85741">
          <w:rPr>
            <w:lang w:val="en-US"/>
          </w:rPr>
          <w:t>The planar graphs closed cycles determination method</w:t>
        </w:r>
      </w:hyperlink>
      <w:r w:rsidR="009B1747" w:rsidRPr="00A85741">
        <w:rPr>
          <w:lang w:val="en-US"/>
        </w:rPr>
        <w:t xml:space="preserve"> [Text]</w:t>
      </w:r>
      <w:r w:rsidR="009B1747" w:rsidRPr="006D0A60">
        <w:rPr>
          <w:lang w:val="en-US"/>
        </w:rPr>
        <w:t xml:space="preserve"> </w:t>
      </w:r>
      <w:r w:rsidR="009B1747" w:rsidRPr="00A85741">
        <w:rPr>
          <w:lang w:val="en-US"/>
        </w:rPr>
        <w:t xml:space="preserve">/ </w:t>
      </w:r>
      <w:r w:rsidR="009B1747" w:rsidRPr="007B1014">
        <w:rPr>
          <w:rStyle w:val="a4"/>
          <w:lang w:val="en-US"/>
        </w:rPr>
        <w:t>V.</w:t>
      </w:r>
      <w:r w:rsidR="009B1747" w:rsidRPr="006D0A60">
        <w:rPr>
          <w:rStyle w:val="a4"/>
          <w:lang w:val="en-US"/>
        </w:rPr>
        <w:t> </w:t>
      </w:r>
      <w:r w:rsidR="009B1747" w:rsidRPr="007B1014">
        <w:rPr>
          <w:rStyle w:val="a4"/>
          <w:lang w:val="en-US"/>
        </w:rPr>
        <w:t>A. </w:t>
      </w:r>
      <w:hyperlink r:id="rId17" w:history="1">
        <w:r w:rsidR="009B1747" w:rsidRPr="006D0A60">
          <w:rPr>
            <w:rStyle w:val="a4"/>
          </w:rPr>
          <w:t>Vaysman</w:t>
        </w:r>
      </w:hyperlink>
      <w:r w:rsidR="009B1747" w:rsidRPr="006D0A60">
        <w:rPr>
          <w:rStyle w:val="a4"/>
        </w:rPr>
        <w:t>, K. V. Kolesnikovа, D. V. Lukianov</w:t>
      </w:r>
      <w:r w:rsidR="009B1747" w:rsidRPr="007A455B">
        <w:t xml:space="preserve"> // Тр.Од</w:t>
      </w:r>
      <w:r w:rsidR="009B1747">
        <w:t>ес.политехн. ун-та. – 2012. – № </w:t>
      </w:r>
      <w:r w:rsidR="009B1747" w:rsidRPr="007A455B">
        <w:t>1</w:t>
      </w:r>
      <w:r w:rsidR="009B1747">
        <w:t> (38). – С. 222–</w:t>
      </w:r>
      <w:r w:rsidR="009B1747" w:rsidRPr="007A455B">
        <w:t>227.</w:t>
      </w:r>
      <w:r w:rsidR="009B1747" w:rsidRPr="00EB780E">
        <w:t xml:space="preserve"> </w:t>
      </w:r>
      <w:commentRangeStart w:id="15"/>
      <w:r w:rsidR="009B1747" w:rsidRPr="00EB780E">
        <w:t>doi</w:t>
      </w:r>
      <w:commentRangeEnd w:id="15"/>
      <w:r w:rsidR="00D46CB0">
        <w:rPr>
          <w:rStyle w:val="aff7"/>
          <w:lang w:eastAsia="ru-RU"/>
        </w:rPr>
        <w:commentReference w:id="15"/>
      </w:r>
      <w:r w:rsidR="009B1747" w:rsidRPr="00EB780E">
        <w:t>.org\10.13140/RG.2.1.1880.9687.</w:t>
      </w:r>
    </w:p>
    <w:p w14:paraId="5F0EEBCF" w14:textId="77777777" w:rsidR="00EB2EE1" w:rsidRDefault="00EB2EE1" w:rsidP="00EB2EE1">
      <w:pPr>
        <w:pStyle w:val="109"/>
        <w:rPr>
          <w:rStyle w:val="af4"/>
        </w:rPr>
      </w:pPr>
      <w:r>
        <w:t>4</w:t>
      </w:r>
      <w:r w:rsidRPr="00886342">
        <w:t>.</w:t>
      </w:r>
      <w:r>
        <w:tab/>
      </w:r>
      <w:r w:rsidRPr="00B46FD7">
        <w:rPr>
          <w:rStyle w:val="a9"/>
        </w:rPr>
        <w:t>Тишков В. Т.</w:t>
      </w:r>
      <w:r w:rsidRPr="00B46FD7">
        <w:rPr>
          <w:lang w:val="ru-RU"/>
        </w:rPr>
        <w:t xml:space="preserve"> </w:t>
      </w:r>
      <w:r w:rsidRPr="00B46FD7">
        <w:rPr>
          <w:rStyle w:val="af4"/>
        </w:rPr>
        <w:t>Кластерный анализ в социальных исследованиях</w:t>
      </w:r>
      <w:r w:rsidRPr="00B46FD7">
        <w:rPr>
          <w:lang w:val="ru-RU"/>
        </w:rPr>
        <w:t xml:space="preserve"> / </w:t>
      </w:r>
      <w:r w:rsidRPr="00B46FD7">
        <w:rPr>
          <w:rStyle w:val="a9"/>
        </w:rPr>
        <w:t>В. Т. Тишков</w:t>
      </w:r>
      <w:r w:rsidRPr="00B46FD7">
        <w:rPr>
          <w:lang w:val="ru-RU"/>
        </w:rPr>
        <w:t xml:space="preserve"> // </w:t>
      </w:r>
      <w:r w:rsidRPr="00B46FD7">
        <w:rPr>
          <w:rStyle w:val="af4"/>
        </w:rPr>
        <w:t>Вестн. Харьк. политехн. ин</w:t>
      </w:r>
      <w:r w:rsidRPr="00B46FD7">
        <w:rPr>
          <w:rStyle w:val="af4"/>
        </w:rPr>
        <w:noBreakHyphen/>
        <w:t>та. Сер.: Техн. кибернетика и ее приложения. – 1990. – № 260, вып. 10. – С. 5–7.</w:t>
      </w:r>
    </w:p>
    <w:p w14:paraId="5A794395" w14:textId="77777777" w:rsidR="00EB2EE1" w:rsidRDefault="00EB2EE1" w:rsidP="00EB2EE1">
      <w:pPr>
        <w:pStyle w:val="109"/>
      </w:pPr>
      <w:r>
        <w:t>5</w:t>
      </w:r>
      <w:r w:rsidRPr="00886342">
        <w:t>.</w:t>
      </w:r>
      <w:r>
        <w:tab/>
      </w:r>
      <w:r w:rsidRPr="00171DF8">
        <w:rPr>
          <w:rStyle w:val="a4"/>
        </w:rPr>
        <w:t>Лобанова Л. С.</w:t>
      </w:r>
      <w:r w:rsidRPr="00CA2648">
        <w:t xml:space="preserve"> </w:t>
      </w:r>
      <w:r w:rsidRPr="001542E5">
        <w:t>Оптимізація обчислень в інтегральному методі найменших квадратів наближення функцій однієї та двох змінних</w:t>
      </w:r>
      <w:r w:rsidRPr="00CA2648">
        <w:t xml:space="preserve"> / </w:t>
      </w:r>
      <w:r w:rsidRPr="00171DF8">
        <w:rPr>
          <w:rStyle w:val="a4"/>
        </w:rPr>
        <w:t>Л. С. Лобанова, В. О. Пасічник, О. О. Черняк</w:t>
      </w:r>
      <w:r w:rsidRPr="00CA2648">
        <w:t xml:space="preserve"> // </w:t>
      </w:r>
      <w:r w:rsidRPr="0014668A">
        <w:t>Вісник НТУ «ХПІ»</w:t>
      </w:r>
      <w:r w:rsidRPr="00CA2648">
        <w:t xml:space="preserve">. </w:t>
      </w:r>
      <w:r>
        <w:t>–</w:t>
      </w:r>
      <w:r w:rsidRPr="00CA2648">
        <w:t xml:space="preserve"> 20</w:t>
      </w:r>
      <w:r>
        <w:t>10</w:t>
      </w:r>
      <w:r w:rsidRPr="00CA2648">
        <w:t xml:space="preserve">. </w:t>
      </w:r>
      <w:r>
        <w:t>–</w:t>
      </w:r>
      <w:r w:rsidRPr="00CA2648">
        <w:t xml:space="preserve"> </w:t>
      </w:r>
      <w:r>
        <w:t>№ 9</w:t>
      </w:r>
      <w:r w:rsidRPr="00CA2648">
        <w:t xml:space="preserve">. </w:t>
      </w:r>
      <w:r>
        <w:t>–</w:t>
      </w:r>
      <w:r w:rsidRPr="00CA2648">
        <w:t xml:space="preserve"> С.</w:t>
      </w:r>
      <w:r>
        <w:t> 57–62</w:t>
      </w:r>
      <w:r w:rsidRPr="00CA2648">
        <w:t>.</w:t>
      </w:r>
    </w:p>
    <w:p w14:paraId="79228DBB" w14:textId="77777777" w:rsidR="00EB2EE1" w:rsidRDefault="00EB2EE1" w:rsidP="00EB2EE1">
      <w:pPr>
        <w:pStyle w:val="109"/>
      </w:pPr>
      <w:r>
        <w:t>6</w:t>
      </w:r>
      <w:r w:rsidRPr="00886342">
        <w:t>.</w:t>
      </w:r>
      <w:r>
        <w:tab/>
      </w:r>
      <w:r w:rsidRPr="00B46FD7">
        <w:rPr>
          <w:rStyle w:val="a9"/>
        </w:rPr>
        <w:t>Иванов Л. В.</w:t>
      </w:r>
      <w:r w:rsidRPr="00B46FD7">
        <w:rPr>
          <w:lang w:val="ru-RU"/>
        </w:rPr>
        <w:t xml:space="preserve"> </w:t>
      </w:r>
      <w:r w:rsidRPr="00B46FD7">
        <w:rPr>
          <w:rStyle w:val="af4"/>
        </w:rPr>
        <w:t>Новый алгоритм классификации объектов, описываемых качественными призна</w:t>
      </w:r>
      <w:r w:rsidRPr="00B46FD7">
        <w:rPr>
          <w:rStyle w:val="af4"/>
        </w:rPr>
        <w:softHyphen/>
        <w:t>ками</w:t>
      </w:r>
      <w:r w:rsidRPr="00B46FD7">
        <w:rPr>
          <w:lang w:val="ru-RU"/>
        </w:rPr>
        <w:t xml:space="preserve"> / </w:t>
      </w:r>
      <w:r w:rsidRPr="00B46FD7">
        <w:rPr>
          <w:rStyle w:val="a9"/>
        </w:rPr>
        <w:t>Л. В. Иванов, В. С. Петров</w:t>
      </w:r>
      <w:r w:rsidRPr="00B46FD7">
        <w:rPr>
          <w:lang w:val="ru-RU"/>
        </w:rPr>
        <w:t xml:space="preserve"> // </w:t>
      </w:r>
      <w:r w:rsidRPr="00B46FD7">
        <w:rPr>
          <w:rStyle w:val="af4"/>
        </w:rPr>
        <w:t>Статистический анализ социально-экономических данных / ред.</w:t>
      </w:r>
      <w:r w:rsidRPr="00B46FD7">
        <w:rPr>
          <w:rStyle w:val="a4"/>
          <w:lang w:val="ru-RU"/>
        </w:rPr>
        <w:t xml:space="preserve"> </w:t>
      </w:r>
      <w:r w:rsidRPr="00B46FD7">
        <w:rPr>
          <w:rStyle w:val="a9"/>
        </w:rPr>
        <w:t>Р. В. Сидоров</w:t>
      </w:r>
      <w:r w:rsidRPr="00B46FD7">
        <w:rPr>
          <w:lang w:val="ru-RU"/>
        </w:rPr>
        <w:t xml:space="preserve">. – К. : </w:t>
      </w:r>
      <w:r w:rsidRPr="00B46FD7">
        <w:rPr>
          <w:rStyle w:val="af5"/>
          <w:lang w:val="ru-RU"/>
        </w:rPr>
        <w:t>Наук. думка</w:t>
      </w:r>
      <w:r w:rsidRPr="00B46FD7">
        <w:rPr>
          <w:lang w:val="ru-RU"/>
        </w:rPr>
        <w:t>. – 1997. – С. 57–65.</w:t>
      </w:r>
    </w:p>
    <w:p w14:paraId="3DA440A3" w14:textId="77777777" w:rsidR="00EB2EE1" w:rsidRDefault="00EB2EE1" w:rsidP="00EB2EE1">
      <w:pPr>
        <w:pStyle w:val="109"/>
      </w:pPr>
      <w:r>
        <w:t>7</w:t>
      </w:r>
      <w:r w:rsidRPr="00886342">
        <w:t>.</w:t>
      </w:r>
      <w:r>
        <w:tab/>
      </w:r>
      <w:r w:rsidRPr="004239BB">
        <w:rPr>
          <w:rStyle w:val="a9"/>
        </w:rPr>
        <w:t>Иванов Л. В.</w:t>
      </w:r>
      <w:r w:rsidRPr="00245331">
        <w:t xml:space="preserve"> </w:t>
      </w:r>
      <w:r w:rsidRPr="00B1368C">
        <w:rPr>
          <w:rStyle w:val="af4"/>
        </w:rPr>
        <w:t>Статистический подход к обработке социологичес</w:t>
      </w:r>
      <w:r>
        <w:rPr>
          <w:rStyle w:val="af4"/>
        </w:rPr>
        <w:softHyphen/>
      </w:r>
      <w:r w:rsidRPr="00B1368C">
        <w:rPr>
          <w:rStyle w:val="af4"/>
        </w:rPr>
        <w:t>ких данных</w:t>
      </w:r>
      <w:r>
        <w:rPr>
          <w:rStyle w:val="af4"/>
        </w:rPr>
        <w:t xml:space="preserve"> / </w:t>
      </w:r>
      <w:r w:rsidRPr="004239BB">
        <w:rPr>
          <w:rStyle w:val="a9"/>
        </w:rPr>
        <w:t>Л. В. Иванов</w:t>
      </w:r>
      <w:r>
        <w:t xml:space="preserve"> // </w:t>
      </w:r>
      <w:r w:rsidRPr="00B1368C">
        <w:rPr>
          <w:rStyle w:val="af4"/>
        </w:rPr>
        <w:t>Труды междунар. конф. «Социология и математика». – Т. 2. – Х. : НТУ «ХПИ»</w:t>
      </w:r>
      <w:r w:rsidRPr="000A2C4D">
        <w:rPr>
          <w:rStyle w:val="af4"/>
        </w:rPr>
        <w:t>, 2006. – С. 5–9.</w:t>
      </w:r>
    </w:p>
    <w:p w14:paraId="615070E0" w14:textId="77777777" w:rsidR="00EB2EE1" w:rsidRDefault="00EB2EE1" w:rsidP="00EB2EE1">
      <w:pPr>
        <w:pStyle w:val="109"/>
      </w:pPr>
      <w:r>
        <w:t>8</w:t>
      </w:r>
      <w:r w:rsidRPr="00257E7A">
        <w:t>.</w:t>
      </w:r>
      <w:r>
        <w:tab/>
      </w:r>
      <w:r w:rsidRPr="004239BB">
        <w:rPr>
          <w:rStyle w:val="a9"/>
        </w:rPr>
        <w:t>Власов П. К.</w:t>
      </w:r>
      <w:r w:rsidRPr="00577978">
        <w:rPr>
          <w:rStyle w:val="a4"/>
        </w:rPr>
        <w:t xml:space="preserve"> </w:t>
      </w:r>
      <w:r w:rsidRPr="00B1368C">
        <w:rPr>
          <w:rStyle w:val="af4"/>
        </w:rPr>
        <w:t>Психология менеджмента</w:t>
      </w:r>
      <w:r w:rsidRPr="00FE70AA">
        <w:t xml:space="preserve"> / </w:t>
      </w:r>
      <w:r w:rsidRPr="004239BB">
        <w:rPr>
          <w:rStyle w:val="a9"/>
        </w:rPr>
        <w:t>П. К. Власов, А. В. Лепницкий, И. М. Лищихина [и др.].</w:t>
      </w:r>
      <w:r w:rsidRPr="00FE70AA">
        <w:t xml:space="preserve"> </w:t>
      </w:r>
      <w:r>
        <w:t>–</w:t>
      </w:r>
      <w:r w:rsidRPr="00FE70AA">
        <w:t xml:space="preserve"> X. : Прапор, 2007. </w:t>
      </w:r>
      <w:r>
        <w:t>–</w:t>
      </w:r>
      <w:r w:rsidRPr="00FE70AA">
        <w:t xml:space="preserve"> 300</w:t>
      </w:r>
      <w:r>
        <w:t> </w:t>
      </w:r>
      <w:r w:rsidRPr="00FE70AA">
        <w:t>с.</w:t>
      </w:r>
    </w:p>
    <w:p w14:paraId="66071C09" w14:textId="77777777" w:rsidR="00EB2EE1" w:rsidRDefault="00EB2EE1" w:rsidP="00EB2EE1">
      <w:pPr>
        <w:pStyle w:val="109"/>
      </w:pPr>
      <w:r>
        <w:t>9</w:t>
      </w:r>
      <w:r w:rsidRPr="00AD6508">
        <w:t>.</w:t>
      </w:r>
      <w:r>
        <w:tab/>
      </w:r>
      <w:r w:rsidRPr="00121232">
        <w:rPr>
          <w:rStyle w:val="aa"/>
        </w:rPr>
        <w:t xml:space="preserve">Національний технічний університет «Харківський </w:t>
      </w:r>
      <w:r>
        <w:rPr>
          <w:rStyle w:val="aa"/>
        </w:rPr>
        <w:t>політехнічний</w:t>
      </w:r>
      <w:r w:rsidRPr="00121232">
        <w:rPr>
          <w:rStyle w:val="aa"/>
        </w:rPr>
        <w:t xml:space="preserve"> інститут».</w:t>
      </w:r>
      <w:r w:rsidRPr="00965024">
        <w:t xml:space="preserve"> Вісник НТУ </w:t>
      </w:r>
      <w:r>
        <w:t>«</w:t>
      </w:r>
      <w:r w:rsidRPr="00965024">
        <w:t>ХПІ</w:t>
      </w:r>
      <w:r>
        <w:t>» /</w:t>
      </w:r>
      <w:r w:rsidRPr="00965024">
        <w:t xml:space="preserve"> </w:t>
      </w:r>
      <w:r w:rsidRPr="00965024">
        <w:rPr>
          <w:rStyle w:val="aa"/>
        </w:rPr>
        <w:t xml:space="preserve">Національний технічний університет </w:t>
      </w:r>
      <w:r>
        <w:rPr>
          <w:rStyle w:val="aa"/>
        </w:rPr>
        <w:t>«</w:t>
      </w:r>
      <w:r w:rsidRPr="00965024">
        <w:rPr>
          <w:rStyle w:val="aa"/>
        </w:rPr>
        <w:t xml:space="preserve">Харківський </w:t>
      </w:r>
      <w:r w:rsidRPr="00121232">
        <w:rPr>
          <w:rStyle w:val="aa"/>
        </w:rPr>
        <w:t xml:space="preserve">політехнічний </w:t>
      </w:r>
      <w:r>
        <w:rPr>
          <w:rStyle w:val="aa"/>
        </w:rPr>
        <w:t>інститут»</w:t>
      </w:r>
      <w:r w:rsidRPr="00965024">
        <w:rPr>
          <w:rStyle w:val="a4"/>
        </w:rPr>
        <w:t>.</w:t>
      </w:r>
      <w:r w:rsidRPr="00965024">
        <w:t xml:space="preserve"> </w:t>
      </w:r>
      <w:r>
        <w:lastRenderedPageBreak/>
        <w:t>–</w:t>
      </w:r>
      <w:r w:rsidRPr="00FE70AA">
        <w:t xml:space="preserve"> </w:t>
      </w:r>
      <w:r w:rsidRPr="00965024">
        <w:t xml:space="preserve">НТУ </w:t>
      </w:r>
      <w:r>
        <w:t>«</w:t>
      </w:r>
      <w:r w:rsidRPr="00965024">
        <w:t>ХПІ</w:t>
      </w:r>
      <w:r>
        <w:t>»</w:t>
      </w:r>
      <w:r w:rsidRPr="00965024">
        <w:t xml:space="preserve">, 2014. </w:t>
      </w:r>
      <w:r>
        <w:t>–</w:t>
      </w:r>
      <w:r w:rsidRPr="00FE70AA">
        <w:t xml:space="preserve"> </w:t>
      </w:r>
      <w:r>
        <w:t>Режим доступу :</w:t>
      </w:r>
      <w:r w:rsidRPr="008623B0">
        <w:rPr>
          <w:rStyle w:val="af6"/>
          <w:lang w:val="uk-UA"/>
        </w:rPr>
        <w:t xml:space="preserve"> </w:t>
      </w:r>
      <w:hyperlink r:id="rId18" w:history="1">
        <w:r w:rsidRPr="00961703">
          <w:t>http://vestnik.kpi.kharkov.ua</w:t>
        </w:r>
      </w:hyperlink>
      <w:r w:rsidRPr="00260780">
        <w:t>.</w:t>
      </w:r>
      <w:r>
        <w:t xml:space="preserve"> </w:t>
      </w:r>
      <w:r w:rsidRPr="008623B0">
        <w:rPr>
          <w:rStyle w:val="af6"/>
          <w:lang w:val="uk-UA"/>
        </w:rPr>
        <w:t xml:space="preserve">– </w:t>
      </w:r>
      <w:r w:rsidRPr="008623B0">
        <w:t xml:space="preserve">Дата звертання : </w:t>
      </w:r>
      <w:r w:rsidRPr="00965024">
        <w:t xml:space="preserve">30 </w:t>
      </w:r>
      <w:r w:rsidRPr="001831E8">
        <w:t>березня</w:t>
      </w:r>
      <w:r w:rsidRPr="00965024">
        <w:t xml:space="preserve"> 2014</w:t>
      </w:r>
      <w:r>
        <w:t>.</w:t>
      </w:r>
    </w:p>
    <w:p w14:paraId="39CB7D3B" w14:textId="77777777" w:rsidR="00EB2EE1" w:rsidRPr="00AE3AA3" w:rsidRDefault="00EB2EE1" w:rsidP="00EB2EE1">
      <w:pPr>
        <w:pStyle w:val="109"/>
      </w:pPr>
      <w:r>
        <w:t>10</w:t>
      </w:r>
      <w:r w:rsidRPr="00121232">
        <w:t>.</w:t>
      </w:r>
      <w:r>
        <w:tab/>
      </w:r>
      <w:r w:rsidRPr="0020196F">
        <w:rPr>
          <w:rStyle w:val="aa"/>
          <w:lang w:val="ru-RU"/>
        </w:rPr>
        <w:t>Чеканов Д.</w:t>
      </w:r>
      <w:r w:rsidRPr="007E78DC">
        <w:rPr>
          <w:rStyle w:val="af4"/>
        </w:rPr>
        <w:t xml:space="preserve"> Рендеринг с помощью вокселей: новый уровень графики в играх</w:t>
      </w:r>
      <w:r>
        <w:rPr>
          <w:rStyle w:val="af4"/>
        </w:rPr>
        <w:t xml:space="preserve"> / </w:t>
      </w:r>
      <w:r w:rsidRPr="00EF0F7D">
        <w:rPr>
          <w:rStyle w:val="a9"/>
        </w:rPr>
        <w:t>Д. Чеканов</w:t>
      </w:r>
      <w:r w:rsidRPr="007E78DC">
        <w:t xml:space="preserve"> // </w:t>
      </w:r>
      <w:r w:rsidRPr="007E78DC">
        <w:rPr>
          <w:rStyle w:val="af6"/>
        </w:rPr>
        <w:t>Tom</w:t>
      </w:r>
      <w:r w:rsidRPr="000C33AE">
        <w:rPr>
          <w:rStyle w:val="af6"/>
          <w:lang w:val="ru-RU"/>
        </w:rPr>
        <w:t>’</w:t>
      </w:r>
      <w:r w:rsidRPr="007E78DC">
        <w:rPr>
          <w:rStyle w:val="af6"/>
        </w:rPr>
        <w:t>s</w:t>
      </w:r>
      <w:r w:rsidRPr="000C33AE">
        <w:rPr>
          <w:rStyle w:val="af6"/>
          <w:lang w:val="ru-RU"/>
        </w:rPr>
        <w:t xml:space="preserve"> </w:t>
      </w:r>
      <w:r w:rsidRPr="007E78DC">
        <w:rPr>
          <w:rStyle w:val="af6"/>
        </w:rPr>
        <w:t>Hardware</w:t>
      </w:r>
      <w:r w:rsidRPr="007E78DC">
        <w:t>. – THG, 30</w:t>
      </w:r>
      <w:r>
        <w:t> </w:t>
      </w:r>
      <w:r w:rsidRPr="007E78DC">
        <w:rPr>
          <w:rStyle w:val="af4"/>
        </w:rPr>
        <w:t>октября</w:t>
      </w:r>
      <w:r w:rsidRPr="007E78DC">
        <w:t xml:space="preserve"> 2009. – Режим доступу : </w:t>
      </w:r>
      <w:r w:rsidRPr="007E78DC">
        <w:rPr>
          <w:rStyle w:val="af6"/>
        </w:rPr>
        <w:t>http</w:t>
      </w:r>
      <w:r w:rsidRPr="000C33AE">
        <w:rPr>
          <w:rStyle w:val="af6"/>
          <w:lang w:val="ru-RU"/>
        </w:rPr>
        <w:t>://</w:t>
      </w:r>
      <w:r w:rsidRPr="007E78DC">
        <w:rPr>
          <w:rStyle w:val="af6"/>
        </w:rPr>
        <w:t>www</w:t>
      </w:r>
      <w:r w:rsidRPr="000C33AE">
        <w:rPr>
          <w:rStyle w:val="af6"/>
          <w:lang w:val="ru-RU"/>
        </w:rPr>
        <w:t>.</w:t>
      </w:r>
      <w:r w:rsidRPr="007E78DC">
        <w:rPr>
          <w:rStyle w:val="af6"/>
        </w:rPr>
        <w:t>thg</w:t>
      </w:r>
      <w:r w:rsidRPr="000C33AE">
        <w:rPr>
          <w:rStyle w:val="af6"/>
          <w:lang w:val="ru-RU"/>
        </w:rPr>
        <w:t>.</w:t>
      </w:r>
      <w:r w:rsidRPr="007E78DC">
        <w:rPr>
          <w:rStyle w:val="af6"/>
        </w:rPr>
        <w:t>ru</w:t>
      </w:r>
      <w:r w:rsidRPr="000C33AE">
        <w:rPr>
          <w:rStyle w:val="af6"/>
          <w:lang w:val="ru-RU"/>
        </w:rPr>
        <w:t>/</w:t>
      </w:r>
      <w:r w:rsidRPr="007E78DC">
        <w:rPr>
          <w:rStyle w:val="af6"/>
        </w:rPr>
        <w:t>graphic</w:t>
      </w:r>
      <w:r w:rsidRPr="000C33AE">
        <w:rPr>
          <w:rStyle w:val="af6"/>
          <w:lang w:val="ru-RU"/>
        </w:rPr>
        <w:t>/</w:t>
      </w:r>
      <w:r w:rsidRPr="007E78DC">
        <w:rPr>
          <w:rStyle w:val="af6"/>
        </w:rPr>
        <w:t>voxel</w:t>
      </w:r>
      <w:r w:rsidRPr="000C33AE">
        <w:rPr>
          <w:rStyle w:val="af6"/>
          <w:lang w:val="ru-RU"/>
        </w:rPr>
        <w:t>_</w:t>
      </w:r>
      <w:r w:rsidRPr="007E78DC">
        <w:rPr>
          <w:rStyle w:val="af6"/>
        </w:rPr>
        <w:t>ray</w:t>
      </w:r>
      <w:r w:rsidRPr="000C33AE">
        <w:rPr>
          <w:rStyle w:val="af6"/>
          <w:lang w:val="ru-RU"/>
        </w:rPr>
        <w:t>_</w:t>
      </w:r>
      <w:r w:rsidRPr="007E78DC">
        <w:rPr>
          <w:rStyle w:val="af6"/>
        </w:rPr>
        <w:t>casting</w:t>
      </w:r>
      <w:r w:rsidRPr="007E78DC">
        <w:t>. – Дата звертання : 20</w:t>
      </w:r>
      <w:r>
        <w:t> </w:t>
      </w:r>
      <w:r w:rsidRPr="007E78DC">
        <w:t>січня 2013</w:t>
      </w:r>
      <w:r>
        <w:t>.</w:t>
      </w:r>
    </w:p>
    <w:p w14:paraId="4E9012DB" w14:textId="77777777" w:rsidR="009C1605" w:rsidRPr="00EB2EE1" w:rsidRDefault="009C1605" w:rsidP="009C1605">
      <w:pPr>
        <w:pStyle w:val="3080"/>
        <w:rPr>
          <w:lang w:val="uk-UA"/>
        </w:rPr>
      </w:pPr>
      <w:r>
        <w:t>References</w:t>
      </w:r>
      <w:r w:rsidR="00EB2EE1">
        <w:rPr>
          <w:lang w:val="uk-UA"/>
        </w:rPr>
        <w:t xml:space="preserve"> (</w:t>
      </w:r>
      <w:commentRangeStart w:id="16"/>
      <w:r w:rsidR="00EB2EE1" w:rsidRPr="00B23147">
        <w:t>transliterated</w:t>
      </w:r>
      <w:commentRangeEnd w:id="16"/>
      <w:r w:rsidR="00E84F1C">
        <w:rPr>
          <w:rStyle w:val="aff7"/>
          <w:b w:val="0"/>
          <w:lang w:val="uk-UA" w:eastAsia="ru-RU"/>
        </w:rPr>
        <w:commentReference w:id="16"/>
      </w:r>
      <w:r w:rsidR="00EB2EE1">
        <w:rPr>
          <w:lang w:val="uk-UA"/>
        </w:rPr>
        <w:t>)</w:t>
      </w:r>
    </w:p>
    <w:p w14:paraId="08302DE9" w14:textId="77777777" w:rsidR="009C1605" w:rsidRDefault="009C1605" w:rsidP="00E87624">
      <w:pPr>
        <w:pStyle w:val="308"/>
        <w:rPr>
          <w:rStyle w:val="af6"/>
          <w:lang w:val="uk-UA"/>
        </w:rPr>
      </w:pPr>
      <w:r w:rsidRPr="00CD4631">
        <w:rPr>
          <w:lang w:val="uk-UA"/>
        </w:rPr>
        <w:t>1.</w:t>
      </w:r>
      <w:r>
        <w:rPr>
          <w:lang w:val="uk-UA"/>
        </w:rPr>
        <w:tab/>
      </w:r>
      <w:r w:rsidRPr="006C3C1B">
        <w:t>Ivanov</w:t>
      </w:r>
      <w:r>
        <w:t> </w:t>
      </w:r>
      <w:r w:rsidRPr="006C3C1B">
        <w:t>L.</w:t>
      </w:r>
      <w:r>
        <w:t> </w:t>
      </w:r>
      <w:r w:rsidRPr="006C3C1B">
        <w:t>V., Smirnov</w:t>
      </w:r>
      <w:r>
        <w:t> </w:t>
      </w:r>
      <w:r w:rsidRPr="006C3C1B">
        <w:t>V.</w:t>
      </w:r>
      <w:r>
        <w:t> </w:t>
      </w:r>
      <w:r w:rsidRPr="006C3C1B">
        <w:t xml:space="preserve">S. </w:t>
      </w:r>
      <w:r w:rsidRPr="00526BDD">
        <w:rPr>
          <w:rStyle w:val="a4"/>
        </w:rPr>
        <w:t>Faktornyy analiz v sotsial'nykh issledovaniyakh</w:t>
      </w:r>
      <w:r w:rsidRPr="006C3C1B">
        <w:t xml:space="preserve"> [The factor analysis in social research]. Moscow, Nauka Publ., 1996. 352</w:t>
      </w:r>
      <w:r>
        <w:t> </w:t>
      </w:r>
      <w:r w:rsidRPr="006C3C1B">
        <w:t>p</w:t>
      </w:r>
      <w:r w:rsidRPr="006C3C1B">
        <w:rPr>
          <w:rStyle w:val="af6"/>
        </w:rPr>
        <w:t>.</w:t>
      </w:r>
    </w:p>
    <w:p w14:paraId="3B5DE8A9" w14:textId="77777777" w:rsidR="009C1605" w:rsidRDefault="009C1605" w:rsidP="00E87624">
      <w:pPr>
        <w:pStyle w:val="308"/>
        <w:rPr>
          <w:lang w:val="uk-UA"/>
        </w:rPr>
      </w:pPr>
      <w:r w:rsidRPr="000C33AE">
        <w:t>2.</w:t>
      </w:r>
      <w:r>
        <w:rPr>
          <w:rStyle w:val="af6"/>
          <w:lang w:val="uk-UA"/>
        </w:rPr>
        <w:tab/>
      </w:r>
      <w:r w:rsidRPr="006C3C1B">
        <w:t>Van</w:t>
      </w:r>
      <w:r w:rsidRPr="0020196F">
        <w:rPr>
          <w:lang w:val="uk-UA"/>
        </w:rPr>
        <w:t> </w:t>
      </w:r>
      <w:r w:rsidRPr="006C3C1B">
        <w:t>Ryzen</w:t>
      </w:r>
      <w:r w:rsidRPr="0020196F">
        <w:rPr>
          <w:lang w:val="uk-UA"/>
        </w:rPr>
        <w:t> </w:t>
      </w:r>
      <w:r w:rsidRPr="006C3C1B">
        <w:t xml:space="preserve">J., ed. </w:t>
      </w:r>
      <w:r w:rsidRPr="00526BDD">
        <w:rPr>
          <w:rStyle w:val="a4"/>
        </w:rPr>
        <w:t>Classification and clustering.</w:t>
      </w:r>
      <w:r w:rsidRPr="006C3C1B">
        <w:t xml:space="preserve"> New York, Academic Press, 1977, 467</w:t>
      </w:r>
      <w:r w:rsidRPr="0020196F">
        <w:rPr>
          <w:lang w:val="uk-UA"/>
        </w:rPr>
        <w:t> </w:t>
      </w:r>
      <w:r w:rsidRPr="006C3C1B">
        <w:t>p. (Rus. ed.: Van</w:t>
      </w:r>
      <w:r w:rsidRPr="0020196F">
        <w:rPr>
          <w:lang w:val="uk-UA"/>
        </w:rPr>
        <w:t> </w:t>
      </w:r>
      <w:r w:rsidRPr="006C3C1B">
        <w:t>Ryzen</w:t>
      </w:r>
      <w:r w:rsidRPr="0020196F">
        <w:rPr>
          <w:lang w:val="uk-UA"/>
        </w:rPr>
        <w:t> </w:t>
      </w:r>
      <w:r w:rsidRPr="006C3C1B">
        <w:t xml:space="preserve">J., ed. </w:t>
      </w:r>
      <w:r w:rsidRPr="00526BDD">
        <w:rPr>
          <w:rStyle w:val="a4"/>
        </w:rPr>
        <w:t>Klassifikatsiya i klaster.</w:t>
      </w:r>
      <w:r w:rsidRPr="006C3C1B">
        <w:t xml:space="preserve"> Moscow, Mir Publ., 1980. 389</w:t>
      </w:r>
      <w:r w:rsidRPr="0020196F">
        <w:rPr>
          <w:lang w:val="uk-UA"/>
        </w:rPr>
        <w:t> </w:t>
      </w:r>
      <w:r w:rsidRPr="006C3C1B">
        <w:t>p.).</w:t>
      </w:r>
    </w:p>
    <w:p w14:paraId="1CB36AE5" w14:textId="77777777" w:rsidR="009C1605" w:rsidRDefault="009C1605" w:rsidP="00E87624">
      <w:pPr>
        <w:pStyle w:val="308"/>
        <w:rPr>
          <w:lang w:val="uk-UA"/>
        </w:rPr>
      </w:pPr>
      <w:r>
        <w:rPr>
          <w:lang w:val="uk-UA"/>
        </w:rPr>
        <w:t>3</w:t>
      </w:r>
      <w:r w:rsidRPr="00CD4631">
        <w:rPr>
          <w:lang w:val="uk-UA"/>
        </w:rPr>
        <w:t>.</w:t>
      </w:r>
      <w:r>
        <w:rPr>
          <w:lang w:val="uk-UA"/>
        </w:rPr>
        <w:tab/>
      </w:r>
      <w:r w:rsidRPr="0043202B">
        <w:t>Petrov V. S. Primenenie metodov klasternogo analiza pri obrabotke dannykh ekspertnogo oprosa [The application of me</w:t>
      </w:r>
      <w:r w:rsidRPr="00526BDD">
        <w:t>t</w:t>
      </w:r>
      <w:r w:rsidRPr="0043202B">
        <w:t xml:space="preserve">hods the cluster analysis at data processing expert survey]. </w:t>
      </w:r>
      <w:r w:rsidRPr="00526BDD">
        <w:rPr>
          <w:rStyle w:val="a4"/>
        </w:rPr>
        <w:t>Izvestiya AN SSSR. Seriya: Tekhnicheskaya kibernetika.</w:t>
      </w:r>
      <w:r w:rsidRPr="0043202B">
        <w:t xml:space="preserve"> 1985, vol. 202, no. 3, pp. 15–18.</w:t>
      </w:r>
    </w:p>
    <w:p w14:paraId="2A18A251" w14:textId="77777777" w:rsidR="009C1605" w:rsidRDefault="009C1605" w:rsidP="00E87624">
      <w:pPr>
        <w:pStyle w:val="308"/>
        <w:rPr>
          <w:rStyle w:val="af6"/>
          <w:lang w:val="uk-UA"/>
        </w:rPr>
      </w:pPr>
      <w:r>
        <w:rPr>
          <w:lang w:val="uk-UA"/>
        </w:rPr>
        <w:t>4</w:t>
      </w:r>
      <w:r w:rsidRPr="00CD4631">
        <w:rPr>
          <w:lang w:val="uk-UA"/>
        </w:rPr>
        <w:t>.</w:t>
      </w:r>
      <w:r>
        <w:rPr>
          <w:lang w:val="uk-UA"/>
        </w:rPr>
        <w:tab/>
      </w:r>
      <w:r w:rsidRPr="003B606F">
        <w:t>Tishkov</w:t>
      </w:r>
      <w:r w:rsidRPr="0020196F">
        <w:rPr>
          <w:lang w:val="uk-UA"/>
        </w:rPr>
        <w:t xml:space="preserve"> </w:t>
      </w:r>
      <w:r w:rsidRPr="003B606F">
        <w:t>V</w:t>
      </w:r>
      <w:r w:rsidRPr="0020196F">
        <w:rPr>
          <w:lang w:val="uk-UA"/>
        </w:rPr>
        <w:t xml:space="preserve">. </w:t>
      </w:r>
      <w:r w:rsidRPr="003B606F">
        <w:t>T</w:t>
      </w:r>
      <w:r w:rsidRPr="0020196F">
        <w:rPr>
          <w:lang w:val="uk-UA"/>
        </w:rPr>
        <w:t xml:space="preserve">. </w:t>
      </w:r>
      <w:r w:rsidRPr="003B606F">
        <w:t>Klasternyy</w:t>
      </w:r>
      <w:r w:rsidRPr="0020196F">
        <w:rPr>
          <w:lang w:val="uk-UA"/>
        </w:rPr>
        <w:t xml:space="preserve"> </w:t>
      </w:r>
      <w:r w:rsidRPr="003B606F">
        <w:t>analiz</w:t>
      </w:r>
      <w:r w:rsidRPr="0020196F">
        <w:rPr>
          <w:lang w:val="uk-UA"/>
        </w:rPr>
        <w:t xml:space="preserve"> </w:t>
      </w:r>
      <w:r w:rsidRPr="003B606F">
        <w:t>v</w:t>
      </w:r>
      <w:r w:rsidRPr="0020196F">
        <w:rPr>
          <w:lang w:val="uk-UA"/>
        </w:rPr>
        <w:t xml:space="preserve"> </w:t>
      </w:r>
      <w:r w:rsidRPr="003B606F">
        <w:t>sotsial</w:t>
      </w:r>
      <w:r w:rsidRPr="0020196F">
        <w:rPr>
          <w:lang w:val="uk-UA"/>
        </w:rPr>
        <w:t>'</w:t>
      </w:r>
      <w:r w:rsidRPr="003B606F">
        <w:t>nykh</w:t>
      </w:r>
      <w:r w:rsidRPr="0020196F">
        <w:rPr>
          <w:lang w:val="uk-UA"/>
        </w:rPr>
        <w:t xml:space="preserve"> </w:t>
      </w:r>
      <w:r w:rsidRPr="003B606F">
        <w:t>issledovaniyakh</w:t>
      </w:r>
      <w:r w:rsidRPr="0020196F">
        <w:rPr>
          <w:lang w:val="uk-UA"/>
        </w:rPr>
        <w:t xml:space="preserve"> [</w:t>
      </w:r>
      <w:r w:rsidRPr="003B606F">
        <w:t>A</w:t>
      </w:r>
      <w:r w:rsidRPr="0020196F">
        <w:rPr>
          <w:lang w:val="uk-UA"/>
        </w:rPr>
        <w:t xml:space="preserve"> </w:t>
      </w:r>
      <w:r w:rsidRPr="003B606F">
        <w:t>cluster</w:t>
      </w:r>
      <w:r w:rsidRPr="0020196F">
        <w:rPr>
          <w:lang w:val="uk-UA"/>
        </w:rPr>
        <w:t xml:space="preserve"> </w:t>
      </w:r>
      <w:r w:rsidRPr="003B606F">
        <w:t>analysis</w:t>
      </w:r>
      <w:r w:rsidRPr="0020196F">
        <w:rPr>
          <w:lang w:val="uk-UA"/>
        </w:rPr>
        <w:t xml:space="preserve"> </w:t>
      </w:r>
      <w:r w:rsidRPr="003B606F">
        <w:t>in</w:t>
      </w:r>
      <w:r w:rsidRPr="0020196F">
        <w:rPr>
          <w:lang w:val="uk-UA"/>
        </w:rPr>
        <w:t xml:space="preserve"> </w:t>
      </w:r>
      <w:r w:rsidRPr="003B606F">
        <w:t>social</w:t>
      </w:r>
      <w:r w:rsidRPr="0020196F">
        <w:rPr>
          <w:lang w:val="uk-UA"/>
        </w:rPr>
        <w:t xml:space="preserve"> </w:t>
      </w:r>
      <w:r w:rsidRPr="003B606F">
        <w:t>researches</w:t>
      </w:r>
      <w:r w:rsidRPr="0020196F">
        <w:rPr>
          <w:lang w:val="uk-UA"/>
        </w:rPr>
        <w:t xml:space="preserve">]. </w:t>
      </w:r>
      <w:r w:rsidRPr="00526BDD">
        <w:rPr>
          <w:rStyle w:val="a4"/>
        </w:rPr>
        <w:t>Vestn</w:t>
      </w:r>
      <w:r w:rsidRPr="009C1605">
        <w:rPr>
          <w:rStyle w:val="a4"/>
          <w:lang w:val="uk-UA"/>
        </w:rPr>
        <w:t xml:space="preserve">. </w:t>
      </w:r>
      <w:r w:rsidRPr="00526BDD">
        <w:rPr>
          <w:rStyle w:val="a4"/>
        </w:rPr>
        <w:t>Khar</w:t>
      </w:r>
      <w:r w:rsidRPr="009C1605">
        <w:rPr>
          <w:rStyle w:val="a4"/>
          <w:lang w:val="uk-UA"/>
        </w:rPr>
        <w:t>'</w:t>
      </w:r>
      <w:r w:rsidRPr="00526BDD">
        <w:rPr>
          <w:rStyle w:val="a4"/>
        </w:rPr>
        <w:t>k</w:t>
      </w:r>
      <w:r w:rsidRPr="009C1605">
        <w:rPr>
          <w:rStyle w:val="a4"/>
          <w:lang w:val="uk-UA"/>
        </w:rPr>
        <w:t xml:space="preserve">. </w:t>
      </w:r>
      <w:r w:rsidRPr="00526BDD">
        <w:rPr>
          <w:rStyle w:val="a4"/>
        </w:rPr>
        <w:t>politekhn</w:t>
      </w:r>
      <w:r w:rsidRPr="009C1605">
        <w:rPr>
          <w:rStyle w:val="a4"/>
          <w:lang w:val="uk-UA"/>
        </w:rPr>
        <w:t xml:space="preserve">. </w:t>
      </w:r>
      <w:r w:rsidRPr="00526BDD">
        <w:rPr>
          <w:rStyle w:val="a4"/>
        </w:rPr>
        <w:t>in</w:t>
      </w:r>
      <w:r w:rsidRPr="009C1605">
        <w:rPr>
          <w:rStyle w:val="a4"/>
          <w:lang w:val="uk-UA"/>
        </w:rPr>
        <w:noBreakHyphen/>
      </w:r>
      <w:r w:rsidRPr="00526BDD">
        <w:rPr>
          <w:rStyle w:val="a4"/>
        </w:rPr>
        <w:t>ta</w:t>
      </w:r>
      <w:r w:rsidRPr="009C1605">
        <w:rPr>
          <w:rStyle w:val="a4"/>
          <w:lang w:val="uk-UA"/>
        </w:rPr>
        <w:t xml:space="preserve">. </w:t>
      </w:r>
      <w:r w:rsidRPr="00526BDD">
        <w:rPr>
          <w:rStyle w:val="a4"/>
        </w:rPr>
        <w:t>Ser</w:t>
      </w:r>
      <w:r w:rsidRPr="009C1605">
        <w:rPr>
          <w:rStyle w:val="a4"/>
          <w:lang w:val="uk-UA"/>
        </w:rPr>
        <w:t xml:space="preserve">.: </w:t>
      </w:r>
      <w:r w:rsidRPr="00526BDD">
        <w:rPr>
          <w:rStyle w:val="a4"/>
        </w:rPr>
        <w:t>Tekhn</w:t>
      </w:r>
      <w:r w:rsidRPr="009C1605">
        <w:rPr>
          <w:rStyle w:val="a4"/>
          <w:lang w:val="uk-UA"/>
        </w:rPr>
        <w:t xml:space="preserve">. </w:t>
      </w:r>
      <w:r w:rsidRPr="00526BDD">
        <w:rPr>
          <w:rStyle w:val="a4"/>
        </w:rPr>
        <w:t>kibernetika</w:t>
      </w:r>
      <w:r w:rsidRPr="009C1605">
        <w:rPr>
          <w:rStyle w:val="a4"/>
          <w:lang w:val="uk-UA"/>
        </w:rPr>
        <w:t xml:space="preserve"> </w:t>
      </w:r>
      <w:r w:rsidRPr="00526BDD">
        <w:rPr>
          <w:rStyle w:val="a4"/>
        </w:rPr>
        <w:t>i</w:t>
      </w:r>
      <w:r w:rsidRPr="009C1605">
        <w:rPr>
          <w:rStyle w:val="a4"/>
          <w:lang w:val="uk-UA"/>
        </w:rPr>
        <w:t xml:space="preserve"> </w:t>
      </w:r>
      <w:r w:rsidRPr="00526BDD">
        <w:rPr>
          <w:rStyle w:val="a4"/>
        </w:rPr>
        <w:t>ee</w:t>
      </w:r>
      <w:r w:rsidRPr="009C1605">
        <w:rPr>
          <w:rStyle w:val="a4"/>
          <w:lang w:val="uk-UA"/>
        </w:rPr>
        <w:t xml:space="preserve"> </w:t>
      </w:r>
      <w:r w:rsidRPr="00526BDD">
        <w:rPr>
          <w:rStyle w:val="a4"/>
        </w:rPr>
        <w:t>prilozheniya</w:t>
      </w:r>
      <w:r w:rsidRPr="0020196F">
        <w:rPr>
          <w:lang w:val="uk-UA"/>
        </w:rPr>
        <w:t xml:space="preserve"> [</w:t>
      </w:r>
      <w:r w:rsidRPr="003B606F">
        <w:t>Bulletin</w:t>
      </w:r>
      <w:r w:rsidRPr="0020196F">
        <w:rPr>
          <w:lang w:val="uk-UA"/>
        </w:rPr>
        <w:t xml:space="preserve"> </w:t>
      </w:r>
      <w:r w:rsidRPr="003B606F">
        <w:t>of</w:t>
      </w:r>
      <w:r w:rsidRPr="0020196F">
        <w:rPr>
          <w:lang w:val="uk-UA"/>
        </w:rPr>
        <w:t xml:space="preserve"> </w:t>
      </w:r>
      <w:r w:rsidRPr="003B606F">
        <w:t>the</w:t>
      </w:r>
      <w:r w:rsidRPr="0020196F">
        <w:rPr>
          <w:lang w:val="uk-UA"/>
        </w:rPr>
        <w:t xml:space="preserve"> </w:t>
      </w:r>
      <w:r w:rsidRPr="003B606F">
        <w:t>Kharkov</w:t>
      </w:r>
      <w:r w:rsidRPr="0020196F">
        <w:rPr>
          <w:lang w:val="uk-UA"/>
        </w:rPr>
        <w:t xml:space="preserve"> </w:t>
      </w:r>
      <w:r w:rsidRPr="003B606F">
        <w:t>Polytechnic</w:t>
      </w:r>
      <w:r w:rsidRPr="0020196F">
        <w:rPr>
          <w:lang w:val="uk-UA"/>
        </w:rPr>
        <w:t xml:space="preserve"> </w:t>
      </w:r>
      <w:r w:rsidRPr="003B606F">
        <w:t>Institute</w:t>
      </w:r>
      <w:r w:rsidRPr="0020196F">
        <w:rPr>
          <w:lang w:val="uk-UA"/>
        </w:rPr>
        <w:t xml:space="preserve">. </w:t>
      </w:r>
      <w:r w:rsidRPr="003B606F">
        <w:t>Series: Technical cybernetics and its applications]. Kharkov, 1990, no.</w:t>
      </w:r>
      <w:r>
        <w:rPr>
          <w:lang w:val="uk-UA"/>
        </w:rPr>
        <w:t> </w:t>
      </w:r>
      <w:r w:rsidRPr="003B606F">
        <w:t>260, issue</w:t>
      </w:r>
      <w:r w:rsidRPr="0016026F">
        <w:t> </w:t>
      </w:r>
      <w:r w:rsidRPr="003B606F">
        <w:t>10, pp.</w:t>
      </w:r>
      <w:r w:rsidRPr="0016026F">
        <w:t> </w:t>
      </w:r>
      <w:r w:rsidRPr="003B606F">
        <w:t>5–7.</w:t>
      </w:r>
    </w:p>
    <w:p w14:paraId="0E17D013" w14:textId="77777777" w:rsidR="009C1605" w:rsidRDefault="009C1605" w:rsidP="00E87624">
      <w:pPr>
        <w:pStyle w:val="308"/>
        <w:rPr>
          <w:rStyle w:val="af6"/>
          <w:lang w:val="uk-UA"/>
        </w:rPr>
      </w:pPr>
      <w:r>
        <w:rPr>
          <w:lang w:val="uk-UA"/>
        </w:rPr>
        <w:t>5</w:t>
      </w:r>
      <w:r w:rsidRPr="00100689">
        <w:rPr>
          <w:lang w:val="uk-UA"/>
        </w:rPr>
        <w:t>.</w:t>
      </w:r>
      <w:r>
        <w:rPr>
          <w:lang w:val="uk-UA"/>
        </w:rPr>
        <w:tab/>
      </w:r>
      <w:r w:rsidRPr="003B606F">
        <w:t>Lobanova</w:t>
      </w:r>
      <w:r w:rsidRPr="0020196F">
        <w:rPr>
          <w:lang w:val="uk-UA"/>
        </w:rPr>
        <w:t> </w:t>
      </w:r>
      <w:r w:rsidRPr="003B606F">
        <w:t>L</w:t>
      </w:r>
      <w:r w:rsidRPr="0020196F">
        <w:rPr>
          <w:lang w:val="uk-UA"/>
        </w:rPr>
        <w:t>. </w:t>
      </w:r>
      <w:r w:rsidRPr="003B606F">
        <w:t>S</w:t>
      </w:r>
      <w:r w:rsidRPr="0020196F">
        <w:rPr>
          <w:lang w:val="uk-UA"/>
        </w:rPr>
        <w:t xml:space="preserve">., </w:t>
      </w:r>
      <w:r w:rsidRPr="003B606F">
        <w:t>Pasichnyk</w:t>
      </w:r>
      <w:r w:rsidRPr="0020196F">
        <w:rPr>
          <w:lang w:val="uk-UA"/>
        </w:rPr>
        <w:t> </w:t>
      </w:r>
      <w:r w:rsidRPr="003B606F">
        <w:t>V</w:t>
      </w:r>
      <w:r w:rsidRPr="0020196F">
        <w:rPr>
          <w:lang w:val="uk-UA"/>
        </w:rPr>
        <w:t>. </w:t>
      </w:r>
      <w:r w:rsidRPr="003B606F">
        <w:t>O</w:t>
      </w:r>
      <w:r w:rsidRPr="0020196F">
        <w:rPr>
          <w:lang w:val="uk-UA"/>
        </w:rPr>
        <w:t xml:space="preserve">., </w:t>
      </w:r>
      <w:r w:rsidRPr="003B606F">
        <w:t>Chernyak</w:t>
      </w:r>
      <w:r w:rsidRPr="0020196F">
        <w:rPr>
          <w:lang w:val="uk-UA"/>
        </w:rPr>
        <w:t> </w:t>
      </w:r>
      <w:r w:rsidRPr="003B606F">
        <w:t>O</w:t>
      </w:r>
      <w:r w:rsidRPr="0020196F">
        <w:rPr>
          <w:lang w:val="uk-UA"/>
        </w:rPr>
        <w:t>. </w:t>
      </w:r>
      <w:r w:rsidRPr="003B606F">
        <w:t>O</w:t>
      </w:r>
      <w:r w:rsidRPr="0020196F">
        <w:rPr>
          <w:lang w:val="uk-UA"/>
        </w:rPr>
        <w:t xml:space="preserve">. </w:t>
      </w:r>
      <w:r w:rsidRPr="003B606F">
        <w:t>Optymizatsiya</w:t>
      </w:r>
      <w:r w:rsidRPr="0020196F">
        <w:rPr>
          <w:lang w:val="uk-UA"/>
        </w:rPr>
        <w:t xml:space="preserve"> </w:t>
      </w:r>
      <w:r w:rsidRPr="003B606F">
        <w:t>obchyslen</w:t>
      </w:r>
      <w:r w:rsidRPr="0020196F">
        <w:rPr>
          <w:lang w:val="uk-UA"/>
        </w:rPr>
        <w:t xml:space="preserve">' </w:t>
      </w:r>
      <w:r w:rsidRPr="003B606F">
        <w:t>v</w:t>
      </w:r>
      <w:r w:rsidRPr="0020196F">
        <w:rPr>
          <w:lang w:val="uk-UA"/>
        </w:rPr>
        <w:t xml:space="preserve"> </w:t>
      </w:r>
      <w:r w:rsidRPr="003B606F">
        <w:t>intehral</w:t>
      </w:r>
      <w:r w:rsidRPr="0020196F">
        <w:rPr>
          <w:lang w:val="uk-UA"/>
        </w:rPr>
        <w:t>'</w:t>
      </w:r>
      <w:r w:rsidRPr="003B606F">
        <w:t>nomu</w:t>
      </w:r>
      <w:r w:rsidRPr="0020196F">
        <w:rPr>
          <w:lang w:val="uk-UA"/>
        </w:rPr>
        <w:t xml:space="preserve"> </w:t>
      </w:r>
      <w:r w:rsidRPr="003B606F">
        <w:t>metodi</w:t>
      </w:r>
      <w:r w:rsidRPr="0020196F">
        <w:rPr>
          <w:lang w:val="uk-UA"/>
        </w:rPr>
        <w:t xml:space="preserve"> </w:t>
      </w:r>
      <w:r w:rsidRPr="003B606F">
        <w:t>naymenshykh</w:t>
      </w:r>
      <w:r w:rsidRPr="0020196F">
        <w:rPr>
          <w:lang w:val="uk-UA"/>
        </w:rPr>
        <w:t xml:space="preserve"> </w:t>
      </w:r>
      <w:r w:rsidRPr="003B606F">
        <w:t>kvadrativ</w:t>
      </w:r>
      <w:r w:rsidRPr="0020196F">
        <w:rPr>
          <w:lang w:val="uk-UA"/>
        </w:rPr>
        <w:t xml:space="preserve"> </w:t>
      </w:r>
      <w:r w:rsidRPr="003B606F">
        <w:t>nablyzhennya</w:t>
      </w:r>
      <w:r w:rsidRPr="0020196F">
        <w:rPr>
          <w:lang w:val="uk-UA"/>
        </w:rPr>
        <w:t xml:space="preserve"> </w:t>
      </w:r>
      <w:r w:rsidRPr="003B606F">
        <w:t>funktsiy</w:t>
      </w:r>
      <w:r w:rsidRPr="0020196F">
        <w:rPr>
          <w:lang w:val="uk-UA"/>
        </w:rPr>
        <w:t xml:space="preserve"> </w:t>
      </w:r>
      <w:r w:rsidRPr="003B606F">
        <w:t>odniyeyi</w:t>
      </w:r>
      <w:r w:rsidRPr="0020196F">
        <w:rPr>
          <w:lang w:val="uk-UA"/>
        </w:rPr>
        <w:t xml:space="preserve"> </w:t>
      </w:r>
      <w:r w:rsidRPr="003B606F">
        <w:t>ta</w:t>
      </w:r>
      <w:r w:rsidRPr="0020196F">
        <w:rPr>
          <w:lang w:val="uk-UA"/>
        </w:rPr>
        <w:t xml:space="preserve"> </w:t>
      </w:r>
      <w:r w:rsidRPr="003B606F">
        <w:t>dvokh</w:t>
      </w:r>
      <w:r w:rsidRPr="0020196F">
        <w:rPr>
          <w:lang w:val="uk-UA"/>
        </w:rPr>
        <w:t xml:space="preserve"> </w:t>
      </w:r>
      <w:r w:rsidRPr="003B606F">
        <w:t>zminnykh</w:t>
      </w:r>
      <w:r w:rsidRPr="0020196F">
        <w:rPr>
          <w:lang w:val="uk-UA"/>
        </w:rPr>
        <w:t xml:space="preserve"> [</w:t>
      </w:r>
      <w:r w:rsidRPr="003B606F">
        <w:t>Optimization</w:t>
      </w:r>
      <w:r w:rsidRPr="0020196F">
        <w:rPr>
          <w:lang w:val="uk-UA"/>
        </w:rPr>
        <w:t xml:space="preserve"> </w:t>
      </w:r>
      <w:r w:rsidRPr="003B606F">
        <w:t>of</w:t>
      </w:r>
      <w:r w:rsidRPr="0020196F">
        <w:rPr>
          <w:lang w:val="uk-UA"/>
        </w:rPr>
        <w:t xml:space="preserve"> </w:t>
      </w:r>
      <w:r w:rsidRPr="003B606F">
        <w:t>calculations</w:t>
      </w:r>
      <w:r w:rsidRPr="0020196F">
        <w:rPr>
          <w:lang w:val="uk-UA"/>
        </w:rPr>
        <w:t xml:space="preserve"> </w:t>
      </w:r>
      <w:r w:rsidRPr="003B606F">
        <w:t>in</w:t>
      </w:r>
      <w:r w:rsidRPr="0020196F">
        <w:rPr>
          <w:lang w:val="uk-UA"/>
        </w:rPr>
        <w:t xml:space="preserve"> </w:t>
      </w:r>
      <w:r w:rsidRPr="003B606F">
        <w:t>the</w:t>
      </w:r>
      <w:r w:rsidRPr="0020196F">
        <w:rPr>
          <w:lang w:val="uk-UA"/>
        </w:rPr>
        <w:t xml:space="preserve"> </w:t>
      </w:r>
      <w:r w:rsidRPr="003B606F">
        <w:t>integral</w:t>
      </w:r>
      <w:r w:rsidRPr="0020196F">
        <w:rPr>
          <w:lang w:val="uk-UA"/>
        </w:rPr>
        <w:t xml:space="preserve"> </w:t>
      </w:r>
      <w:r w:rsidRPr="003B606F">
        <w:t>method</w:t>
      </w:r>
      <w:r w:rsidRPr="0020196F">
        <w:rPr>
          <w:lang w:val="uk-UA"/>
        </w:rPr>
        <w:t xml:space="preserve"> </w:t>
      </w:r>
      <w:r w:rsidRPr="003B606F">
        <w:t>of</w:t>
      </w:r>
      <w:r w:rsidRPr="0020196F">
        <w:rPr>
          <w:lang w:val="uk-UA"/>
        </w:rPr>
        <w:t xml:space="preserve"> </w:t>
      </w:r>
      <w:r w:rsidRPr="003B606F">
        <w:t>least</w:t>
      </w:r>
      <w:r w:rsidRPr="0020196F">
        <w:rPr>
          <w:lang w:val="uk-UA"/>
        </w:rPr>
        <w:t xml:space="preserve"> </w:t>
      </w:r>
      <w:r w:rsidRPr="003B606F">
        <w:t>squares</w:t>
      </w:r>
      <w:r w:rsidRPr="0020196F">
        <w:rPr>
          <w:lang w:val="uk-UA"/>
        </w:rPr>
        <w:t xml:space="preserve"> </w:t>
      </w:r>
      <w:r w:rsidRPr="003B606F">
        <w:t>approximation</w:t>
      </w:r>
      <w:r w:rsidRPr="0020196F">
        <w:rPr>
          <w:lang w:val="uk-UA"/>
        </w:rPr>
        <w:t xml:space="preserve"> </w:t>
      </w:r>
      <w:r w:rsidRPr="003B606F">
        <w:t>of</w:t>
      </w:r>
      <w:r w:rsidRPr="0020196F">
        <w:rPr>
          <w:lang w:val="uk-UA"/>
        </w:rPr>
        <w:t xml:space="preserve"> </w:t>
      </w:r>
      <w:r w:rsidRPr="003B606F">
        <w:t>functions</w:t>
      </w:r>
      <w:r w:rsidRPr="0020196F">
        <w:rPr>
          <w:lang w:val="uk-UA"/>
        </w:rPr>
        <w:t xml:space="preserve"> </w:t>
      </w:r>
      <w:r w:rsidRPr="003B606F">
        <w:t>of</w:t>
      </w:r>
      <w:r w:rsidRPr="0020196F">
        <w:rPr>
          <w:lang w:val="uk-UA"/>
        </w:rPr>
        <w:t xml:space="preserve"> </w:t>
      </w:r>
      <w:r w:rsidRPr="003B606F">
        <w:t>one</w:t>
      </w:r>
      <w:r w:rsidRPr="0020196F">
        <w:rPr>
          <w:lang w:val="uk-UA"/>
        </w:rPr>
        <w:t xml:space="preserve"> </w:t>
      </w:r>
      <w:r w:rsidRPr="003B606F">
        <w:t>and</w:t>
      </w:r>
      <w:r w:rsidRPr="0020196F">
        <w:rPr>
          <w:lang w:val="uk-UA"/>
        </w:rPr>
        <w:t xml:space="preserve"> </w:t>
      </w:r>
      <w:r w:rsidRPr="003B606F">
        <w:t>two</w:t>
      </w:r>
      <w:r w:rsidRPr="0020196F">
        <w:rPr>
          <w:lang w:val="uk-UA"/>
        </w:rPr>
        <w:t xml:space="preserve"> </w:t>
      </w:r>
      <w:r w:rsidRPr="003B606F">
        <w:t>variables</w:t>
      </w:r>
      <w:r w:rsidRPr="0020196F">
        <w:rPr>
          <w:lang w:val="uk-UA"/>
        </w:rPr>
        <w:t xml:space="preserve">]. </w:t>
      </w:r>
      <w:r w:rsidRPr="00526BDD">
        <w:rPr>
          <w:rStyle w:val="a4"/>
        </w:rPr>
        <w:t>Visnyk NTU "KhPI"</w:t>
      </w:r>
      <w:r w:rsidRPr="000C33AE">
        <w:rPr>
          <w:lang w:val="uk-UA"/>
        </w:rPr>
        <w:t xml:space="preserve"> [</w:t>
      </w:r>
      <w:r w:rsidRPr="003B606F">
        <w:t>Bulletin</w:t>
      </w:r>
      <w:r w:rsidRPr="000C33AE">
        <w:rPr>
          <w:lang w:val="uk-UA"/>
        </w:rPr>
        <w:t xml:space="preserve"> </w:t>
      </w:r>
      <w:r w:rsidRPr="003B606F">
        <w:t>of</w:t>
      </w:r>
      <w:r w:rsidRPr="000C33AE">
        <w:rPr>
          <w:lang w:val="uk-UA"/>
        </w:rPr>
        <w:t xml:space="preserve"> </w:t>
      </w:r>
      <w:r w:rsidRPr="003B606F">
        <w:t>the</w:t>
      </w:r>
      <w:r w:rsidRPr="000C33AE">
        <w:rPr>
          <w:lang w:val="uk-UA"/>
        </w:rPr>
        <w:t xml:space="preserve"> </w:t>
      </w:r>
      <w:r w:rsidRPr="003B606F">
        <w:t>National</w:t>
      </w:r>
      <w:r w:rsidRPr="000C33AE">
        <w:rPr>
          <w:lang w:val="uk-UA"/>
        </w:rPr>
        <w:t xml:space="preserve"> </w:t>
      </w:r>
      <w:r w:rsidRPr="003B606F">
        <w:t>Technical</w:t>
      </w:r>
      <w:r w:rsidRPr="000C33AE">
        <w:rPr>
          <w:lang w:val="uk-UA"/>
        </w:rPr>
        <w:t xml:space="preserve"> </w:t>
      </w:r>
      <w:r w:rsidRPr="003B606F">
        <w:t>University</w:t>
      </w:r>
      <w:r w:rsidRPr="000C33AE">
        <w:rPr>
          <w:lang w:val="uk-UA"/>
        </w:rPr>
        <w:t xml:space="preserve"> "</w:t>
      </w:r>
      <w:r w:rsidRPr="003B606F">
        <w:t>KhPI</w:t>
      </w:r>
      <w:r w:rsidRPr="000C33AE">
        <w:rPr>
          <w:lang w:val="uk-UA"/>
        </w:rPr>
        <w:t xml:space="preserve">"]. </w:t>
      </w:r>
      <w:r w:rsidRPr="003B606F">
        <w:t>Kharkov</w:t>
      </w:r>
      <w:r w:rsidRPr="000C33AE">
        <w:rPr>
          <w:lang w:val="uk-UA"/>
        </w:rPr>
        <w:t xml:space="preserve">, </w:t>
      </w:r>
      <w:r w:rsidRPr="003B606F">
        <w:t>NTU</w:t>
      </w:r>
      <w:r w:rsidRPr="000C33AE">
        <w:rPr>
          <w:lang w:val="uk-UA"/>
        </w:rPr>
        <w:t xml:space="preserve"> "</w:t>
      </w:r>
      <w:r w:rsidRPr="003B606F">
        <w:t>KhPI</w:t>
      </w:r>
      <w:r w:rsidRPr="000C33AE">
        <w:rPr>
          <w:lang w:val="uk-UA"/>
        </w:rPr>
        <w:t xml:space="preserve">" </w:t>
      </w:r>
      <w:r w:rsidRPr="003B606F">
        <w:t>Publ</w:t>
      </w:r>
      <w:r w:rsidRPr="000C33AE">
        <w:rPr>
          <w:lang w:val="uk-UA"/>
        </w:rPr>
        <w:t xml:space="preserve">., 2010, </w:t>
      </w:r>
      <w:r w:rsidRPr="003B606F">
        <w:t>no</w:t>
      </w:r>
      <w:r w:rsidRPr="000C33AE">
        <w:rPr>
          <w:lang w:val="uk-UA"/>
        </w:rPr>
        <w:t>.</w:t>
      </w:r>
      <w:r w:rsidRPr="003B606F">
        <w:t> </w:t>
      </w:r>
      <w:r w:rsidRPr="000C33AE">
        <w:rPr>
          <w:lang w:val="uk-UA"/>
        </w:rPr>
        <w:t xml:space="preserve">9, </w:t>
      </w:r>
      <w:r w:rsidRPr="003B606F">
        <w:t>pp</w:t>
      </w:r>
      <w:r w:rsidRPr="000C33AE">
        <w:rPr>
          <w:lang w:val="uk-UA"/>
        </w:rPr>
        <w:t>.</w:t>
      </w:r>
      <w:r w:rsidRPr="0020196F">
        <w:rPr>
          <w:lang w:val="uk-UA"/>
        </w:rPr>
        <w:t> </w:t>
      </w:r>
      <w:r w:rsidRPr="000C33AE">
        <w:rPr>
          <w:lang w:val="uk-UA"/>
        </w:rPr>
        <w:t>57–62.</w:t>
      </w:r>
    </w:p>
    <w:p w14:paraId="429629CA" w14:textId="77777777" w:rsidR="009C1605" w:rsidRDefault="009C1605" w:rsidP="00E87624">
      <w:pPr>
        <w:pStyle w:val="308"/>
        <w:rPr>
          <w:rStyle w:val="af6"/>
          <w:lang w:val="uk-UA"/>
        </w:rPr>
      </w:pPr>
      <w:r>
        <w:rPr>
          <w:lang w:val="uk-UA"/>
        </w:rPr>
        <w:t>6</w:t>
      </w:r>
      <w:r w:rsidRPr="006060CB">
        <w:rPr>
          <w:lang w:val="uk-UA"/>
        </w:rPr>
        <w:t>.</w:t>
      </w:r>
      <w:r>
        <w:rPr>
          <w:lang w:val="uk-UA"/>
        </w:rPr>
        <w:tab/>
      </w:r>
      <w:r w:rsidRPr="003B606F">
        <w:t>Ivanov</w:t>
      </w:r>
      <w:r w:rsidRPr="0043202B">
        <w:t> </w:t>
      </w:r>
      <w:r w:rsidRPr="003B606F">
        <w:t>L</w:t>
      </w:r>
      <w:r w:rsidRPr="006060CB">
        <w:rPr>
          <w:lang w:val="uk-UA"/>
        </w:rPr>
        <w:t>.</w:t>
      </w:r>
      <w:r w:rsidRPr="0043202B">
        <w:t> </w:t>
      </w:r>
      <w:r w:rsidRPr="003B606F">
        <w:t>V</w:t>
      </w:r>
      <w:r w:rsidRPr="006060CB">
        <w:rPr>
          <w:lang w:val="uk-UA"/>
        </w:rPr>
        <w:t xml:space="preserve">., </w:t>
      </w:r>
      <w:r w:rsidRPr="003B606F">
        <w:t>Petrov</w:t>
      </w:r>
      <w:r w:rsidRPr="0043202B">
        <w:t> </w:t>
      </w:r>
      <w:r w:rsidRPr="003B606F">
        <w:t>V</w:t>
      </w:r>
      <w:r w:rsidRPr="006060CB">
        <w:rPr>
          <w:lang w:val="uk-UA"/>
        </w:rPr>
        <w:t>.</w:t>
      </w:r>
      <w:r w:rsidRPr="0043202B">
        <w:t> </w:t>
      </w:r>
      <w:r w:rsidRPr="003B606F">
        <w:t>S</w:t>
      </w:r>
      <w:r w:rsidRPr="006060CB">
        <w:rPr>
          <w:lang w:val="uk-UA"/>
        </w:rPr>
        <w:t xml:space="preserve">. </w:t>
      </w:r>
      <w:r w:rsidRPr="003B606F">
        <w:t>Novyy</w:t>
      </w:r>
      <w:r w:rsidRPr="006060CB">
        <w:rPr>
          <w:lang w:val="uk-UA"/>
        </w:rPr>
        <w:t xml:space="preserve"> </w:t>
      </w:r>
      <w:r w:rsidRPr="003B606F">
        <w:t>algoritm</w:t>
      </w:r>
      <w:r w:rsidRPr="006060CB">
        <w:rPr>
          <w:lang w:val="uk-UA"/>
        </w:rPr>
        <w:t xml:space="preserve"> </w:t>
      </w:r>
      <w:r w:rsidRPr="003B606F">
        <w:t>klassifikatsii</w:t>
      </w:r>
      <w:r w:rsidRPr="006060CB">
        <w:rPr>
          <w:lang w:val="uk-UA"/>
        </w:rPr>
        <w:t xml:space="preserve"> </w:t>
      </w:r>
      <w:r w:rsidRPr="003B606F">
        <w:t>ob</w:t>
      </w:r>
      <w:r w:rsidRPr="006060CB">
        <w:rPr>
          <w:lang w:val="uk-UA"/>
        </w:rPr>
        <w:t>"</w:t>
      </w:r>
      <w:r w:rsidRPr="003B606F">
        <w:t>ektov</w:t>
      </w:r>
      <w:r w:rsidRPr="006060CB">
        <w:rPr>
          <w:lang w:val="uk-UA"/>
        </w:rPr>
        <w:t xml:space="preserve">, </w:t>
      </w:r>
      <w:r w:rsidRPr="003B606F">
        <w:t>opisyvaemykh</w:t>
      </w:r>
      <w:r w:rsidRPr="006060CB">
        <w:rPr>
          <w:lang w:val="uk-UA"/>
        </w:rPr>
        <w:t xml:space="preserve"> </w:t>
      </w:r>
      <w:r w:rsidRPr="003B606F">
        <w:t>kachestvennymi</w:t>
      </w:r>
      <w:r w:rsidRPr="006060CB">
        <w:rPr>
          <w:lang w:val="uk-UA"/>
        </w:rPr>
        <w:t xml:space="preserve"> </w:t>
      </w:r>
      <w:r w:rsidRPr="003B606F">
        <w:t>priznakami</w:t>
      </w:r>
      <w:r w:rsidRPr="006060CB">
        <w:rPr>
          <w:lang w:val="uk-UA"/>
        </w:rPr>
        <w:t xml:space="preserve"> [</w:t>
      </w:r>
      <w:r w:rsidRPr="003B606F">
        <w:t>The</w:t>
      </w:r>
      <w:r w:rsidRPr="006060CB">
        <w:rPr>
          <w:lang w:val="uk-UA"/>
        </w:rPr>
        <w:t xml:space="preserve"> </w:t>
      </w:r>
      <w:r w:rsidRPr="003B606F">
        <w:t>new</w:t>
      </w:r>
      <w:r w:rsidRPr="006060CB">
        <w:rPr>
          <w:lang w:val="uk-UA"/>
        </w:rPr>
        <w:t xml:space="preserve"> </w:t>
      </w:r>
      <w:r w:rsidRPr="003B606F">
        <w:t>algorithm</w:t>
      </w:r>
      <w:r w:rsidRPr="006060CB">
        <w:rPr>
          <w:lang w:val="uk-UA"/>
        </w:rPr>
        <w:t xml:space="preserve"> </w:t>
      </w:r>
      <w:r w:rsidRPr="003B606F">
        <w:t>the</w:t>
      </w:r>
      <w:r w:rsidRPr="006060CB">
        <w:rPr>
          <w:lang w:val="uk-UA"/>
        </w:rPr>
        <w:t xml:space="preserve"> </w:t>
      </w:r>
      <w:r w:rsidRPr="003B606F">
        <w:t>classification</w:t>
      </w:r>
      <w:r w:rsidRPr="006060CB">
        <w:rPr>
          <w:lang w:val="uk-UA"/>
        </w:rPr>
        <w:t xml:space="preserve"> </w:t>
      </w:r>
      <w:r w:rsidRPr="003B606F">
        <w:t>of</w:t>
      </w:r>
      <w:r w:rsidRPr="006060CB">
        <w:rPr>
          <w:lang w:val="uk-UA"/>
        </w:rPr>
        <w:t xml:space="preserve"> </w:t>
      </w:r>
      <w:r w:rsidRPr="003B606F">
        <w:t>objects</w:t>
      </w:r>
      <w:r w:rsidRPr="006060CB">
        <w:rPr>
          <w:lang w:val="uk-UA"/>
        </w:rPr>
        <w:t xml:space="preserve"> </w:t>
      </w:r>
      <w:r w:rsidRPr="003B606F">
        <w:t>as</w:t>
      </w:r>
      <w:r w:rsidRPr="006060CB">
        <w:rPr>
          <w:lang w:val="uk-UA"/>
        </w:rPr>
        <w:t xml:space="preserve"> </w:t>
      </w:r>
      <w:r w:rsidRPr="003B606F">
        <w:t>described</w:t>
      </w:r>
      <w:r w:rsidRPr="006060CB">
        <w:rPr>
          <w:lang w:val="uk-UA"/>
        </w:rPr>
        <w:t xml:space="preserve"> </w:t>
      </w:r>
      <w:r w:rsidRPr="003B606F">
        <w:t>qualitative</w:t>
      </w:r>
      <w:r w:rsidRPr="006060CB">
        <w:rPr>
          <w:lang w:val="uk-UA"/>
        </w:rPr>
        <w:t xml:space="preserve"> </w:t>
      </w:r>
      <w:r w:rsidRPr="003B606F">
        <w:t>characteristics</w:t>
      </w:r>
      <w:r w:rsidRPr="006060CB">
        <w:rPr>
          <w:lang w:val="uk-UA"/>
        </w:rPr>
        <w:t xml:space="preserve">]. </w:t>
      </w:r>
      <w:r w:rsidRPr="00526BDD">
        <w:rPr>
          <w:rStyle w:val="a4"/>
        </w:rPr>
        <w:t>Statisticheskiy</w:t>
      </w:r>
      <w:r w:rsidRPr="009C1605">
        <w:rPr>
          <w:rStyle w:val="a4"/>
          <w:lang w:val="uk-UA"/>
        </w:rPr>
        <w:t xml:space="preserve"> </w:t>
      </w:r>
      <w:r w:rsidRPr="00526BDD">
        <w:rPr>
          <w:rStyle w:val="a4"/>
        </w:rPr>
        <w:t>analiz</w:t>
      </w:r>
      <w:r w:rsidRPr="009C1605">
        <w:rPr>
          <w:rStyle w:val="a4"/>
          <w:lang w:val="uk-UA"/>
        </w:rPr>
        <w:t xml:space="preserve"> </w:t>
      </w:r>
      <w:r w:rsidRPr="00526BDD">
        <w:rPr>
          <w:rStyle w:val="a4"/>
        </w:rPr>
        <w:t>sotsial</w:t>
      </w:r>
      <w:r w:rsidRPr="009C1605">
        <w:rPr>
          <w:rStyle w:val="a4"/>
          <w:lang w:val="uk-UA"/>
        </w:rPr>
        <w:t>'</w:t>
      </w:r>
      <w:r w:rsidRPr="00526BDD">
        <w:rPr>
          <w:rStyle w:val="a4"/>
        </w:rPr>
        <w:t>no</w:t>
      </w:r>
      <w:r w:rsidRPr="009C1605">
        <w:rPr>
          <w:rStyle w:val="a4"/>
          <w:lang w:val="uk-UA"/>
        </w:rPr>
        <w:t>-</w:t>
      </w:r>
      <w:r w:rsidRPr="00526BDD">
        <w:rPr>
          <w:rStyle w:val="a4"/>
        </w:rPr>
        <w:t>ekonomicheskikh</w:t>
      </w:r>
      <w:r w:rsidRPr="009C1605">
        <w:rPr>
          <w:rStyle w:val="a4"/>
          <w:lang w:val="uk-UA"/>
        </w:rPr>
        <w:t xml:space="preserve"> </w:t>
      </w:r>
      <w:r w:rsidRPr="00526BDD">
        <w:rPr>
          <w:rStyle w:val="a4"/>
        </w:rPr>
        <w:t>dannykh</w:t>
      </w:r>
      <w:r w:rsidRPr="009C1605">
        <w:rPr>
          <w:lang w:val="uk-UA"/>
        </w:rPr>
        <w:t xml:space="preserve"> [</w:t>
      </w:r>
      <w:r w:rsidRPr="003B606F">
        <w:t>Statistical</w:t>
      </w:r>
      <w:r w:rsidRPr="009C1605">
        <w:rPr>
          <w:lang w:val="uk-UA"/>
        </w:rPr>
        <w:t xml:space="preserve"> </w:t>
      </w:r>
      <w:r w:rsidRPr="003B606F">
        <w:t>analysis</w:t>
      </w:r>
      <w:r w:rsidRPr="009C1605">
        <w:rPr>
          <w:lang w:val="uk-UA"/>
        </w:rPr>
        <w:t xml:space="preserve"> </w:t>
      </w:r>
      <w:r w:rsidRPr="003B606F">
        <w:t>of</w:t>
      </w:r>
      <w:r w:rsidRPr="009C1605">
        <w:rPr>
          <w:lang w:val="uk-UA"/>
        </w:rPr>
        <w:t xml:space="preserve"> </w:t>
      </w:r>
      <w:r w:rsidRPr="003B606F">
        <w:t>socio</w:t>
      </w:r>
      <w:r w:rsidRPr="009C1605">
        <w:rPr>
          <w:lang w:val="uk-UA"/>
        </w:rPr>
        <w:t>-</w:t>
      </w:r>
      <w:r w:rsidRPr="003B606F">
        <w:t>economic</w:t>
      </w:r>
      <w:r w:rsidRPr="009C1605">
        <w:rPr>
          <w:lang w:val="uk-UA"/>
        </w:rPr>
        <w:t xml:space="preserve"> </w:t>
      </w:r>
      <w:r w:rsidRPr="003B606F">
        <w:t>data</w:t>
      </w:r>
      <w:r w:rsidRPr="009C1605">
        <w:rPr>
          <w:lang w:val="uk-UA"/>
        </w:rPr>
        <w:t xml:space="preserve">]. </w:t>
      </w:r>
      <w:r w:rsidRPr="003B606F">
        <w:t>Kiev</w:t>
      </w:r>
      <w:r w:rsidRPr="009C1605">
        <w:rPr>
          <w:lang w:val="uk-UA"/>
        </w:rPr>
        <w:t xml:space="preserve">, </w:t>
      </w:r>
      <w:r w:rsidRPr="003B606F">
        <w:t>Nauk</w:t>
      </w:r>
      <w:r w:rsidRPr="009C1605">
        <w:rPr>
          <w:lang w:val="uk-UA"/>
        </w:rPr>
        <w:t xml:space="preserve">. </w:t>
      </w:r>
      <w:r w:rsidRPr="003B606F">
        <w:t>dumka</w:t>
      </w:r>
      <w:r w:rsidRPr="009C1605">
        <w:rPr>
          <w:lang w:val="uk-UA"/>
        </w:rPr>
        <w:t xml:space="preserve"> </w:t>
      </w:r>
      <w:r w:rsidRPr="003B606F">
        <w:t>Publ</w:t>
      </w:r>
      <w:r w:rsidRPr="009C1605">
        <w:rPr>
          <w:lang w:val="uk-UA"/>
        </w:rPr>
        <w:t xml:space="preserve">., 1997, </w:t>
      </w:r>
      <w:r w:rsidRPr="003B606F">
        <w:t>pp</w:t>
      </w:r>
      <w:r w:rsidRPr="009C1605">
        <w:rPr>
          <w:lang w:val="uk-UA"/>
        </w:rPr>
        <w:t>.</w:t>
      </w:r>
      <w:r w:rsidRPr="0043202B">
        <w:t> </w:t>
      </w:r>
      <w:r w:rsidRPr="009C1605">
        <w:rPr>
          <w:lang w:val="uk-UA"/>
        </w:rPr>
        <w:t>57–65.</w:t>
      </w:r>
    </w:p>
    <w:p w14:paraId="15CE0FC4" w14:textId="77777777" w:rsidR="009C1605" w:rsidRDefault="009C1605" w:rsidP="00E87624">
      <w:pPr>
        <w:pStyle w:val="308"/>
        <w:rPr>
          <w:rStyle w:val="af6"/>
          <w:lang w:val="uk-UA"/>
        </w:rPr>
      </w:pPr>
      <w:r>
        <w:rPr>
          <w:lang w:val="uk-UA"/>
        </w:rPr>
        <w:t>7</w:t>
      </w:r>
      <w:r w:rsidRPr="009C1605">
        <w:rPr>
          <w:lang w:val="uk-UA"/>
        </w:rPr>
        <w:t>.</w:t>
      </w:r>
      <w:r>
        <w:rPr>
          <w:lang w:val="uk-UA"/>
        </w:rPr>
        <w:tab/>
      </w:r>
      <w:r w:rsidRPr="003B606F">
        <w:t>Ivanov</w:t>
      </w:r>
      <w:r w:rsidRPr="0020196F">
        <w:rPr>
          <w:lang w:val="uk-UA"/>
        </w:rPr>
        <w:t> </w:t>
      </w:r>
      <w:r w:rsidRPr="003B606F">
        <w:t>L</w:t>
      </w:r>
      <w:r w:rsidRPr="009C1605">
        <w:rPr>
          <w:lang w:val="uk-UA"/>
        </w:rPr>
        <w:t>.</w:t>
      </w:r>
      <w:r w:rsidRPr="0020196F">
        <w:rPr>
          <w:lang w:val="uk-UA"/>
        </w:rPr>
        <w:t> </w:t>
      </w:r>
      <w:r w:rsidRPr="003B606F">
        <w:t>V</w:t>
      </w:r>
      <w:r w:rsidRPr="009C1605">
        <w:rPr>
          <w:lang w:val="uk-UA"/>
        </w:rPr>
        <w:t xml:space="preserve">. </w:t>
      </w:r>
      <w:r w:rsidRPr="003B606F">
        <w:t>Statisticheskiy</w:t>
      </w:r>
      <w:r w:rsidRPr="009C1605">
        <w:rPr>
          <w:lang w:val="uk-UA"/>
        </w:rPr>
        <w:t xml:space="preserve"> </w:t>
      </w:r>
      <w:r w:rsidRPr="003B606F">
        <w:t>podkhod</w:t>
      </w:r>
      <w:r w:rsidRPr="009C1605">
        <w:rPr>
          <w:lang w:val="uk-UA"/>
        </w:rPr>
        <w:t xml:space="preserve"> </w:t>
      </w:r>
      <w:r w:rsidRPr="003B606F">
        <w:t>k</w:t>
      </w:r>
      <w:r w:rsidRPr="009C1605">
        <w:rPr>
          <w:lang w:val="uk-UA"/>
        </w:rPr>
        <w:t xml:space="preserve"> </w:t>
      </w:r>
      <w:r w:rsidRPr="003B606F">
        <w:t>obrabotke</w:t>
      </w:r>
      <w:r w:rsidRPr="009C1605">
        <w:rPr>
          <w:lang w:val="uk-UA"/>
        </w:rPr>
        <w:t xml:space="preserve"> </w:t>
      </w:r>
      <w:r w:rsidRPr="003B606F">
        <w:t>sotsiologicheskikh</w:t>
      </w:r>
      <w:r w:rsidRPr="009C1605">
        <w:rPr>
          <w:lang w:val="uk-UA"/>
        </w:rPr>
        <w:t xml:space="preserve"> </w:t>
      </w:r>
      <w:r w:rsidRPr="003B606F">
        <w:t>dannykh</w:t>
      </w:r>
      <w:r w:rsidRPr="009C1605">
        <w:rPr>
          <w:lang w:val="uk-UA"/>
        </w:rPr>
        <w:t xml:space="preserve"> [</w:t>
      </w:r>
      <w:r w:rsidRPr="003B606F">
        <w:t>The</w:t>
      </w:r>
      <w:r w:rsidRPr="009C1605">
        <w:rPr>
          <w:lang w:val="uk-UA"/>
        </w:rPr>
        <w:t xml:space="preserve"> </w:t>
      </w:r>
      <w:r w:rsidRPr="003B606F">
        <w:t>statistical</w:t>
      </w:r>
      <w:r w:rsidRPr="009C1605">
        <w:rPr>
          <w:lang w:val="uk-UA"/>
        </w:rPr>
        <w:t xml:space="preserve"> </w:t>
      </w:r>
      <w:r w:rsidRPr="003B606F">
        <w:t>approach</w:t>
      </w:r>
      <w:r w:rsidRPr="009C1605">
        <w:rPr>
          <w:lang w:val="uk-UA"/>
        </w:rPr>
        <w:t xml:space="preserve"> </w:t>
      </w:r>
      <w:r w:rsidRPr="003B606F">
        <w:t>to</w:t>
      </w:r>
      <w:r w:rsidRPr="009C1605">
        <w:rPr>
          <w:lang w:val="uk-UA"/>
        </w:rPr>
        <w:t xml:space="preserve"> </w:t>
      </w:r>
      <w:r w:rsidRPr="003B606F">
        <w:t>the</w:t>
      </w:r>
      <w:r w:rsidRPr="009C1605">
        <w:rPr>
          <w:lang w:val="uk-UA"/>
        </w:rPr>
        <w:t xml:space="preserve"> </w:t>
      </w:r>
      <w:r w:rsidRPr="003B606F">
        <w:t>processing</w:t>
      </w:r>
      <w:r w:rsidRPr="009C1605">
        <w:rPr>
          <w:lang w:val="uk-UA"/>
        </w:rPr>
        <w:t xml:space="preserve"> </w:t>
      </w:r>
      <w:r w:rsidRPr="003B606F">
        <w:t>sociological</w:t>
      </w:r>
      <w:r w:rsidRPr="009C1605">
        <w:rPr>
          <w:lang w:val="uk-UA"/>
        </w:rPr>
        <w:t xml:space="preserve"> </w:t>
      </w:r>
      <w:r w:rsidRPr="003B606F">
        <w:t>data</w:t>
      </w:r>
      <w:r w:rsidRPr="009C1605">
        <w:rPr>
          <w:lang w:val="uk-UA"/>
        </w:rPr>
        <w:t xml:space="preserve">]. </w:t>
      </w:r>
      <w:r w:rsidRPr="00526BDD">
        <w:rPr>
          <w:rStyle w:val="a4"/>
        </w:rPr>
        <w:t>Trudy mezhdunar. konf. "Sotsiologiya i matematika". T. 2</w:t>
      </w:r>
      <w:r w:rsidRPr="003B606F">
        <w:t xml:space="preserve"> [Proc. of the Int. Conf. "Sociology and Mathematics". Vol.</w:t>
      </w:r>
      <w:r w:rsidRPr="0020196F">
        <w:rPr>
          <w:lang w:val="uk-UA"/>
        </w:rPr>
        <w:t> </w:t>
      </w:r>
      <w:r w:rsidRPr="003B606F">
        <w:t>2]. Kharkov, NTU "KhPI" Publ., 2006, pp.</w:t>
      </w:r>
      <w:r w:rsidRPr="0020196F">
        <w:rPr>
          <w:lang w:val="uk-UA"/>
        </w:rPr>
        <w:t> </w:t>
      </w:r>
      <w:r w:rsidRPr="003B606F">
        <w:t>5–9.</w:t>
      </w:r>
    </w:p>
    <w:p w14:paraId="1D3F7C77" w14:textId="77777777" w:rsidR="009C1605" w:rsidRDefault="009C1605" w:rsidP="00E87624">
      <w:pPr>
        <w:pStyle w:val="308"/>
        <w:rPr>
          <w:lang w:val="uk-UA"/>
        </w:rPr>
      </w:pPr>
      <w:r>
        <w:rPr>
          <w:lang w:val="uk-UA"/>
        </w:rPr>
        <w:t>8</w:t>
      </w:r>
      <w:r w:rsidRPr="006060CB">
        <w:rPr>
          <w:lang w:val="uk-UA"/>
        </w:rPr>
        <w:t>.</w:t>
      </w:r>
      <w:r>
        <w:rPr>
          <w:lang w:val="uk-UA"/>
        </w:rPr>
        <w:tab/>
      </w:r>
      <w:r w:rsidRPr="006C3C1B">
        <w:t>Vlasov</w:t>
      </w:r>
      <w:r>
        <w:t> </w:t>
      </w:r>
      <w:r w:rsidRPr="006C3C1B">
        <w:t>P</w:t>
      </w:r>
      <w:r w:rsidRPr="006060CB">
        <w:rPr>
          <w:lang w:val="uk-UA"/>
        </w:rPr>
        <w:t>.</w:t>
      </w:r>
      <w:r>
        <w:t> </w:t>
      </w:r>
      <w:r w:rsidRPr="006C3C1B">
        <w:t>K</w:t>
      </w:r>
      <w:r w:rsidRPr="006060CB">
        <w:rPr>
          <w:lang w:val="uk-UA"/>
        </w:rPr>
        <w:t xml:space="preserve">., </w:t>
      </w:r>
      <w:r w:rsidRPr="006C3C1B">
        <w:t>Lipnitskiy</w:t>
      </w:r>
      <w:r>
        <w:t> </w:t>
      </w:r>
      <w:r w:rsidRPr="006C3C1B">
        <w:t>A</w:t>
      </w:r>
      <w:r w:rsidRPr="006060CB">
        <w:rPr>
          <w:lang w:val="uk-UA"/>
        </w:rPr>
        <w:t>.</w:t>
      </w:r>
      <w:r>
        <w:t> </w:t>
      </w:r>
      <w:r w:rsidRPr="006C3C1B">
        <w:t>V</w:t>
      </w:r>
      <w:r w:rsidRPr="006060CB">
        <w:rPr>
          <w:lang w:val="uk-UA"/>
        </w:rPr>
        <w:t xml:space="preserve">., </w:t>
      </w:r>
      <w:r w:rsidRPr="006C3C1B">
        <w:t>Lushchikhina</w:t>
      </w:r>
      <w:r>
        <w:t> </w:t>
      </w:r>
      <w:r w:rsidRPr="006C3C1B">
        <w:t>I</w:t>
      </w:r>
      <w:r w:rsidRPr="006060CB">
        <w:rPr>
          <w:lang w:val="uk-UA"/>
        </w:rPr>
        <w:t>.</w:t>
      </w:r>
      <w:r>
        <w:t> </w:t>
      </w:r>
      <w:r w:rsidRPr="006C3C1B">
        <w:t>M</w:t>
      </w:r>
      <w:r w:rsidRPr="006060CB">
        <w:rPr>
          <w:lang w:val="uk-UA"/>
        </w:rPr>
        <w:t xml:space="preserve">., </w:t>
      </w:r>
      <w:r w:rsidRPr="006C3C1B">
        <w:t>Makshanov</w:t>
      </w:r>
      <w:r>
        <w:t> </w:t>
      </w:r>
      <w:r w:rsidRPr="006C3C1B">
        <w:t>S</w:t>
      </w:r>
      <w:r w:rsidRPr="006060CB">
        <w:rPr>
          <w:lang w:val="uk-UA"/>
        </w:rPr>
        <w:t>.</w:t>
      </w:r>
      <w:r>
        <w:t> </w:t>
      </w:r>
      <w:r w:rsidRPr="006C3C1B">
        <w:t>I</w:t>
      </w:r>
      <w:r w:rsidRPr="006060CB">
        <w:rPr>
          <w:lang w:val="uk-UA"/>
        </w:rPr>
        <w:t xml:space="preserve">., </w:t>
      </w:r>
      <w:r w:rsidRPr="006C3C1B">
        <w:t>Manichev</w:t>
      </w:r>
      <w:r>
        <w:t> </w:t>
      </w:r>
      <w:r w:rsidRPr="006C3C1B">
        <w:t>S</w:t>
      </w:r>
      <w:r w:rsidRPr="006060CB">
        <w:rPr>
          <w:lang w:val="uk-UA"/>
        </w:rPr>
        <w:t>.</w:t>
      </w:r>
      <w:r>
        <w:t> </w:t>
      </w:r>
      <w:r w:rsidRPr="006C3C1B">
        <w:t>A</w:t>
      </w:r>
      <w:r w:rsidRPr="006060CB">
        <w:rPr>
          <w:lang w:val="uk-UA"/>
        </w:rPr>
        <w:t xml:space="preserve">., </w:t>
      </w:r>
      <w:r w:rsidRPr="006C3C1B">
        <w:t>Nikiforov</w:t>
      </w:r>
      <w:r>
        <w:t> </w:t>
      </w:r>
      <w:r w:rsidRPr="006C3C1B">
        <w:t>G</w:t>
      </w:r>
      <w:r w:rsidRPr="006060CB">
        <w:rPr>
          <w:lang w:val="uk-UA"/>
        </w:rPr>
        <w:t>.</w:t>
      </w:r>
      <w:r>
        <w:t> </w:t>
      </w:r>
      <w:r w:rsidRPr="006C3C1B">
        <w:t>S</w:t>
      </w:r>
      <w:r w:rsidRPr="006060CB">
        <w:rPr>
          <w:lang w:val="uk-UA"/>
        </w:rPr>
        <w:t xml:space="preserve">., </w:t>
      </w:r>
      <w:r w:rsidRPr="006C3C1B">
        <w:t>Pochebut</w:t>
      </w:r>
      <w:r>
        <w:t> </w:t>
      </w:r>
      <w:r w:rsidRPr="006C3C1B">
        <w:t>L</w:t>
      </w:r>
      <w:r w:rsidRPr="006060CB">
        <w:rPr>
          <w:lang w:val="uk-UA"/>
        </w:rPr>
        <w:t>.</w:t>
      </w:r>
      <w:r>
        <w:t> </w:t>
      </w:r>
      <w:r w:rsidRPr="006C3C1B">
        <w:t>G</w:t>
      </w:r>
      <w:r w:rsidRPr="006060CB">
        <w:rPr>
          <w:lang w:val="uk-UA"/>
        </w:rPr>
        <w:t xml:space="preserve">., </w:t>
      </w:r>
      <w:r w:rsidRPr="006C3C1B">
        <w:t>Smirnov</w:t>
      </w:r>
      <w:r>
        <w:t> </w:t>
      </w:r>
      <w:r w:rsidRPr="006C3C1B">
        <w:t>P</w:t>
      </w:r>
      <w:r>
        <w:t> </w:t>
      </w:r>
      <w:r w:rsidRPr="006C3C1B">
        <w:t>I</w:t>
      </w:r>
      <w:r w:rsidRPr="006060CB">
        <w:rPr>
          <w:lang w:val="uk-UA"/>
        </w:rPr>
        <w:t xml:space="preserve">., </w:t>
      </w:r>
      <w:r w:rsidRPr="006C3C1B">
        <w:t>Khodyreva</w:t>
      </w:r>
      <w:r>
        <w:t> </w:t>
      </w:r>
      <w:r w:rsidRPr="006C3C1B">
        <w:t>N</w:t>
      </w:r>
      <w:r w:rsidRPr="006060CB">
        <w:rPr>
          <w:lang w:val="uk-UA"/>
        </w:rPr>
        <w:t>.</w:t>
      </w:r>
      <w:r>
        <w:t> </w:t>
      </w:r>
      <w:r w:rsidRPr="006C3C1B">
        <w:t>V</w:t>
      </w:r>
      <w:r w:rsidRPr="006060CB">
        <w:rPr>
          <w:lang w:val="uk-UA"/>
        </w:rPr>
        <w:t xml:space="preserve">., </w:t>
      </w:r>
      <w:r w:rsidRPr="006C3C1B">
        <w:t>Khryashcheva</w:t>
      </w:r>
      <w:r>
        <w:t> </w:t>
      </w:r>
      <w:r w:rsidRPr="006C3C1B">
        <w:t>N</w:t>
      </w:r>
      <w:r w:rsidRPr="006060CB">
        <w:rPr>
          <w:lang w:val="uk-UA"/>
        </w:rPr>
        <w:t>.</w:t>
      </w:r>
      <w:r>
        <w:t> </w:t>
      </w:r>
      <w:r w:rsidRPr="006C3C1B">
        <w:t>Yu</w:t>
      </w:r>
      <w:r w:rsidRPr="006060CB">
        <w:rPr>
          <w:lang w:val="uk-UA"/>
        </w:rPr>
        <w:t xml:space="preserve">. </w:t>
      </w:r>
      <w:r w:rsidRPr="00B46FD7">
        <w:rPr>
          <w:rStyle w:val="a4"/>
        </w:rPr>
        <w:t>Psikhologiya</w:t>
      </w:r>
      <w:r w:rsidRPr="009C1605">
        <w:rPr>
          <w:rStyle w:val="a4"/>
          <w:lang w:val="uk-UA"/>
        </w:rPr>
        <w:t xml:space="preserve"> </w:t>
      </w:r>
      <w:r w:rsidRPr="00B46FD7">
        <w:rPr>
          <w:rStyle w:val="a4"/>
        </w:rPr>
        <w:t>menedzhmenta</w:t>
      </w:r>
      <w:r w:rsidRPr="009C1605">
        <w:rPr>
          <w:lang w:val="uk-UA"/>
        </w:rPr>
        <w:t xml:space="preserve"> [</w:t>
      </w:r>
      <w:r w:rsidRPr="006C3C1B">
        <w:t>Psychology</w:t>
      </w:r>
      <w:r w:rsidRPr="009C1605">
        <w:rPr>
          <w:lang w:val="uk-UA"/>
        </w:rPr>
        <w:t xml:space="preserve"> </w:t>
      </w:r>
      <w:r w:rsidRPr="006C3C1B">
        <w:t>of</w:t>
      </w:r>
      <w:r w:rsidRPr="009C1605">
        <w:rPr>
          <w:lang w:val="uk-UA"/>
        </w:rPr>
        <w:t xml:space="preserve"> </w:t>
      </w:r>
      <w:r w:rsidRPr="006C3C1B">
        <w:t>Management</w:t>
      </w:r>
      <w:r w:rsidRPr="009C1605">
        <w:rPr>
          <w:lang w:val="uk-UA"/>
        </w:rPr>
        <w:t xml:space="preserve">]. </w:t>
      </w:r>
      <w:r w:rsidRPr="006C3C1B">
        <w:t>Kharkov</w:t>
      </w:r>
      <w:r w:rsidRPr="009C1605">
        <w:rPr>
          <w:lang w:val="uk-UA"/>
        </w:rPr>
        <w:t xml:space="preserve">, </w:t>
      </w:r>
      <w:r w:rsidRPr="006C3C1B">
        <w:t>Gumanit</w:t>
      </w:r>
      <w:r w:rsidRPr="009C1605">
        <w:rPr>
          <w:lang w:val="uk-UA"/>
        </w:rPr>
        <w:t xml:space="preserve">. </w:t>
      </w:r>
      <w:r w:rsidRPr="006C3C1B">
        <w:t>tsentr</w:t>
      </w:r>
      <w:r w:rsidRPr="009C1605">
        <w:rPr>
          <w:lang w:val="uk-UA"/>
        </w:rPr>
        <w:t xml:space="preserve"> </w:t>
      </w:r>
      <w:r w:rsidRPr="006C3C1B">
        <w:t>Publ</w:t>
      </w:r>
      <w:r w:rsidRPr="009C1605">
        <w:rPr>
          <w:lang w:val="uk-UA"/>
        </w:rPr>
        <w:t>., 2007, 510</w:t>
      </w:r>
      <w:r w:rsidRPr="0020196F">
        <w:rPr>
          <w:lang w:val="uk-UA"/>
        </w:rPr>
        <w:t> </w:t>
      </w:r>
      <w:r w:rsidRPr="006C3C1B">
        <w:t>p</w:t>
      </w:r>
      <w:r w:rsidRPr="009C1605">
        <w:rPr>
          <w:lang w:val="uk-UA"/>
        </w:rPr>
        <w:t>.</w:t>
      </w:r>
    </w:p>
    <w:p w14:paraId="2796A5CB" w14:textId="77777777" w:rsidR="009C1605" w:rsidRDefault="009C1605" w:rsidP="00E87624">
      <w:pPr>
        <w:pStyle w:val="308"/>
        <w:rPr>
          <w:lang w:val="uk-UA"/>
        </w:rPr>
      </w:pPr>
      <w:r>
        <w:rPr>
          <w:lang w:val="uk-UA"/>
        </w:rPr>
        <w:t>9</w:t>
      </w:r>
      <w:r w:rsidRPr="006060CB">
        <w:rPr>
          <w:lang w:val="uk-UA"/>
        </w:rPr>
        <w:t>.</w:t>
      </w:r>
      <w:r>
        <w:rPr>
          <w:lang w:val="uk-UA"/>
        </w:rPr>
        <w:tab/>
      </w:r>
      <w:r w:rsidRPr="003B606F">
        <w:t>Natsional</w:t>
      </w:r>
      <w:r w:rsidRPr="000C33AE">
        <w:rPr>
          <w:lang w:val="uk-UA"/>
        </w:rPr>
        <w:t>'</w:t>
      </w:r>
      <w:r w:rsidRPr="003B606F">
        <w:t>nyy</w:t>
      </w:r>
      <w:r w:rsidRPr="000C33AE">
        <w:rPr>
          <w:lang w:val="uk-UA"/>
        </w:rPr>
        <w:t xml:space="preserve"> </w:t>
      </w:r>
      <w:r w:rsidRPr="003B606F">
        <w:t>tekhnichnyy</w:t>
      </w:r>
      <w:r w:rsidRPr="000C33AE">
        <w:rPr>
          <w:lang w:val="uk-UA"/>
        </w:rPr>
        <w:t xml:space="preserve"> </w:t>
      </w:r>
      <w:r w:rsidRPr="003B606F">
        <w:t>universytet</w:t>
      </w:r>
      <w:r w:rsidRPr="000C33AE">
        <w:rPr>
          <w:lang w:val="uk-UA"/>
        </w:rPr>
        <w:t xml:space="preserve"> "</w:t>
      </w:r>
      <w:r w:rsidRPr="003B606F">
        <w:t>Kharkivs</w:t>
      </w:r>
      <w:r w:rsidRPr="000C33AE">
        <w:rPr>
          <w:lang w:val="uk-UA"/>
        </w:rPr>
        <w:t>'</w:t>
      </w:r>
      <w:r w:rsidRPr="003B606F">
        <w:t>kyy</w:t>
      </w:r>
      <w:r w:rsidRPr="000C33AE">
        <w:rPr>
          <w:lang w:val="uk-UA"/>
        </w:rPr>
        <w:t xml:space="preserve"> </w:t>
      </w:r>
      <w:r w:rsidRPr="003B606F">
        <w:t>politekhnichnyy</w:t>
      </w:r>
      <w:r w:rsidRPr="000C33AE">
        <w:rPr>
          <w:lang w:val="uk-UA"/>
        </w:rPr>
        <w:t xml:space="preserve"> </w:t>
      </w:r>
      <w:r w:rsidRPr="003B606F">
        <w:t>instytut</w:t>
      </w:r>
      <w:r w:rsidRPr="000C33AE">
        <w:rPr>
          <w:lang w:val="uk-UA"/>
        </w:rPr>
        <w:t xml:space="preserve">". </w:t>
      </w:r>
      <w:r w:rsidRPr="00B46FD7">
        <w:rPr>
          <w:rStyle w:val="a4"/>
        </w:rPr>
        <w:t>Visnyk NTU "KhPI"</w:t>
      </w:r>
      <w:r w:rsidRPr="0020196F">
        <w:rPr>
          <w:lang w:val="uk-UA"/>
        </w:rPr>
        <w:t xml:space="preserve"> [</w:t>
      </w:r>
      <w:r w:rsidRPr="003B606F">
        <w:t>Bulletin</w:t>
      </w:r>
      <w:r w:rsidRPr="000C33AE">
        <w:rPr>
          <w:lang w:val="uk-UA"/>
        </w:rPr>
        <w:t xml:space="preserve"> </w:t>
      </w:r>
      <w:r w:rsidRPr="003B606F">
        <w:t>of</w:t>
      </w:r>
      <w:r w:rsidRPr="000C33AE">
        <w:rPr>
          <w:lang w:val="uk-UA"/>
        </w:rPr>
        <w:t xml:space="preserve"> </w:t>
      </w:r>
      <w:r w:rsidRPr="003B606F">
        <w:t>the</w:t>
      </w:r>
      <w:r w:rsidRPr="000C33AE">
        <w:rPr>
          <w:lang w:val="uk-UA"/>
        </w:rPr>
        <w:t xml:space="preserve"> </w:t>
      </w:r>
      <w:r w:rsidRPr="003B606F">
        <w:t>National</w:t>
      </w:r>
      <w:r w:rsidRPr="000C33AE">
        <w:rPr>
          <w:lang w:val="uk-UA"/>
        </w:rPr>
        <w:t xml:space="preserve"> </w:t>
      </w:r>
      <w:r w:rsidRPr="003B606F">
        <w:t>Technical</w:t>
      </w:r>
      <w:r w:rsidRPr="000C33AE">
        <w:rPr>
          <w:lang w:val="uk-UA"/>
        </w:rPr>
        <w:t xml:space="preserve"> </w:t>
      </w:r>
      <w:r w:rsidRPr="003B606F">
        <w:t>University</w:t>
      </w:r>
      <w:r w:rsidRPr="0020196F">
        <w:rPr>
          <w:lang w:val="uk-UA"/>
        </w:rPr>
        <w:t xml:space="preserve"> "</w:t>
      </w:r>
      <w:r w:rsidRPr="003B606F">
        <w:t>KhPI</w:t>
      </w:r>
      <w:r w:rsidRPr="0020196F">
        <w:rPr>
          <w:lang w:val="uk-UA"/>
        </w:rPr>
        <w:t xml:space="preserve">"]. </w:t>
      </w:r>
      <w:r w:rsidRPr="003B606F">
        <w:t>Available at: http://vestnik.kpi.kharkov.ua. (accessed 30.03.2014)</w:t>
      </w:r>
    </w:p>
    <w:p w14:paraId="596317F0" w14:textId="77777777" w:rsidR="009C1605" w:rsidRPr="00AE3AA3" w:rsidRDefault="009C1605" w:rsidP="00E87624">
      <w:pPr>
        <w:pStyle w:val="308"/>
        <w:rPr>
          <w:lang w:val="uk-UA"/>
        </w:rPr>
      </w:pPr>
      <w:r>
        <w:rPr>
          <w:lang w:val="uk-UA"/>
        </w:rPr>
        <w:t>10</w:t>
      </w:r>
      <w:r w:rsidRPr="00121232">
        <w:t>.</w:t>
      </w:r>
      <w:r>
        <w:rPr>
          <w:lang w:val="uk-UA"/>
        </w:rPr>
        <w:tab/>
      </w:r>
      <w:r w:rsidRPr="003B606F">
        <w:t xml:space="preserve">Chekanov D. </w:t>
      </w:r>
      <w:r w:rsidRPr="00B46FD7">
        <w:rPr>
          <w:rStyle w:val="a4"/>
        </w:rPr>
        <w:t>Rendering s pomoshch'yu vokseley: novyy uroven' grafiki v igrakh</w:t>
      </w:r>
      <w:r w:rsidRPr="003B606F">
        <w:t xml:space="preserve"> [Rendering using bills: a new level of graphics in games]. Available at: http://www.thg.ru/graphic/voxel_ray_casting. </w:t>
      </w:r>
      <w:r w:rsidRPr="0016026F">
        <w:t>(</w:t>
      </w:r>
      <w:r w:rsidRPr="003B606F">
        <w:t>accessed</w:t>
      </w:r>
      <w:r w:rsidRPr="0016026F">
        <w:t xml:space="preserve"> 20.01.2013)</w:t>
      </w:r>
    </w:p>
    <w:p w14:paraId="499A3F0F" w14:textId="77777777" w:rsidR="009C1605" w:rsidRPr="00271E88" w:rsidRDefault="009C1605" w:rsidP="00E87624">
      <w:pPr>
        <w:pStyle w:val="110"/>
        <w:rPr>
          <w:lang w:val="ru-RU"/>
        </w:rPr>
      </w:pPr>
      <w:r w:rsidRPr="00345603">
        <w:rPr>
          <w:rStyle w:val="af5"/>
        </w:rPr>
        <w:t>Надійшла</w:t>
      </w:r>
      <w:r w:rsidRPr="00CC0292">
        <w:rPr>
          <w:rStyle w:val="af5"/>
        </w:rPr>
        <w:t xml:space="preserve"> </w:t>
      </w:r>
      <w:r w:rsidRPr="00A10757">
        <w:t>(</w:t>
      </w:r>
      <w:r w:rsidRPr="0081596A">
        <w:rPr>
          <w:rStyle w:val="af6"/>
        </w:rPr>
        <w:t>received</w:t>
      </w:r>
      <w:r w:rsidR="00271E88">
        <w:t>) 05.</w:t>
      </w:r>
      <w:r w:rsidR="00271E88">
        <w:rPr>
          <w:lang w:val="ru-RU"/>
        </w:rPr>
        <w:t>1</w:t>
      </w:r>
      <w:r w:rsidRPr="00A10757">
        <w:t>2.</w:t>
      </w:r>
      <w:commentRangeStart w:id="17"/>
      <w:r w:rsidRPr="00A10757">
        <w:t>201</w:t>
      </w:r>
      <w:commentRangeEnd w:id="17"/>
      <w:r w:rsidR="00964998">
        <w:rPr>
          <w:rStyle w:val="aff7"/>
          <w:i w:val="0"/>
        </w:rPr>
        <w:commentReference w:id="17"/>
      </w:r>
      <w:r w:rsidR="00271E88">
        <w:rPr>
          <w:lang w:val="ru-RU"/>
        </w:rPr>
        <w:t>6</w:t>
      </w:r>
    </w:p>
    <w:p w14:paraId="3D71F95E" w14:textId="77777777" w:rsidR="00E87624" w:rsidRDefault="00E87624" w:rsidP="009C1605">
      <w:pPr>
        <w:pStyle w:val="107"/>
        <w:sectPr w:rsidR="00E87624" w:rsidSect="00EB2EE1">
          <w:type w:val="continuous"/>
          <w:pgSz w:w="11907" w:h="16840" w:code="9"/>
          <w:pgMar w:top="1474" w:right="964" w:bottom="964" w:left="1247" w:header="907" w:footer="907" w:gutter="0"/>
          <w:cols w:num="2" w:space="284"/>
          <w:docGrid w:linePitch="272"/>
        </w:sectPr>
      </w:pPr>
    </w:p>
    <w:p w14:paraId="58785999" w14:textId="77777777" w:rsidR="009C1605" w:rsidRPr="00900635" w:rsidRDefault="009C1605" w:rsidP="009C1605">
      <w:pPr>
        <w:pStyle w:val="107"/>
      </w:pPr>
    </w:p>
    <w:p w14:paraId="1C12233E" w14:textId="77777777" w:rsidR="009C1605" w:rsidRPr="00BD67B7" w:rsidRDefault="009C1605" w:rsidP="009C1605">
      <w:pPr>
        <w:pStyle w:val="111"/>
      </w:pPr>
      <w:r>
        <w:rPr>
          <w:rStyle w:val="a4"/>
        </w:rPr>
        <w:t>Бібліографічні описи</w:t>
      </w:r>
      <w:r w:rsidRPr="0016026F">
        <w:rPr>
          <w:rStyle w:val="a4"/>
        </w:rPr>
        <w:t xml:space="preserve"> /</w:t>
      </w:r>
      <w:r w:rsidRPr="0016026F">
        <w:t xml:space="preserve"> </w:t>
      </w:r>
      <w:r w:rsidRPr="00D8759B">
        <w:rPr>
          <w:rStyle w:val="a9"/>
        </w:rPr>
        <w:t>Библиографические</w:t>
      </w:r>
      <w:r w:rsidRPr="00E30F5E">
        <w:rPr>
          <w:rStyle w:val="a9"/>
          <w:lang w:val="en-US"/>
        </w:rPr>
        <w:t xml:space="preserve"> </w:t>
      </w:r>
      <w:r w:rsidRPr="00D8759B">
        <w:rPr>
          <w:rStyle w:val="a9"/>
        </w:rPr>
        <w:t>описания</w:t>
      </w:r>
      <w:r w:rsidRPr="00E30F5E">
        <w:rPr>
          <w:rStyle w:val="a9"/>
          <w:lang w:val="en-US"/>
        </w:rPr>
        <w:t xml:space="preserve"> /</w:t>
      </w:r>
      <w:r w:rsidRPr="0016026F">
        <w:t xml:space="preserve"> </w:t>
      </w:r>
      <w:r w:rsidRPr="001C571E">
        <w:rPr>
          <w:rStyle w:val="ab"/>
        </w:rPr>
        <w:t>Bibliographic</w:t>
      </w:r>
      <w:r w:rsidRPr="00BD67B7">
        <w:rPr>
          <w:rStyle w:val="ab"/>
          <w:lang w:val="uk-UA"/>
        </w:rPr>
        <w:t xml:space="preserve"> </w:t>
      </w:r>
      <w:commentRangeStart w:id="18"/>
      <w:r w:rsidRPr="001C571E">
        <w:rPr>
          <w:rStyle w:val="ab"/>
        </w:rPr>
        <w:t>descriptions</w:t>
      </w:r>
      <w:commentRangeEnd w:id="18"/>
      <w:r w:rsidR="00537A01">
        <w:rPr>
          <w:rStyle w:val="aff7"/>
          <w:lang w:eastAsia="ru-RU"/>
        </w:rPr>
        <w:commentReference w:id="18"/>
      </w:r>
    </w:p>
    <w:p w14:paraId="7EDEC122" w14:textId="77777777" w:rsidR="009C1605" w:rsidRDefault="009C1605" w:rsidP="00F76352">
      <w:pPr>
        <w:pStyle w:val="112"/>
      </w:pPr>
      <w:r>
        <w:rPr>
          <w:rStyle w:val="af1"/>
        </w:rPr>
        <w:t>Використ</w:t>
      </w:r>
      <w:r w:rsidRPr="00F7518C">
        <w:rPr>
          <w:rStyle w:val="af1"/>
        </w:rPr>
        <w:t>ання</w:t>
      </w:r>
      <w:r w:rsidRPr="00DE39A4">
        <w:t xml:space="preserve"> </w:t>
      </w:r>
      <w:r w:rsidRPr="00DF31FD">
        <w:rPr>
          <w:rStyle w:val="af1"/>
        </w:rPr>
        <w:t>методів статистичного аналізу при обробці даних опитування населення / Л. B. Іванов, В. С. Петров, В. </w:t>
      </w:r>
      <w:r>
        <w:rPr>
          <w:rStyle w:val="af1"/>
          <w:lang w:val="ru-RU"/>
        </w:rPr>
        <w:t>С</w:t>
      </w:r>
      <w:r w:rsidRPr="00DF31FD">
        <w:rPr>
          <w:rStyle w:val="af1"/>
        </w:rPr>
        <w:t>. Тишков</w:t>
      </w:r>
      <w:r>
        <w:t xml:space="preserve"> //</w:t>
      </w:r>
      <w:r w:rsidRPr="00B84B7B">
        <w:t xml:space="preserve"> </w:t>
      </w:r>
      <w:r>
        <w:t>Вісник НТУ «ХПІ». Серія: Системний аналіз, управління та інформаційні технології. – Х. : НТУ «ХПІ», 2015. – № 42 (948). – С. 17–22.</w:t>
      </w:r>
      <w:r w:rsidRPr="00796D53">
        <w:t xml:space="preserve"> – </w:t>
      </w:r>
      <w:r>
        <w:t>Бібліогр.: 7 назв</w:t>
      </w:r>
      <w:r w:rsidRPr="00FF6686">
        <w:t xml:space="preserve">. </w:t>
      </w:r>
      <w:r>
        <w:t xml:space="preserve">– </w:t>
      </w:r>
      <w:r w:rsidRPr="00CC066B">
        <w:rPr>
          <w:rStyle w:val="af6"/>
        </w:rPr>
        <w:t>ISSN</w:t>
      </w:r>
      <w:r w:rsidRPr="00FF6686">
        <w:t xml:space="preserve"> 2079</w:t>
      </w:r>
      <w:r>
        <w:noBreakHyphen/>
      </w:r>
      <w:r w:rsidRPr="00FF6686">
        <w:t>0023</w:t>
      </w:r>
      <w:r>
        <w:t>.</w:t>
      </w:r>
    </w:p>
    <w:p w14:paraId="42A43DB9" w14:textId="77777777" w:rsidR="009C1605" w:rsidRPr="009C1605" w:rsidRDefault="009C1605" w:rsidP="00D9360D">
      <w:pPr>
        <w:pStyle w:val="212"/>
        <w:rPr>
          <w:lang w:val="uk-UA"/>
        </w:rPr>
      </w:pPr>
      <w:r>
        <w:rPr>
          <w:rStyle w:val="ac"/>
        </w:rPr>
        <w:t>Использование</w:t>
      </w:r>
      <w:r w:rsidRPr="009716FE">
        <w:rPr>
          <w:rStyle w:val="ac"/>
        </w:rPr>
        <w:t xml:space="preserve"> методов статистич</w:t>
      </w:r>
      <w:r>
        <w:rPr>
          <w:rStyle w:val="ac"/>
        </w:rPr>
        <w:t>еск</w:t>
      </w:r>
      <w:r w:rsidRPr="009716FE">
        <w:rPr>
          <w:rStyle w:val="ac"/>
        </w:rPr>
        <w:t>ого анализ</w:t>
      </w:r>
      <w:r>
        <w:rPr>
          <w:rStyle w:val="ac"/>
        </w:rPr>
        <w:t>а</w:t>
      </w:r>
      <w:r w:rsidRPr="009716FE">
        <w:rPr>
          <w:rStyle w:val="ac"/>
        </w:rPr>
        <w:t xml:space="preserve"> при обр</w:t>
      </w:r>
      <w:r>
        <w:rPr>
          <w:rStyle w:val="ac"/>
        </w:rPr>
        <w:t>аботке</w:t>
      </w:r>
      <w:r w:rsidRPr="009716FE">
        <w:rPr>
          <w:rStyle w:val="ac"/>
        </w:rPr>
        <w:t xml:space="preserve"> дан</w:t>
      </w:r>
      <w:r>
        <w:rPr>
          <w:rStyle w:val="ac"/>
        </w:rPr>
        <w:t>ны</w:t>
      </w:r>
      <w:r w:rsidRPr="009716FE">
        <w:rPr>
          <w:rStyle w:val="ac"/>
        </w:rPr>
        <w:t xml:space="preserve">х </w:t>
      </w:r>
      <w:r>
        <w:rPr>
          <w:rStyle w:val="ac"/>
        </w:rPr>
        <w:t>опроса</w:t>
      </w:r>
      <w:r w:rsidRPr="009716FE">
        <w:rPr>
          <w:rStyle w:val="ac"/>
        </w:rPr>
        <w:t xml:space="preserve"> населения / Л. B. </w:t>
      </w:r>
      <w:r>
        <w:rPr>
          <w:rStyle w:val="ac"/>
        </w:rPr>
        <w:t>И</w:t>
      </w:r>
      <w:r w:rsidRPr="009716FE">
        <w:rPr>
          <w:rStyle w:val="ac"/>
        </w:rPr>
        <w:t>ванов, В. С. Петров, В. </w:t>
      </w:r>
      <w:r>
        <w:rPr>
          <w:rStyle w:val="ac"/>
          <w:lang w:val="uk-UA"/>
        </w:rPr>
        <w:t>С</w:t>
      </w:r>
      <w:r w:rsidRPr="009716FE">
        <w:rPr>
          <w:rStyle w:val="ac"/>
        </w:rPr>
        <w:t>. Тишков</w:t>
      </w:r>
      <w:r>
        <w:t xml:space="preserve"> //</w:t>
      </w:r>
      <w:r w:rsidRPr="00B84B7B">
        <w:t xml:space="preserve"> </w:t>
      </w:r>
      <w:r w:rsidRPr="00CC066B">
        <w:rPr>
          <w:rStyle w:val="af5"/>
        </w:rPr>
        <w:t>Вісник НТУ «ХПІ». Серія: Системний аналіз, управління та інформаційні технології. – Харків : НТУ «ХПІ»</w:t>
      </w:r>
      <w:r w:rsidRPr="009C1605">
        <w:rPr>
          <w:lang w:val="uk-UA"/>
        </w:rPr>
        <w:t>, 2015. – №</w:t>
      </w:r>
      <w:r>
        <w:t> </w:t>
      </w:r>
      <w:r w:rsidRPr="009C1605">
        <w:rPr>
          <w:lang w:val="uk-UA"/>
        </w:rPr>
        <w:t>42</w:t>
      </w:r>
      <w:r>
        <w:t> </w:t>
      </w:r>
      <w:r w:rsidRPr="009C1605">
        <w:rPr>
          <w:lang w:val="uk-UA"/>
        </w:rPr>
        <w:t>(948). – С.</w:t>
      </w:r>
      <w:r>
        <w:t> </w:t>
      </w:r>
      <w:r w:rsidRPr="009C1605">
        <w:rPr>
          <w:lang w:val="uk-UA"/>
        </w:rPr>
        <w:t>17–22. – Библиогр.:</w:t>
      </w:r>
      <w:r>
        <w:t> </w:t>
      </w:r>
      <w:r w:rsidRPr="009C1605">
        <w:rPr>
          <w:lang w:val="uk-UA"/>
        </w:rPr>
        <w:t>7</w:t>
      </w:r>
      <w:r>
        <w:t> </w:t>
      </w:r>
      <w:r w:rsidRPr="009C1605">
        <w:rPr>
          <w:lang w:val="uk-UA"/>
        </w:rPr>
        <w:t xml:space="preserve">назв. – </w:t>
      </w:r>
      <w:r w:rsidRPr="00CC066B">
        <w:rPr>
          <w:rStyle w:val="af6"/>
        </w:rPr>
        <w:t>ISSN</w:t>
      </w:r>
      <w:r w:rsidRPr="009C1605">
        <w:rPr>
          <w:lang w:val="uk-UA"/>
        </w:rPr>
        <w:t xml:space="preserve"> 2079</w:t>
      </w:r>
      <w:r w:rsidRPr="009C1605">
        <w:rPr>
          <w:lang w:val="uk-UA"/>
        </w:rPr>
        <w:noBreakHyphen/>
        <w:t>0023.</w:t>
      </w:r>
    </w:p>
    <w:p w14:paraId="31E0AC2A" w14:textId="77777777" w:rsidR="009C1605" w:rsidRPr="005A2DB5" w:rsidRDefault="009C1605" w:rsidP="009C1605">
      <w:pPr>
        <w:pStyle w:val="312"/>
      </w:pPr>
      <w:r w:rsidRPr="0027510E">
        <w:rPr>
          <w:rStyle w:val="ad"/>
        </w:rPr>
        <w:t>Using the statistical analysis methods in the processing of survey data of population</w:t>
      </w:r>
      <w:r>
        <w:rPr>
          <w:rStyle w:val="ad"/>
        </w:rPr>
        <w:t xml:space="preserve"> </w:t>
      </w:r>
      <w:r w:rsidRPr="00CD6E56">
        <w:rPr>
          <w:rStyle w:val="ad"/>
        </w:rPr>
        <w:t>/</w:t>
      </w:r>
      <w:r>
        <w:rPr>
          <w:rStyle w:val="ad"/>
        </w:rPr>
        <w:t xml:space="preserve"> L</w:t>
      </w:r>
      <w:r w:rsidRPr="00CD6E56">
        <w:rPr>
          <w:rStyle w:val="ad"/>
        </w:rPr>
        <w:t>.</w:t>
      </w:r>
      <w:r>
        <w:rPr>
          <w:rStyle w:val="ad"/>
        </w:rPr>
        <w:t> </w:t>
      </w:r>
      <w:r w:rsidRPr="00CD6E56">
        <w:rPr>
          <w:rStyle w:val="ad"/>
        </w:rPr>
        <w:t>V.</w:t>
      </w:r>
      <w:r>
        <w:rPr>
          <w:rStyle w:val="ad"/>
        </w:rPr>
        <w:t> </w:t>
      </w:r>
      <w:r w:rsidRPr="00CD6E56">
        <w:rPr>
          <w:rStyle w:val="ad"/>
        </w:rPr>
        <w:t>Ivanov, V.</w:t>
      </w:r>
      <w:r>
        <w:rPr>
          <w:rStyle w:val="ad"/>
        </w:rPr>
        <w:t> S</w:t>
      </w:r>
      <w:r w:rsidRPr="00CD6E56">
        <w:rPr>
          <w:rStyle w:val="ad"/>
        </w:rPr>
        <w:t>.</w:t>
      </w:r>
      <w:r>
        <w:rPr>
          <w:rStyle w:val="ad"/>
        </w:rPr>
        <w:t> </w:t>
      </w:r>
      <w:r w:rsidRPr="00CD6E56">
        <w:rPr>
          <w:rStyle w:val="ad"/>
        </w:rPr>
        <w:t>Petrov, V.</w:t>
      </w:r>
      <w:r>
        <w:rPr>
          <w:rStyle w:val="ad"/>
        </w:rPr>
        <w:t> S</w:t>
      </w:r>
      <w:r w:rsidRPr="00CD6E56">
        <w:rPr>
          <w:rStyle w:val="ad"/>
        </w:rPr>
        <w:t>.</w:t>
      </w:r>
      <w:r>
        <w:rPr>
          <w:rStyle w:val="ad"/>
        </w:rPr>
        <w:t> </w:t>
      </w:r>
      <w:r w:rsidRPr="00CD6E56">
        <w:rPr>
          <w:rStyle w:val="ad"/>
        </w:rPr>
        <w:t xml:space="preserve">Tishkov </w:t>
      </w:r>
      <w:r>
        <w:t xml:space="preserve">// Bulletin of NTU </w:t>
      </w:r>
      <w:r w:rsidRPr="007007B4">
        <w:t>"</w:t>
      </w:r>
      <w:r>
        <w:t>KhPI</w:t>
      </w:r>
      <w:r w:rsidRPr="007007B4">
        <w:t>"</w:t>
      </w:r>
      <w:r>
        <w:t xml:space="preserve">. Series: System analysis, control and information technology. – Kharkov : NTU </w:t>
      </w:r>
      <w:r w:rsidRPr="007007B4">
        <w:t>"</w:t>
      </w:r>
      <w:r>
        <w:t>KhPI</w:t>
      </w:r>
      <w:r w:rsidRPr="007007B4">
        <w:t>"</w:t>
      </w:r>
      <w:r>
        <w:t>, 2015. – No. 42 (948). – P.</w:t>
      </w:r>
      <w:r w:rsidRPr="00606AF3">
        <w:t> </w:t>
      </w:r>
      <w:r>
        <w:t>17–22.</w:t>
      </w:r>
      <w:r w:rsidRPr="00FF6686">
        <w:t xml:space="preserve"> </w:t>
      </w:r>
      <w:r>
        <w:t xml:space="preserve">– </w:t>
      </w:r>
      <w:r w:rsidRPr="00FF6686">
        <w:t>Bibliogr.:</w:t>
      </w:r>
      <w:r w:rsidRPr="00052851">
        <w:t> </w:t>
      </w:r>
      <w:r w:rsidRPr="00FF6686">
        <w:t xml:space="preserve">7. </w:t>
      </w:r>
      <w:r>
        <w:t xml:space="preserve">– </w:t>
      </w:r>
      <w:r w:rsidRPr="00FF6686">
        <w:t>ISSN 2079</w:t>
      </w:r>
      <w:r>
        <w:rPr>
          <w:lang w:val="uk-UA"/>
        </w:rPr>
        <w:noBreakHyphen/>
      </w:r>
      <w:r w:rsidRPr="00FF6686">
        <w:t>0023</w:t>
      </w:r>
      <w:r w:rsidRPr="005A2DB5">
        <w:t>.</w:t>
      </w:r>
    </w:p>
    <w:p w14:paraId="13398574" w14:textId="77777777" w:rsidR="009C1605" w:rsidRPr="000330A6" w:rsidRDefault="009C1605" w:rsidP="009C1605">
      <w:pPr>
        <w:pStyle w:val="111"/>
      </w:pPr>
      <w:r w:rsidRPr="0016026F">
        <w:rPr>
          <w:rStyle w:val="a4"/>
        </w:rPr>
        <w:t>Відомості про авторів /</w:t>
      </w:r>
      <w:r w:rsidRPr="0016026F">
        <w:t xml:space="preserve"> </w:t>
      </w:r>
      <w:r w:rsidRPr="00F73294">
        <w:rPr>
          <w:rStyle w:val="a9"/>
        </w:rPr>
        <w:t>Сведения</w:t>
      </w:r>
      <w:r w:rsidRPr="000A55D5">
        <w:rPr>
          <w:rStyle w:val="a9"/>
        </w:rPr>
        <w:t xml:space="preserve"> об авторах</w:t>
      </w:r>
      <w:r w:rsidRPr="0016026F">
        <w:rPr>
          <w:rStyle w:val="a9"/>
        </w:rPr>
        <w:t xml:space="preserve"> /</w:t>
      </w:r>
      <w:r w:rsidRPr="0016026F">
        <w:t xml:space="preserve"> </w:t>
      </w:r>
      <w:r w:rsidRPr="0016026F">
        <w:rPr>
          <w:rStyle w:val="ab"/>
        </w:rPr>
        <w:t>About</w:t>
      </w:r>
      <w:r w:rsidRPr="000A55D5">
        <w:rPr>
          <w:rStyle w:val="ab"/>
          <w:lang w:val="uk-UA"/>
        </w:rPr>
        <w:t xml:space="preserve"> </w:t>
      </w:r>
      <w:r w:rsidRPr="0016026F">
        <w:rPr>
          <w:rStyle w:val="ab"/>
        </w:rPr>
        <w:t>the</w:t>
      </w:r>
      <w:r w:rsidRPr="000A55D5">
        <w:rPr>
          <w:rStyle w:val="ab"/>
          <w:lang w:val="uk-UA"/>
        </w:rPr>
        <w:t xml:space="preserve"> </w:t>
      </w:r>
      <w:commentRangeStart w:id="19"/>
      <w:r w:rsidRPr="0016026F">
        <w:rPr>
          <w:rStyle w:val="ab"/>
        </w:rPr>
        <w:t>Authors</w:t>
      </w:r>
      <w:commentRangeEnd w:id="19"/>
      <w:r w:rsidR="00537A01">
        <w:rPr>
          <w:rStyle w:val="aff7"/>
          <w:lang w:eastAsia="ru-RU"/>
        </w:rPr>
        <w:commentReference w:id="19"/>
      </w:r>
    </w:p>
    <w:p w14:paraId="20C15D7A" w14:textId="77777777" w:rsidR="009C1605" w:rsidRDefault="009C1605" w:rsidP="009C1605">
      <w:pPr>
        <w:pStyle w:val="107"/>
      </w:pPr>
      <w:r w:rsidRPr="00E538FE">
        <w:rPr>
          <w:rStyle w:val="af0"/>
        </w:rPr>
        <w:t>Іванов Лев Вадимович</w:t>
      </w:r>
      <w:r w:rsidRPr="002B5419">
        <w:t xml:space="preserve"> –</w:t>
      </w:r>
      <w:r>
        <w:t xml:space="preserve"> доктор фізико-математичних наук, професор, директор акціонерного товариства «Соціо», м</w:t>
      </w:r>
      <w:r w:rsidRPr="008E2523">
        <w:rPr>
          <w:lang w:val="ru-RU"/>
        </w:rPr>
        <w:t>.</w:t>
      </w:r>
      <w:r>
        <w:t> Київ;</w:t>
      </w:r>
      <w:r w:rsidRPr="002B5419">
        <w:t xml:space="preserve"> тел.</w:t>
      </w:r>
      <w:r w:rsidRPr="00296590">
        <w:rPr>
          <w:lang w:val="ru-RU"/>
        </w:rPr>
        <w:t>:</w:t>
      </w:r>
      <w:r w:rsidRPr="002B5419">
        <w:t xml:space="preserve"> </w:t>
      </w:r>
      <w:r>
        <w:rPr>
          <w:lang w:val="ru-RU"/>
        </w:rPr>
        <w:t>(</w:t>
      </w:r>
      <w:r w:rsidRPr="002B5419">
        <w:t>0</w:t>
      </w:r>
      <w:r>
        <w:t>11</w:t>
      </w:r>
      <w:r>
        <w:rPr>
          <w:lang w:val="ru-RU"/>
        </w:rPr>
        <w:t>) </w:t>
      </w:r>
      <w:r w:rsidRPr="002B5419">
        <w:t>847</w:t>
      </w:r>
      <w:r w:rsidRPr="00E1676A">
        <w:rPr>
          <w:lang w:val="ru-RU"/>
        </w:rPr>
        <w:noBreakHyphen/>
      </w:r>
      <w:r w:rsidRPr="002B5419">
        <w:t>83</w:t>
      </w:r>
      <w:r w:rsidRPr="00E1676A">
        <w:rPr>
          <w:lang w:val="ru-RU"/>
        </w:rPr>
        <w:noBreakHyphen/>
      </w:r>
      <w:r w:rsidRPr="002B5419">
        <w:t>70</w:t>
      </w:r>
      <w:r w:rsidRPr="00296590">
        <w:rPr>
          <w:lang w:val="ru-RU"/>
        </w:rPr>
        <w:t xml:space="preserve">; </w:t>
      </w:r>
      <w:r w:rsidRPr="00DC3226">
        <w:rPr>
          <w:rStyle w:val="af6"/>
        </w:rPr>
        <w:t>e</w:t>
      </w:r>
      <w:r w:rsidRPr="00722CE8">
        <w:rPr>
          <w:rStyle w:val="af6"/>
          <w:lang w:val="ru-RU"/>
        </w:rPr>
        <w:noBreakHyphen/>
      </w:r>
      <w:r w:rsidRPr="00DC3226">
        <w:rPr>
          <w:rStyle w:val="af6"/>
        </w:rPr>
        <w:t>mail</w:t>
      </w:r>
      <w:r w:rsidRPr="00B87EAD">
        <w:rPr>
          <w:rStyle w:val="af6"/>
          <w:lang w:val="ru-RU"/>
        </w:rPr>
        <w:t>:</w:t>
      </w:r>
      <w:r w:rsidRPr="00DC3226">
        <w:rPr>
          <w:rStyle w:val="af6"/>
          <w:lang w:val="ru-RU"/>
        </w:rPr>
        <w:t xml:space="preserve"> </w:t>
      </w:r>
      <w:hyperlink r:id="rId19" w:history="1">
        <w:r w:rsidRPr="00B87EAD">
          <w:rPr>
            <w:rStyle w:val="af6"/>
            <w:lang w:val="uk-UA"/>
          </w:rPr>
          <w:t>IvLV@</w:t>
        </w:r>
        <w:r w:rsidRPr="00B87EAD">
          <w:rPr>
            <w:rStyle w:val="af6"/>
          </w:rPr>
          <w:t>mail</w:t>
        </w:r>
        <w:r w:rsidRPr="00DC3226">
          <w:rPr>
            <w:rStyle w:val="af6"/>
            <w:lang w:val="ru-RU"/>
          </w:rPr>
          <w:t>.</w:t>
        </w:r>
        <w:r w:rsidRPr="00B87EAD">
          <w:rPr>
            <w:rStyle w:val="af6"/>
            <w:lang w:val="uk-UA"/>
          </w:rPr>
          <w:t>ua</w:t>
        </w:r>
      </w:hyperlink>
      <w:r w:rsidRPr="002B5419">
        <w:t>.</w:t>
      </w:r>
    </w:p>
    <w:p w14:paraId="352BDCD9" w14:textId="77777777" w:rsidR="009C1605" w:rsidRPr="002B5419" w:rsidRDefault="009C1605" w:rsidP="009C1605">
      <w:pPr>
        <w:pStyle w:val="207"/>
      </w:pPr>
      <w:r w:rsidRPr="00E538FE">
        <w:rPr>
          <w:rStyle w:val="ae"/>
        </w:rPr>
        <w:t>Иванов Лев Вадимович</w:t>
      </w:r>
      <w:r w:rsidRPr="00FD39D5">
        <w:rPr>
          <w:rStyle w:val="af4"/>
        </w:rPr>
        <w:t xml:space="preserve"> – </w:t>
      </w:r>
      <w:r w:rsidRPr="00686F3D">
        <w:t>доктор ф</w:t>
      </w:r>
      <w:r>
        <w:t>и</w:t>
      </w:r>
      <w:r w:rsidRPr="00686F3D">
        <w:t>зико-математич</w:t>
      </w:r>
      <w:r>
        <w:t>еск</w:t>
      </w:r>
      <w:r w:rsidRPr="00686F3D">
        <w:t xml:space="preserve">их наук, профессор, директор акционерного </w:t>
      </w:r>
      <w:r>
        <w:t>общества</w:t>
      </w:r>
      <w:r w:rsidRPr="00686F3D">
        <w:t xml:space="preserve"> «</w:t>
      </w:r>
      <w:r>
        <w:t>Соци</w:t>
      </w:r>
      <w:r w:rsidRPr="00686F3D">
        <w:t xml:space="preserve">о», </w:t>
      </w:r>
      <w:r>
        <w:t>г</w:t>
      </w:r>
      <w:r w:rsidRPr="00746941">
        <w:t>.</w:t>
      </w:r>
      <w:r w:rsidRPr="00686F3D">
        <w:t> Ки</w:t>
      </w:r>
      <w:r>
        <w:t>е</w:t>
      </w:r>
      <w:r w:rsidRPr="00686F3D">
        <w:t>в; тел</w:t>
      </w:r>
      <w:r w:rsidRPr="002B5419">
        <w:t>.</w:t>
      </w:r>
      <w:r w:rsidRPr="00296590">
        <w:t>:</w:t>
      </w:r>
      <w:r w:rsidRPr="002B5419">
        <w:t xml:space="preserve"> </w:t>
      </w:r>
      <w:r>
        <w:t>(</w:t>
      </w:r>
      <w:r w:rsidRPr="002B5419">
        <w:t>0</w:t>
      </w:r>
      <w:r>
        <w:t>11) </w:t>
      </w:r>
      <w:r w:rsidRPr="002B5419">
        <w:t>847</w:t>
      </w:r>
      <w:r w:rsidRPr="00E1676A">
        <w:noBreakHyphen/>
      </w:r>
      <w:r w:rsidRPr="002B5419">
        <w:t>83</w:t>
      </w:r>
      <w:r w:rsidRPr="00E1676A">
        <w:noBreakHyphen/>
      </w:r>
      <w:r w:rsidRPr="002B5419">
        <w:t>70</w:t>
      </w:r>
      <w:r w:rsidRPr="00296590">
        <w:t xml:space="preserve">; </w:t>
      </w:r>
      <w:r w:rsidRPr="00DC3226">
        <w:rPr>
          <w:rStyle w:val="af6"/>
        </w:rPr>
        <w:t>e</w:t>
      </w:r>
      <w:r w:rsidRPr="00791BEA">
        <w:rPr>
          <w:rStyle w:val="af6"/>
          <w:lang w:val="ru-RU"/>
        </w:rPr>
        <w:noBreakHyphen/>
      </w:r>
      <w:r w:rsidRPr="00DC3226">
        <w:rPr>
          <w:rStyle w:val="af6"/>
        </w:rPr>
        <w:t>mail</w:t>
      </w:r>
      <w:r w:rsidRPr="00791BEA">
        <w:rPr>
          <w:rStyle w:val="af6"/>
          <w:lang w:val="ru-RU"/>
        </w:rPr>
        <w:t xml:space="preserve">: </w:t>
      </w:r>
      <w:hyperlink r:id="rId20" w:history="1">
        <w:r w:rsidRPr="00B87EAD">
          <w:rPr>
            <w:rStyle w:val="af6"/>
          </w:rPr>
          <w:t>IvLV</w:t>
        </w:r>
        <w:r w:rsidRPr="00791BEA">
          <w:rPr>
            <w:rStyle w:val="af6"/>
            <w:lang w:val="ru-RU"/>
          </w:rPr>
          <w:t>@</w:t>
        </w:r>
        <w:r w:rsidRPr="00B87EAD">
          <w:rPr>
            <w:rStyle w:val="af6"/>
          </w:rPr>
          <w:t>mail</w:t>
        </w:r>
        <w:r w:rsidRPr="00791BEA">
          <w:rPr>
            <w:rStyle w:val="af6"/>
            <w:lang w:val="ru-RU"/>
          </w:rPr>
          <w:t>.</w:t>
        </w:r>
        <w:r w:rsidRPr="00B87EAD">
          <w:rPr>
            <w:rStyle w:val="af6"/>
          </w:rPr>
          <w:t>ua</w:t>
        </w:r>
      </w:hyperlink>
      <w:r w:rsidRPr="000C0CD4">
        <w:t xml:space="preserve">. </w:t>
      </w:r>
    </w:p>
    <w:p w14:paraId="6EC44E44" w14:textId="77777777" w:rsidR="009C1605" w:rsidRPr="00B87EAD" w:rsidRDefault="009C1605" w:rsidP="008B6ADD">
      <w:pPr>
        <w:pStyle w:val="307"/>
        <w:rPr>
          <w:rStyle w:val="af6"/>
        </w:rPr>
      </w:pPr>
      <w:r w:rsidRPr="00F50606">
        <w:rPr>
          <w:rStyle w:val="ae"/>
          <w:lang w:val="en-US"/>
        </w:rPr>
        <w:t>Ivanov Lev Vadymovych</w:t>
      </w:r>
      <w:r w:rsidRPr="00B87EAD">
        <w:rPr>
          <w:rStyle w:val="af4"/>
          <w:lang w:val="en-US"/>
        </w:rPr>
        <w:t xml:space="preserve"> – </w:t>
      </w:r>
      <w:r w:rsidRPr="00B87EAD">
        <w:t xml:space="preserve">Doctor of </w:t>
      </w:r>
      <w:r w:rsidRPr="00FC2094">
        <w:t>Physical</w:t>
      </w:r>
      <w:r w:rsidRPr="00D20537">
        <w:t xml:space="preserve"> and Mathematical </w:t>
      </w:r>
      <w:r w:rsidRPr="00B87EAD">
        <w:t xml:space="preserve">Sciences, Full Professor, Director of Joint Stock Company "Socio", Kyiv; </w:t>
      </w:r>
      <w:r w:rsidR="008B6ADD" w:rsidRPr="00B87EAD">
        <w:rPr>
          <w:rStyle w:val="af6"/>
        </w:rPr>
        <w:t>tel</w:t>
      </w:r>
      <w:r w:rsidRPr="00B87EAD">
        <w:t>.: (011) 847</w:t>
      </w:r>
      <w:r>
        <w:rPr>
          <w:lang w:val="uk-UA"/>
        </w:rPr>
        <w:noBreakHyphen/>
      </w:r>
      <w:r w:rsidRPr="00B87EAD">
        <w:t>83</w:t>
      </w:r>
      <w:r>
        <w:rPr>
          <w:lang w:val="uk-UA"/>
        </w:rPr>
        <w:noBreakHyphen/>
      </w:r>
      <w:r w:rsidRPr="00B87EAD">
        <w:t xml:space="preserve">70; </w:t>
      </w:r>
      <w:r w:rsidRPr="00DC3226">
        <w:rPr>
          <w:rStyle w:val="af6"/>
        </w:rPr>
        <w:t>e</w:t>
      </w:r>
      <w:r w:rsidRPr="00DC3226">
        <w:rPr>
          <w:rStyle w:val="af6"/>
        </w:rPr>
        <w:noBreakHyphen/>
        <w:t>mail</w:t>
      </w:r>
      <w:r w:rsidRPr="00B87EAD">
        <w:rPr>
          <w:rStyle w:val="af6"/>
        </w:rPr>
        <w:t xml:space="preserve">: </w:t>
      </w:r>
      <w:hyperlink r:id="rId21" w:history="1">
        <w:r w:rsidRPr="00B87EAD">
          <w:rPr>
            <w:rStyle w:val="af6"/>
          </w:rPr>
          <w:t>IvLV@mail.ua</w:t>
        </w:r>
      </w:hyperlink>
      <w:r w:rsidRPr="00B87EAD">
        <w:t>.</w:t>
      </w:r>
    </w:p>
    <w:p w14:paraId="7BFB73F2" w14:textId="77777777" w:rsidR="009C1605" w:rsidRPr="00DC3226" w:rsidRDefault="009C1605" w:rsidP="009C1605">
      <w:pPr>
        <w:pStyle w:val="107"/>
      </w:pPr>
      <w:r w:rsidRPr="00E538FE">
        <w:rPr>
          <w:rStyle w:val="af0"/>
        </w:rPr>
        <w:t>Петров Віктор Степанович</w:t>
      </w:r>
      <w:r w:rsidRPr="002B5419">
        <w:t xml:space="preserve"> – кандидат технічних наук, доцент, Національний технічний університет «Харківський політехнічний інститут», доцент кафедри</w:t>
      </w:r>
      <w:r w:rsidRPr="00DC3226">
        <w:rPr>
          <w:lang w:val="ru-RU"/>
        </w:rPr>
        <w:t xml:space="preserve"> </w:t>
      </w:r>
      <w:r>
        <w:t>???????????</w:t>
      </w:r>
      <w:r w:rsidRPr="008E2523">
        <w:rPr>
          <w:lang w:val="ru-RU"/>
        </w:rPr>
        <w:t>;</w:t>
      </w:r>
      <w:r w:rsidRPr="002B5419">
        <w:t xml:space="preserve"> тел.</w:t>
      </w:r>
      <w:r w:rsidRPr="00CC7C06">
        <w:rPr>
          <w:lang w:val="ru-RU"/>
        </w:rPr>
        <w:t>:</w:t>
      </w:r>
      <w:r w:rsidRPr="002B5419">
        <w:t xml:space="preserve"> </w:t>
      </w:r>
      <w:r>
        <w:t>(</w:t>
      </w:r>
      <w:r w:rsidRPr="002B5419">
        <w:t>050</w:t>
      </w:r>
      <w:r>
        <w:t>) 999</w:t>
      </w:r>
      <w:r>
        <w:noBreakHyphen/>
      </w:r>
      <w:r w:rsidRPr="002B5419">
        <w:t>79</w:t>
      </w:r>
      <w:r>
        <w:noBreakHyphen/>
      </w:r>
      <w:r w:rsidRPr="002B5419">
        <w:t>65</w:t>
      </w:r>
      <w:r w:rsidRPr="00DC3226">
        <w:t xml:space="preserve">; </w:t>
      </w:r>
      <w:r w:rsidRPr="00DC3226">
        <w:rPr>
          <w:rStyle w:val="af6"/>
        </w:rPr>
        <w:t>e</w:t>
      </w:r>
      <w:r w:rsidRPr="00DC3226">
        <w:rPr>
          <w:rStyle w:val="af6"/>
          <w:lang w:val="uk-UA"/>
        </w:rPr>
        <w:noBreakHyphen/>
      </w:r>
      <w:r w:rsidRPr="00DC3226">
        <w:rPr>
          <w:rStyle w:val="af6"/>
        </w:rPr>
        <w:t>mail</w:t>
      </w:r>
      <w:r w:rsidRPr="00DC3226">
        <w:rPr>
          <w:rStyle w:val="af6"/>
          <w:lang w:val="uk-UA"/>
        </w:rPr>
        <w:t xml:space="preserve">: </w:t>
      </w:r>
      <w:hyperlink r:id="rId22" w:history="1">
        <w:r w:rsidRPr="00B87EAD">
          <w:rPr>
            <w:rStyle w:val="af6"/>
          </w:rPr>
          <w:t>petrov</w:t>
        </w:r>
        <w:r w:rsidRPr="00DC3226">
          <w:rPr>
            <w:rStyle w:val="af6"/>
            <w:lang w:val="uk-UA"/>
          </w:rPr>
          <w:t>@</w:t>
        </w:r>
        <w:r w:rsidRPr="00B87EAD">
          <w:rPr>
            <w:rStyle w:val="af6"/>
          </w:rPr>
          <w:t>inbox</w:t>
        </w:r>
        <w:r w:rsidRPr="00DC3226">
          <w:rPr>
            <w:rStyle w:val="af6"/>
            <w:lang w:val="uk-UA"/>
          </w:rPr>
          <w:t>.</w:t>
        </w:r>
        <w:r w:rsidRPr="00B87EAD">
          <w:rPr>
            <w:rStyle w:val="af6"/>
          </w:rPr>
          <w:t>ru</w:t>
        </w:r>
      </w:hyperlink>
      <w:r w:rsidRPr="00DC3226">
        <w:t>.</w:t>
      </w:r>
      <w:r w:rsidRPr="00D20537">
        <w:t xml:space="preserve"> </w:t>
      </w:r>
      <w:r w:rsidRPr="00296590">
        <w:t>кандидат технических наук</w:t>
      </w:r>
    </w:p>
    <w:p w14:paraId="789C04D2" w14:textId="77777777" w:rsidR="009C1605" w:rsidRPr="004826F5" w:rsidRDefault="009C1605" w:rsidP="009C1605">
      <w:pPr>
        <w:pStyle w:val="207"/>
      </w:pPr>
      <w:r w:rsidRPr="00E538FE">
        <w:rPr>
          <w:rStyle w:val="ae"/>
        </w:rPr>
        <w:t>Петров Виктор Степанович</w:t>
      </w:r>
      <w:r w:rsidRPr="00296590">
        <w:t xml:space="preserve"> – кандидат технических наук, доцент, </w:t>
      </w:r>
      <w:r w:rsidRPr="008E2523">
        <w:t>Национальный технический университет «Харьковский политехнический институт»</w:t>
      </w:r>
      <w:r w:rsidRPr="00296590">
        <w:t>, доцент кафедры</w:t>
      </w:r>
      <w:r>
        <w:t xml:space="preserve"> ???????????</w:t>
      </w:r>
      <w:r w:rsidRPr="004826F5">
        <w:t xml:space="preserve">; </w:t>
      </w:r>
      <w:r w:rsidRPr="002B5419">
        <w:t>тел.</w:t>
      </w:r>
      <w:r w:rsidRPr="004826F5">
        <w:t>:</w:t>
      </w:r>
      <w:r w:rsidRPr="002B5419">
        <w:t xml:space="preserve"> </w:t>
      </w:r>
      <w:r>
        <w:t>(</w:t>
      </w:r>
      <w:r w:rsidRPr="002B5419">
        <w:t>050</w:t>
      </w:r>
      <w:r>
        <w:t>) 999</w:t>
      </w:r>
      <w:r w:rsidRPr="00E1676A">
        <w:noBreakHyphen/>
      </w:r>
      <w:r w:rsidRPr="002B5419">
        <w:t>79</w:t>
      </w:r>
      <w:r w:rsidRPr="00E1676A">
        <w:noBreakHyphen/>
      </w:r>
      <w:r w:rsidRPr="002B5419">
        <w:t>65</w:t>
      </w:r>
      <w:r w:rsidRPr="004826F5">
        <w:t xml:space="preserve">; </w:t>
      </w:r>
      <w:r w:rsidRPr="00DC3226">
        <w:rPr>
          <w:rStyle w:val="af6"/>
        </w:rPr>
        <w:t>e</w:t>
      </w:r>
      <w:r w:rsidRPr="00791BEA">
        <w:rPr>
          <w:rStyle w:val="af6"/>
          <w:lang w:val="ru-RU"/>
        </w:rPr>
        <w:noBreakHyphen/>
      </w:r>
      <w:r w:rsidRPr="00DC3226">
        <w:rPr>
          <w:rStyle w:val="af6"/>
        </w:rPr>
        <w:t>mail</w:t>
      </w:r>
      <w:r w:rsidRPr="00791BEA">
        <w:rPr>
          <w:rStyle w:val="af6"/>
          <w:lang w:val="ru-RU"/>
        </w:rPr>
        <w:t xml:space="preserve">: </w:t>
      </w:r>
      <w:hyperlink r:id="rId23" w:history="1">
        <w:r w:rsidRPr="00B87EAD">
          <w:rPr>
            <w:rStyle w:val="af6"/>
          </w:rPr>
          <w:t>petrov</w:t>
        </w:r>
        <w:r w:rsidRPr="00791BEA">
          <w:rPr>
            <w:rStyle w:val="af6"/>
            <w:lang w:val="ru-RU"/>
          </w:rPr>
          <w:t>@</w:t>
        </w:r>
        <w:r w:rsidRPr="00B87EAD">
          <w:rPr>
            <w:rStyle w:val="af6"/>
          </w:rPr>
          <w:t>inbox</w:t>
        </w:r>
        <w:r w:rsidRPr="00791BEA">
          <w:rPr>
            <w:rStyle w:val="af6"/>
            <w:lang w:val="ru-RU"/>
          </w:rPr>
          <w:t>.</w:t>
        </w:r>
        <w:r w:rsidRPr="00B87EAD">
          <w:rPr>
            <w:rStyle w:val="af6"/>
          </w:rPr>
          <w:t>ru</w:t>
        </w:r>
      </w:hyperlink>
      <w:r w:rsidRPr="004826F5">
        <w:t>.</w:t>
      </w:r>
    </w:p>
    <w:p w14:paraId="1471DA83" w14:textId="77777777" w:rsidR="009C1605" w:rsidRPr="00B87EAD" w:rsidRDefault="009C1605" w:rsidP="009C1605">
      <w:pPr>
        <w:pStyle w:val="307"/>
      </w:pPr>
      <w:r w:rsidRPr="00F50606">
        <w:rPr>
          <w:rStyle w:val="ae"/>
          <w:lang w:val="en-US"/>
        </w:rPr>
        <w:t>Petrov Viktor Stepanovych</w:t>
      </w:r>
      <w:r w:rsidRPr="00B87EAD">
        <w:rPr>
          <w:rStyle w:val="af6"/>
        </w:rPr>
        <w:t xml:space="preserve"> – Candidate of Technical </w:t>
      </w:r>
      <w:r w:rsidRPr="00C249D5">
        <w:rPr>
          <w:rStyle w:val="af6"/>
        </w:rPr>
        <w:t>Sciences</w:t>
      </w:r>
      <w:r w:rsidRPr="001B28CC">
        <w:rPr>
          <w:rStyle w:val="af6"/>
        </w:rPr>
        <w:t xml:space="preserve"> </w:t>
      </w:r>
      <w:r w:rsidRPr="00512491">
        <w:t>(Ph. D.)</w:t>
      </w:r>
      <w:r w:rsidRPr="00B87EAD">
        <w:rPr>
          <w:rStyle w:val="af6"/>
        </w:rPr>
        <w:t xml:space="preserve">, </w:t>
      </w:r>
      <w:r w:rsidRPr="002913F3">
        <w:rPr>
          <w:rStyle w:val="af6"/>
        </w:rPr>
        <w:t>Docent</w:t>
      </w:r>
      <w:r w:rsidRPr="00B87EAD">
        <w:rPr>
          <w:rStyle w:val="af6"/>
        </w:rPr>
        <w:t>, National Technical University "Kharkiv Polytechnic Institute", Associate Professor at the Department of ?????????; tel.: (</w:t>
      </w:r>
      <w:r w:rsidRPr="00B87EAD">
        <w:t>050) 999</w:t>
      </w:r>
      <w:r>
        <w:rPr>
          <w:lang w:val="uk-UA"/>
        </w:rPr>
        <w:noBreakHyphen/>
      </w:r>
      <w:r w:rsidRPr="00B87EAD">
        <w:t>79</w:t>
      </w:r>
      <w:r>
        <w:rPr>
          <w:lang w:val="uk-UA"/>
        </w:rPr>
        <w:noBreakHyphen/>
      </w:r>
      <w:r w:rsidRPr="00B87EAD">
        <w:t xml:space="preserve">65; </w:t>
      </w:r>
      <w:r w:rsidRPr="00DC3226">
        <w:rPr>
          <w:rStyle w:val="af6"/>
        </w:rPr>
        <w:t>e</w:t>
      </w:r>
      <w:r w:rsidRPr="00DC3226">
        <w:rPr>
          <w:rStyle w:val="af6"/>
        </w:rPr>
        <w:noBreakHyphen/>
        <w:t>mail</w:t>
      </w:r>
      <w:r w:rsidRPr="00B87EAD">
        <w:t xml:space="preserve">: </w:t>
      </w:r>
      <w:hyperlink r:id="rId24" w:history="1">
        <w:r w:rsidRPr="00B87EAD">
          <w:t>petov@inbox.ru</w:t>
        </w:r>
      </w:hyperlink>
      <w:r w:rsidRPr="00B87EAD">
        <w:t>.</w:t>
      </w:r>
    </w:p>
    <w:p w14:paraId="6ED88E8E" w14:textId="77777777" w:rsidR="009C1605" w:rsidRPr="000D69CA" w:rsidRDefault="009C1605" w:rsidP="009C1605">
      <w:pPr>
        <w:pStyle w:val="107"/>
      </w:pPr>
      <w:r w:rsidRPr="00E538FE">
        <w:rPr>
          <w:rStyle w:val="af0"/>
        </w:rPr>
        <w:t>Тишков Владислав Сергійович</w:t>
      </w:r>
      <w:r>
        <w:t xml:space="preserve"> – Національний технічний університет «Харківський політехнічний інститут», студент; тел.: </w:t>
      </w:r>
      <w:r w:rsidRPr="00DC3226">
        <w:t>(</w:t>
      </w:r>
      <w:r>
        <w:t>093</w:t>
      </w:r>
      <w:r w:rsidRPr="00DC3226">
        <w:t>)</w:t>
      </w:r>
      <w:r>
        <w:rPr>
          <w:lang w:val="en-US"/>
        </w:rPr>
        <w:t> </w:t>
      </w:r>
      <w:r w:rsidRPr="00DC3226">
        <w:t>999</w:t>
      </w:r>
      <w:r>
        <w:noBreakHyphen/>
      </w:r>
      <w:r w:rsidRPr="00DC3226">
        <w:t>99</w:t>
      </w:r>
      <w:r>
        <w:noBreakHyphen/>
      </w:r>
      <w:r w:rsidRPr="00DC3226">
        <w:t>99</w:t>
      </w:r>
      <w:r w:rsidRPr="000D69CA">
        <w:t xml:space="preserve">; </w:t>
      </w:r>
      <w:r w:rsidRPr="00DC3226">
        <w:rPr>
          <w:rStyle w:val="af6"/>
        </w:rPr>
        <w:t>e</w:t>
      </w:r>
      <w:r w:rsidRPr="00DC3226">
        <w:rPr>
          <w:rStyle w:val="af6"/>
          <w:lang w:val="uk-UA"/>
        </w:rPr>
        <w:noBreakHyphen/>
      </w:r>
      <w:r w:rsidRPr="00DC3226">
        <w:rPr>
          <w:rStyle w:val="af6"/>
        </w:rPr>
        <w:t>mail</w:t>
      </w:r>
      <w:r w:rsidRPr="000D69CA">
        <w:t>:</w:t>
      </w:r>
      <w:r w:rsidRPr="002B5419">
        <w:t xml:space="preserve"> </w:t>
      </w:r>
      <w:r w:rsidRPr="00B87EAD">
        <w:rPr>
          <w:rStyle w:val="af6"/>
        </w:rPr>
        <w:t>vladislavtish</w:t>
      </w:r>
      <w:r w:rsidRPr="00DC3226">
        <w:rPr>
          <w:rStyle w:val="af6"/>
          <w:lang w:val="uk-UA"/>
        </w:rPr>
        <w:t>@</w:t>
      </w:r>
      <w:r w:rsidRPr="00B87EAD">
        <w:rPr>
          <w:rStyle w:val="af6"/>
        </w:rPr>
        <w:t>gmail</w:t>
      </w:r>
      <w:r w:rsidRPr="00DC3226">
        <w:rPr>
          <w:rStyle w:val="af6"/>
          <w:lang w:val="uk-UA"/>
        </w:rPr>
        <w:t>.</w:t>
      </w:r>
      <w:r w:rsidRPr="00B87EAD">
        <w:rPr>
          <w:rStyle w:val="af6"/>
        </w:rPr>
        <w:t>com</w:t>
      </w:r>
      <w:r>
        <w:t>.</w:t>
      </w:r>
    </w:p>
    <w:p w14:paraId="04E1DBEB" w14:textId="77777777" w:rsidR="009C1605" w:rsidRDefault="009C1605" w:rsidP="009C1605">
      <w:pPr>
        <w:pStyle w:val="207"/>
      </w:pPr>
      <w:r w:rsidRPr="00E538FE">
        <w:rPr>
          <w:rStyle w:val="ae"/>
        </w:rPr>
        <w:t>Тишков Владислав Сергеевич</w:t>
      </w:r>
      <w:r>
        <w:t xml:space="preserve"> – </w:t>
      </w:r>
      <w:r w:rsidRPr="000D69CA">
        <w:t>Национальный технический университет «Харьковский политехнический</w:t>
      </w:r>
      <w:r>
        <w:t xml:space="preserve"> институт», студент; тел.</w:t>
      </w:r>
      <w:r w:rsidRPr="00746941">
        <w:t>:</w:t>
      </w:r>
      <w:r>
        <w:t xml:space="preserve"> </w:t>
      </w:r>
      <w:r w:rsidRPr="00746941">
        <w:t>(</w:t>
      </w:r>
      <w:r>
        <w:t>093</w:t>
      </w:r>
      <w:r w:rsidRPr="00746941">
        <w:t>)</w:t>
      </w:r>
      <w:r>
        <w:rPr>
          <w:lang w:val="en-US"/>
        </w:rPr>
        <w:t> </w:t>
      </w:r>
      <w:r w:rsidRPr="00746941">
        <w:t>999</w:t>
      </w:r>
      <w:r w:rsidRPr="00E1676A">
        <w:noBreakHyphen/>
      </w:r>
      <w:r w:rsidRPr="00746941">
        <w:t>99</w:t>
      </w:r>
      <w:r w:rsidRPr="00E1676A">
        <w:noBreakHyphen/>
      </w:r>
      <w:r w:rsidRPr="00746941">
        <w:t>99</w:t>
      </w:r>
      <w:r w:rsidRPr="000D69CA">
        <w:t xml:space="preserve">; </w:t>
      </w:r>
      <w:r w:rsidRPr="00DC3226">
        <w:rPr>
          <w:rStyle w:val="af6"/>
        </w:rPr>
        <w:t>e</w:t>
      </w:r>
      <w:r w:rsidRPr="00791BEA">
        <w:rPr>
          <w:rStyle w:val="af6"/>
          <w:lang w:val="ru-RU"/>
        </w:rPr>
        <w:noBreakHyphen/>
      </w:r>
      <w:r w:rsidRPr="00DC3226">
        <w:rPr>
          <w:rStyle w:val="af6"/>
        </w:rPr>
        <w:t>mail</w:t>
      </w:r>
      <w:r w:rsidRPr="00791BEA">
        <w:rPr>
          <w:rStyle w:val="af6"/>
          <w:lang w:val="ru-RU"/>
        </w:rPr>
        <w:t xml:space="preserve">: </w:t>
      </w:r>
      <w:r w:rsidRPr="00B87EAD">
        <w:rPr>
          <w:rStyle w:val="af6"/>
        </w:rPr>
        <w:t>vladislavtish</w:t>
      </w:r>
      <w:r w:rsidRPr="00791BEA">
        <w:rPr>
          <w:rStyle w:val="af6"/>
          <w:lang w:val="ru-RU"/>
        </w:rPr>
        <w:t>@</w:t>
      </w:r>
      <w:r w:rsidRPr="00B87EAD">
        <w:rPr>
          <w:rStyle w:val="af6"/>
        </w:rPr>
        <w:t>gmail</w:t>
      </w:r>
      <w:r w:rsidRPr="00791BEA">
        <w:rPr>
          <w:rStyle w:val="af6"/>
          <w:lang w:val="ru-RU"/>
        </w:rPr>
        <w:t>.</w:t>
      </w:r>
      <w:r w:rsidRPr="00B87EAD">
        <w:rPr>
          <w:rStyle w:val="af6"/>
        </w:rPr>
        <w:t>com</w:t>
      </w:r>
      <w:r>
        <w:t>.</w:t>
      </w:r>
    </w:p>
    <w:p w14:paraId="67BE8370" w14:textId="77777777" w:rsidR="009C1605" w:rsidRPr="00100689" w:rsidRDefault="009C1605" w:rsidP="009C1605">
      <w:pPr>
        <w:pStyle w:val="307"/>
      </w:pPr>
      <w:r w:rsidRPr="00F50606">
        <w:rPr>
          <w:rStyle w:val="ae"/>
          <w:lang w:val="en-US"/>
        </w:rPr>
        <w:t>Tyshkov Vladyslav Serhiyovych</w:t>
      </w:r>
      <w:r w:rsidRPr="005E3A28">
        <w:rPr>
          <w:rStyle w:val="af6"/>
        </w:rPr>
        <w:t xml:space="preserve"> – National Technical University "K</w:t>
      </w:r>
      <w:r w:rsidRPr="00B87EAD">
        <w:t>harkiv Polytechnic Institute", student; tel.: (093) 999</w:t>
      </w:r>
      <w:r>
        <w:rPr>
          <w:lang w:val="uk-UA"/>
        </w:rPr>
        <w:noBreakHyphen/>
      </w:r>
      <w:r w:rsidRPr="00B87EAD">
        <w:t>99</w:t>
      </w:r>
      <w:r>
        <w:rPr>
          <w:lang w:val="uk-UA"/>
        </w:rPr>
        <w:noBreakHyphen/>
      </w:r>
      <w:r w:rsidRPr="00B87EAD">
        <w:t xml:space="preserve">99; </w:t>
      </w:r>
      <w:r w:rsidRPr="00DC3226">
        <w:rPr>
          <w:rStyle w:val="af6"/>
        </w:rPr>
        <w:t>e</w:t>
      </w:r>
      <w:r w:rsidRPr="00DC3226">
        <w:rPr>
          <w:rStyle w:val="af6"/>
        </w:rPr>
        <w:noBreakHyphen/>
        <w:t>mail</w:t>
      </w:r>
      <w:r w:rsidRPr="00B87EAD">
        <w:t xml:space="preserve">: </w:t>
      </w:r>
      <w:hyperlink r:id="rId25" w:history="1">
        <w:r w:rsidRPr="00B87EAD">
          <w:t>vladislavtish@gmail.com</w:t>
        </w:r>
      </w:hyperlink>
      <w:r w:rsidRPr="00B87EAD">
        <w:t>.</w:t>
      </w:r>
    </w:p>
    <w:p w14:paraId="12C53AF4" w14:textId="77777777" w:rsidR="0016486D" w:rsidRPr="00100689" w:rsidRDefault="0016486D" w:rsidP="0016486D">
      <w:pPr>
        <w:pStyle w:val="307"/>
      </w:pPr>
    </w:p>
    <w:sectPr w:rsidR="0016486D" w:rsidRPr="00100689" w:rsidSect="0016486D">
      <w:type w:val="continuous"/>
      <w:pgSz w:w="11907" w:h="16840" w:code="9"/>
      <w:pgMar w:top="1474" w:right="964" w:bottom="964" w:left="1247" w:header="907" w:footer="907" w:gutter="0"/>
      <w:cols w:space="284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Helena" w:date="2016-10-26T23:33:00Z" w:initials="H">
    <w:p w14:paraId="47C70341" w14:textId="77777777" w:rsidR="009F3C36" w:rsidRPr="00201D99" w:rsidRDefault="009F3C36" w:rsidP="009F3C36">
      <w:pPr>
        <w:pStyle w:val="aff8"/>
        <w:ind w:firstLine="0"/>
        <w:rPr>
          <w:sz w:val="28"/>
          <w:szCs w:val="28"/>
        </w:rPr>
      </w:pPr>
      <w:r>
        <w:rPr>
          <w:rStyle w:val="aff7"/>
        </w:rPr>
        <w:annotationRef/>
      </w:r>
    </w:p>
    <w:p w14:paraId="38D4B439" w14:textId="77777777" w:rsidR="009F3C36" w:rsidRPr="00201D99" w:rsidRDefault="009F3C36" w:rsidP="009F3C36">
      <w:pPr>
        <w:pStyle w:val="aff8"/>
        <w:ind w:firstLine="0"/>
        <w:rPr>
          <w:b/>
          <w:sz w:val="28"/>
          <w:szCs w:val="28"/>
        </w:rPr>
      </w:pPr>
      <w:r w:rsidRPr="00201D99">
        <w:rPr>
          <w:b/>
          <w:sz w:val="28"/>
          <w:szCs w:val="28"/>
        </w:rPr>
        <w:t>Назва статті не більше 10 слів.</w:t>
      </w:r>
    </w:p>
    <w:p w14:paraId="5312BFDB" w14:textId="77777777" w:rsidR="009F3C36" w:rsidRPr="00201D99" w:rsidRDefault="009F3C36" w:rsidP="009F3C36">
      <w:pPr>
        <w:pStyle w:val="aff8"/>
        <w:ind w:firstLine="0"/>
        <w:rPr>
          <w:b/>
          <w:sz w:val="28"/>
          <w:szCs w:val="28"/>
        </w:rPr>
      </w:pPr>
      <w:r w:rsidRPr="00201D99">
        <w:rPr>
          <w:b/>
          <w:sz w:val="28"/>
          <w:szCs w:val="28"/>
        </w:rPr>
        <w:t>Не використовувати абревіатури</w:t>
      </w:r>
      <w:r w:rsidR="007106E0">
        <w:rPr>
          <w:b/>
          <w:sz w:val="28"/>
          <w:szCs w:val="28"/>
        </w:rPr>
        <w:t>.</w:t>
      </w:r>
    </w:p>
    <w:p w14:paraId="11570389" w14:textId="77777777" w:rsidR="009F3C36" w:rsidRPr="00201D99" w:rsidRDefault="009F3C36" w:rsidP="009F3C36">
      <w:pPr>
        <w:pStyle w:val="aff8"/>
        <w:ind w:firstLine="0"/>
        <w:rPr>
          <w:b/>
          <w:sz w:val="28"/>
          <w:szCs w:val="28"/>
        </w:rPr>
      </w:pPr>
      <w:r w:rsidRPr="00201D99">
        <w:rPr>
          <w:b/>
          <w:sz w:val="28"/>
          <w:szCs w:val="28"/>
        </w:rPr>
        <w:t>Назва відповідає змісту статті.</w:t>
      </w:r>
    </w:p>
  </w:comment>
  <w:comment w:id="4" w:author="Helena" w:date="2016-10-27T00:11:00Z" w:initials="H">
    <w:p w14:paraId="522F637A" w14:textId="77777777" w:rsidR="007106E0" w:rsidRPr="00E84F1C" w:rsidRDefault="009F3C36" w:rsidP="00E84F1C">
      <w:pPr>
        <w:pStyle w:val="aff8"/>
        <w:rPr>
          <w:b/>
        </w:rPr>
      </w:pPr>
      <w:r>
        <w:rPr>
          <w:rStyle w:val="aff7"/>
        </w:rPr>
        <w:annotationRef/>
      </w:r>
      <w:r w:rsidR="00483181">
        <w:t xml:space="preserve"> </w:t>
      </w:r>
      <w:r w:rsidR="007106E0" w:rsidRPr="00E84F1C">
        <w:rPr>
          <w:b/>
        </w:rPr>
        <w:t xml:space="preserve">Анотації повинні бути: </w:t>
      </w:r>
    </w:p>
    <w:p w14:paraId="7F082ECF" w14:textId="77777777" w:rsidR="007106E0" w:rsidRPr="00B35602" w:rsidRDefault="007106E0" w:rsidP="007106E0">
      <w:pPr>
        <w:pStyle w:val="affd"/>
      </w:pPr>
      <w:r>
        <w:tab/>
      </w:r>
      <w:r>
        <w:sym w:font="Symbol" w:char="F0B7"/>
      </w:r>
      <w:r>
        <w:t> </w:t>
      </w:r>
      <w:r w:rsidRPr="006D5044">
        <w:t>інформативними (не містити загальних, нічого не значущих слів; наприклад</w:t>
      </w:r>
      <w:r>
        <w:t>, «</w:t>
      </w:r>
      <w:r>
        <w:rPr>
          <w:dstrike/>
        </w:rPr>
        <w:t>у</w:t>
      </w:r>
      <w:r w:rsidRPr="001F0D29">
        <w:rPr>
          <w:dstrike/>
        </w:rPr>
        <w:t xml:space="preserve"> стат</w:t>
      </w:r>
      <w:r>
        <w:rPr>
          <w:dstrike/>
        </w:rPr>
        <w:t>ті</w:t>
      </w:r>
      <w:r w:rsidRPr="001F0D29">
        <w:rPr>
          <w:dstrike/>
        </w:rPr>
        <w:t xml:space="preserve"> </w:t>
      </w:r>
      <w:r w:rsidRPr="006D5044">
        <w:t>розглядається</w:t>
      </w:r>
      <w:r>
        <w:t>»</w:t>
      </w:r>
      <w:r w:rsidRPr="00B35602">
        <w:t>);</w:t>
      </w:r>
    </w:p>
    <w:p w14:paraId="77F8C630" w14:textId="77777777" w:rsidR="007106E0" w:rsidRDefault="007106E0" w:rsidP="007106E0">
      <w:pPr>
        <w:pStyle w:val="affd"/>
      </w:pPr>
      <w:r>
        <w:tab/>
      </w:r>
      <w:r>
        <w:sym w:font="Symbol" w:char="F0B7"/>
      </w:r>
      <w:r>
        <w:t> </w:t>
      </w:r>
      <w:r w:rsidRPr="006D5044">
        <w:t>змістовними (відображати основний зміст статті і результати дослідження</w:t>
      </w:r>
      <w:r w:rsidRPr="00B35602">
        <w:t>);</w:t>
      </w:r>
    </w:p>
    <w:p w14:paraId="1DD81D8B" w14:textId="77777777" w:rsidR="007106E0" w:rsidRPr="00B35602" w:rsidRDefault="007106E0" w:rsidP="007106E0">
      <w:pPr>
        <w:pStyle w:val="affd"/>
      </w:pPr>
      <w:r>
        <w:tab/>
      </w:r>
      <w:r>
        <w:sym w:font="Symbol" w:char="F0B7"/>
      </w:r>
      <w:r>
        <w:t> </w:t>
      </w:r>
      <w:r w:rsidRPr="006D5044">
        <w:t>структурованими (</w:t>
      </w:r>
      <w:r>
        <w:t>н</w:t>
      </w:r>
      <w:r w:rsidRPr="006D5044">
        <w:t>е аморфними)</w:t>
      </w:r>
      <w:r w:rsidRPr="00B35602">
        <w:t>;</w:t>
      </w:r>
    </w:p>
    <w:p w14:paraId="06F22BF3" w14:textId="77777777" w:rsidR="007106E0" w:rsidRPr="00B35602" w:rsidRDefault="007106E0" w:rsidP="007106E0">
      <w:pPr>
        <w:pStyle w:val="affd"/>
      </w:pPr>
      <w:r>
        <w:tab/>
      </w:r>
      <w:r>
        <w:sym w:font="Symbol" w:char="F0B7"/>
      </w:r>
      <w:r>
        <w:t> </w:t>
      </w:r>
      <w:r w:rsidRPr="006D5044">
        <w:t>компактними</w:t>
      </w:r>
      <w:r w:rsidR="00E84F1C">
        <w:t>.</w:t>
      </w:r>
    </w:p>
    <w:p w14:paraId="138CC393" w14:textId="77777777" w:rsidR="00201D99" w:rsidRPr="005018A2" w:rsidRDefault="00483181">
      <w:pPr>
        <w:pStyle w:val="aff8"/>
        <w:rPr>
          <w:b/>
        </w:rPr>
      </w:pPr>
      <w:r w:rsidRPr="006D5044">
        <w:rPr>
          <w:rStyle w:val="a5"/>
        </w:rPr>
        <w:t>Україн</w:t>
      </w:r>
      <w:r>
        <w:rPr>
          <w:rStyle w:val="a5"/>
        </w:rPr>
        <w:t>омовна</w:t>
      </w:r>
      <w:r w:rsidRPr="006D5044">
        <w:rPr>
          <w:rStyle w:val="a5"/>
        </w:rPr>
        <w:t xml:space="preserve"> та російськ</w:t>
      </w:r>
      <w:r>
        <w:rPr>
          <w:rStyle w:val="a5"/>
        </w:rPr>
        <w:t>омовна</w:t>
      </w:r>
      <w:r w:rsidRPr="006D5044">
        <w:t xml:space="preserve"> анотації повинні бути ідентичними і складати</w:t>
      </w:r>
      <w:r w:rsidRPr="007E719D">
        <w:t xml:space="preserve"> </w:t>
      </w:r>
      <w:r w:rsidRPr="00483181">
        <w:rPr>
          <w:rStyle w:val="a5"/>
        </w:rPr>
        <w:t>50–60</w:t>
      </w:r>
      <w:r w:rsidRPr="00483181">
        <w:rPr>
          <w:b/>
        </w:rPr>
        <w:t xml:space="preserve"> слів</w:t>
      </w:r>
    </w:p>
  </w:comment>
  <w:comment w:id="5" w:author="Helena" w:date="2016-10-26T21:03:00Z" w:initials="H">
    <w:p w14:paraId="1A379E05" w14:textId="77777777" w:rsidR="005018A2" w:rsidRDefault="005018A2">
      <w:pPr>
        <w:pStyle w:val="aff8"/>
      </w:pPr>
      <w:r>
        <w:rPr>
          <w:rStyle w:val="aff7"/>
        </w:rPr>
        <w:annotationRef/>
      </w:r>
    </w:p>
    <w:p w14:paraId="62B5E175" w14:textId="77777777" w:rsidR="005018A2" w:rsidRPr="00A94B49" w:rsidRDefault="00A94B49">
      <w:pPr>
        <w:pStyle w:val="aff8"/>
        <w:rPr>
          <w:b/>
        </w:rPr>
      </w:pPr>
      <w:r w:rsidRPr="00A94B49">
        <w:rPr>
          <w:b/>
        </w:rPr>
        <w:t>Відображають зміст статті.</w:t>
      </w:r>
    </w:p>
    <w:p w14:paraId="769735D2" w14:textId="77777777" w:rsidR="00A94B49" w:rsidRPr="00A94B49" w:rsidRDefault="00A94B49">
      <w:pPr>
        <w:pStyle w:val="aff8"/>
        <w:rPr>
          <w:b/>
        </w:rPr>
      </w:pPr>
      <w:r w:rsidRPr="00A94B49">
        <w:rPr>
          <w:b/>
        </w:rPr>
        <w:t xml:space="preserve">Ключові слова – 5-10 слів </w:t>
      </w:r>
    </w:p>
  </w:comment>
  <w:comment w:id="6" w:author="Helena" w:date="2016-10-26T23:36:00Z" w:initials="H">
    <w:p w14:paraId="21F89DD8" w14:textId="77777777" w:rsidR="00A94B49" w:rsidRDefault="00A94B49">
      <w:pPr>
        <w:pStyle w:val="aff8"/>
      </w:pPr>
      <w:r>
        <w:rPr>
          <w:rStyle w:val="aff7"/>
        </w:rPr>
        <w:annotationRef/>
      </w:r>
    </w:p>
    <w:p w14:paraId="59CC3851" w14:textId="77777777" w:rsidR="007106E0" w:rsidRPr="007106E0" w:rsidRDefault="007106E0" w:rsidP="00A94B49">
      <w:pPr>
        <w:pStyle w:val="aff8"/>
        <w:rPr>
          <w:b/>
        </w:rPr>
      </w:pPr>
      <w:r w:rsidRPr="007106E0">
        <w:rPr>
          <w:b/>
        </w:rPr>
        <w:t>Англомовна анотація має бути написана якісною англійською мовою</w:t>
      </w:r>
      <w:r>
        <w:rPr>
          <w:b/>
        </w:rPr>
        <w:t>!!!</w:t>
      </w:r>
    </w:p>
    <w:p w14:paraId="0A9954E5" w14:textId="77777777" w:rsidR="00A94B49" w:rsidRDefault="00A94B49">
      <w:pPr>
        <w:pStyle w:val="aff8"/>
      </w:pPr>
      <w:r>
        <w:rPr>
          <w:b/>
        </w:rPr>
        <w:t>Складає 100-250</w:t>
      </w:r>
      <w:r w:rsidRPr="005018A2">
        <w:rPr>
          <w:b/>
        </w:rPr>
        <w:t xml:space="preserve"> слів. </w:t>
      </w:r>
    </w:p>
  </w:comment>
  <w:comment w:id="7" w:author="Helena" w:date="2016-10-26T21:07:00Z" w:initials="H">
    <w:p w14:paraId="375A8406" w14:textId="77777777" w:rsidR="005234C6" w:rsidRDefault="005234C6">
      <w:pPr>
        <w:pStyle w:val="aff8"/>
      </w:pPr>
      <w:r>
        <w:rPr>
          <w:rStyle w:val="aff7"/>
        </w:rPr>
        <w:annotationRef/>
      </w:r>
    </w:p>
    <w:p w14:paraId="2687A1D0" w14:textId="77777777" w:rsidR="005234C6" w:rsidRDefault="005234C6">
      <w:pPr>
        <w:pStyle w:val="aff8"/>
      </w:pPr>
      <w:r w:rsidRPr="00050326">
        <w:rPr>
          <w:rStyle w:val="a5"/>
        </w:rPr>
        <w:t>Keywords</w:t>
      </w:r>
      <w:r>
        <w:rPr>
          <w:rStyle w:val="a5"/>
        </w:rPr>
        <w:t xml:space="preserve"> - </w:t>
      </w:r>
      <w:r w:rsidRPr="00A94B49">
        <w:rPr>
          <w:b/>
        </w:rPr>
        <w:t>5-10 слів</w:t>
      </w:r>
      <w:r>
        <w:rPr>
          <w:b/>
        </w:rPr>
        <w:t>.</w:t>
      </w:r>
    </w:p>
  </w:comment>
  <w:comment w:id="8" w:author="Helena" w:date="2016-10-26T21:21:00Z" w:initials="H">
    <w:p w14:paraId="3C5774EA" w14:textId="77777777" w:rsidR="005234C6" w:rsidRDefault="005234C6">
      <w:pPr>
        <w:pStyle w:val="aff8"/>
      </w:pPr>
      <w:r>
        <w:rPr>
          <w:rStyle w:val="aff7"/>
        </w:rPr>
        <w:annotationRef/>
      </w:r>
    </w:p>
    <w:p w14:paraId="022D125F" w14:textId="77777777" w:rsidR="005234C6" w:rsidRPr="001F1DB6" w:rsidRDefault="001F1DB6">
      <w:pPr>
        <w:pStyle w:val="aff8"/>
        <w:rPr>
          <w:b/>
        </w:rPr>
      </w:pPr>
      <w:r w:rsidRPr="001F1DB6">
        <w:rPr>
          <w:b/>
        </w:rPr>
        <w:t>Повинен відображати постановку проблеми у загальному вигляді та її зв’язок з важливими науковими чи практичними завданнями</w:t>
      </w:r>
    </w:p>
  </w:comment>
  <w:comment w:id="9" w:author="Helena" w:date="2016-10-26T22:31:00Z" w:initials="H">
    <w:p w14:paraId="1626866E" w14:textId="77777777" w:rsidR="00DA0502" w:rsidRDefault="00DA0502">
      <w:pPr>
        <w:pStyle w:val="aff8"/>
      </w:pPr>
      <w:r>
        <w:rPr>
          <w:rStyle w:val="aff7"/>
        </w:rPr>
        <w:annotationRef/>
      </w:r>
    </w:p>
    <w:p w14:paraId="5EFFDB1D" w14:textId="77777777" w:rsidR="00C053A3" w:rsidRPr="00C053A3" w:rsidRDefault="00C053A3">
      <w:pPr>
        <w:pStyle w:val="aff8"/>
        <w:rPr>
          <w:b/>
        </w:rPr>
      </w:pPr>
      <w:r w:rsidRPr="00C053A3">
        <w:rPr>
          <w:b/>
        </w:rPr>
        <w:t>Розділи</w:t>
      </w:r>
      <w:r>
        <w:rPr>
          <w:b/>
        </w:rPr>
        <w:t>!!!</w:t>
      </w:r>
      <w:r w:rsidRPr="00C053A3">
        <w:rPr>
          <w:b/>
        </w:rPr>
        <w:t>:</w:t>
      </w:r>
    </w:p>
    <w:p w14:paraId="1885DE60" w14:textId="77777777" w:rsidR="00C053A3" w:rsidRDefault="00C053A3">
      <w:pPr>
        <w:pStyle w:val="aff8"/>
      </w:pPr>
      <w:r w:rsidRPr="00C053A3">
        <w:rPr>
          <w:b/>
        </w:rPr>
        <w:t>Аналіз останніх досліджень і публікацій</w:t>
      </w:r>
      <w:r w:rsidRPr="000E4FA7">
        <w:t xml:space="preserve"> </w:t>
      </w:r>
      <w:r>
        <w:t>(</w:t>
      </w:r>
      <w:r w:rsidRPr="000E4FA7">
        <w:t>у яких започатковано розв</w:t>
      </w:r>
      <w:r>
        <w:t>’</w:t>
      </w:r>
      <w:r w:rsidRPr="000E4FA7">
        <w:t>язання даної проблеми і на які спирається автор, виділення невирішених раніше частин загальної проблеми, яким присвячується дана стаття</w:t>
      </w:r>
      <w:r>
        <w:t>)</w:t>
      </w:r>
      <w:r w:rsidRPr="000E4FA7">
        <w:t xml:space="preserve">; </w:t>
      </w:r>
    </w:p>
    <w:p w14:paraId="62B0BF7F" w14:textId="77777777" w:rsidR="00C053A3" w:rsidRDefault="00B71770">
      <w:pPr>
        <w:pStyle w:val="aff8"/>
      </w:pPr>
      <w:r w:rsidRPr="00B71770">
        <w:rPr>
          <w:b/>
        </w:rPr>
        <w:t>Мета</w:t>
      </w:r>
      <w:r w:rsidR="00C053A3" w:rsidRPr="00B71770">
        <w:rPr>
          <w:b/>
        </w:rPr>
        <w:t xml:space="preserve"> статті</w:t>
      </w:r>
      <w:r>
        <w:t xml:space="preserve"> (постановка завдання); </w:t>
      </w:r>
      <w:r w:rsidRPr="00B71770">
        <w:rPr>
          <w:b/>
        </w:rPr>
        <w:t>В</w:t>
      </w:r>
      <w:r w:rsidR="00C053A3" w:rsidRPr="00B71770">
        <w:rPr>
          <w:b/>
        </w:rPr>
        <w:t>иклад основного матеріалу</w:t>
      </w:r>
      <w:r w:rsidR="00C053A3" w:rsidRPr="000E4FA7">
        <w:t xml:space="preserve"> </w:t>
      </w:r>
      <w:r>
        <w:t>(</w:t>
      </w:r>
      <w:r w:rsidR="00C053A3" w:rsidRPr="000E4FA7">
        <w:t>дослідження з повним обґрунтуванням отриманих наукових результатів</w:t>
      </w:r>
      <w:r>
        <w:t xml:space="preserve">); </w:t>
      </w:r>
      <w:r w:rsidRPr="00B71770">
        <w:rPr>
          <w:b/>
        </w:rPr>
        <w:t>В</w:t>
      </w:r>
      <w:r w:rsidR="00C053A3" w:rsidRPr="00B71770">
        <w:rPr>
          <w:b/>
        </w:rPr>
        <w:t>исновки</w:t>
      </w:r>
      <w:r w:rsidR="00C053A3" w:rsidRPr="000E4FA7">
        <w:t xml:space="preserve"> з даного дослідження і </w:t>
      </w:r>
      <w:r>
        <w:rPr>
          <w:b/>
        </w:rPr>
        <w:t>перспективи подальших досліджень</w:t>
      </w:r>
      <w:r>
        <w:t xml:space="preserve"> у даному напрямку</w:t>
      </w:r>
    </w:p>
  </w:comment>
  <w:comment w:id="10" w:author="Helena" w:date="2016-10-26T22:34:00Z" w:initials="H">
    <w:p w14:paraId="31AF54F0" w14:textId="77777777" w:rsidR="00B71770" w:rsidRDefault="00B71770">
      <w:pPr>
        <w:pStyle w:val="aff8"/>
      </w:pPr>
      <w:r>
        <w:rPr>
          <w:rStyle w:val="aff7"/>
        </w:rPr>
        <w:annotationRef/>
      </w:r>
    </w:p>
    <w:p w14:paraId="2E5A40F2" w14:textId="77777777" w:rsidR="00B71770" w:rsidRDefault="00B71770">
      <w:pPr>
        <w:pStyle w:val="aff8"/>
        <w:rPr>
          <w:rStyle w:val="af6"/>
          <w:b/>
          <w:lang w:val="uk-UA"/>
        </w:rPr>
      </w:pPr>
      <w:r w:rsidRPr="00B71770">
        <w:rPr>
          <w:b/>
        </w:rPr>
        <w:t xml:space="preserve">Формули створюються виключно у вигляді об’єктів </w:t>
      </w:r>
      <w:r w:rsidRPr="00B71770">
        <w:rPr>
          <w:rStyle w:val="af6"/>
          <w:b/>
        </w:rPr>
        <w:t>Microsoft</w:t>
      </w:r>
      <w:r w:rsidRPr="00B71770">
        <w:rPr>
          <w:rStyle w:val="af6"/>
          <w:b/>
          <w:lang w:val="uk-UA"/>
        </w:rPr>
        <w:t xml:space="preserve"> </w:t>
      </w:r>
      <w:r w:rsidRPr="00B71770">
        <w:rPr>
          <w:rStyle w:val="af6"/>
          <w:b/>
        </w:rPr>
        <w:t>Equation</w:t>
      </w:r>
      <w:r>
        <w:rPr>
          <w:rStyle w:val="af6"/>
          <w:b/>
          <w:lang w:val="uk-UA"/>
        </w:rPr>
        <w:t>!!!</w:t>
      </w:r>
    </w:p>
    <w:p w14:paraId="577A61DF" w14:textId="77777777" w:rsidR="00B71770" w:rsidRPr="00B71770" w:rsidRDefault="00B71770">
      <w:pPr>
        <w:pStyle w:val="aff8"/>
        <w:rPr>
          <w:b/>
        </w:rPr>
      </w:pPr>
      <w:r w:rsidRPr="00082DC5">
        <w:rPr>
          <w:rStyle w:val="af6"/>
          <w:lang w:val="uk-UA"/>
        </w:rPr>
        <w:t>Розміри шрифту: звичайний</w:t>
      </w:r>
      <w:r w:rsidRPr="006B5BFF">
        <w:t xml:space="preserve"> – 10</w:t>
      </w:r>
      <w:r>
        <w:t> </w:t>
      </w:r>
      <w:r w:rsidRPr="006B5BFF">
        <w:t>пт; крупний індекс – 6</w:t>
      </w:r>
      <w:r>
        <w:t> </w:t>
      </w:r>
      <w:r w:rsidRPr="006B5BFF">
        <w:t>пт (58</w:t>
      </w:r>
      <w:r>
        <w:t> </w:t>
      </w:r>
      <w:r w:rsidRPr="006B5BFF">
        <w:t>%); дрібний індекс – 4</w:t>
      </w:r>
      <w:r>
        <w:t> </w:t>
      </w:r>
      <w:r w:rsidRPr="006B5BFF">
        <w:t>пт (42</w:t>
      </w:r>
      <w:r>
        <w:t> </w:t>
      </w:r>
      <w:r w:rsidRPr="006B5BFF">
        <w:t>%); крупний символ – 15</w:t>
      </w:r>
      <w:r>
        <w:t> </w:t>
      </w:r>
      <w:r w:rsidRPr="006B5BFF">
        <w:t>пт (150</w:t>
      </w:r>
      <w:r>
        <w:t> </w:t>
      </w:r>
      <w:r w:rsidRPr="006B5BFF">
        <w:t>%); дрібний символ – 10</w:t>
      </w:r>
      <w:r>
        <w:t> </w:t>
      </w:r>
      <w:r w:rsidRPr="006B5BFF">
        <w:t>пт (100</w:t>
      </w:r>
      <w:r>
        <w:t> </w:t>
      </w:r>
      <w:r w:rsidRPr="006B5BFF">
        <w:t xml:space="preserve">%). Латинські літери набираються </w:t>
      </w:r>
      <w:r w:rsidRPr="006B5BFF">
        <w:rPr>
          <w:rStyle w:val="a4"/>
        </w:rPr>
        <w:t>курсивом</w:t>
      </w:r>
      <w:r w:rsidRPr="006B5BFF">
        <w:t xml:space="preserve">, символи кирилиці, грецькі літери, позначення функцій (наприклад, </w:t>
      </w:r>
      <w:r w:rsidRPr="00981393">
        <w:rPr>
          <w:rStyle w:val="af6"/>
        </w:rPr>
        <w:t>sin</w:t>
      </w:r>
      <w:r w:rsidRPr="006B5BFF">
        <w:t xml:space="preserve">, </w:t>
      </w:r>
      <w:r w:rsidRPr="00981393">
        <w:rPr>
          <w:rStyle w:val="af6"/>
        </w:rPr>
        <w:t>log</w:t>
      </w:r>
      <w:r w:rsidRPr="006B5BFF">
        <w:t>), математичні скорочення (</w:t>
      </w:r>
      <w:r w:rsidRPr="00981393">
        <w:rPr>
          <w:rStyle w:val="af6"/>
        </w:rPr>
        <w:t>max</w:t>
      </w:r>
      <w:r w:rsidRPr="006B5BFF">
        <w:t xml:space="preserve">, </w:t>
      </w:r>
      <w:r w:rsidRPr="00981393">
        <w:rPr>
          <w:rStyle w:val="af6"/>
        </w:rPr>
        <w:t>lim</w:t>
      </w:r>
      <w:r w:rsidRPr="006B5BFF">
        <w:t xml:space="preserve"> і т. п.) і звичайні символи (знаки операцій, цифри і т. п.) – прямим шрифтом</w:t>
      </w:r>
    </w:p>
  </w:comment>
  <w:comment w:id="11" w:author="Helena" w:date="2016-10-26T22:47:00Z" w:initials="H">
    <w:p w14:paraId="0D099FAD" w14:textId="77777777" w:rsidR="00817A59" w:rsidRDefault="00817A59">
      <w:pPr>
        <w:pStyle w:val="aff8"/>
      </w:pPr>
      <w:r>
        <w:rPr>
          <w:rStyle w:val="aff7"/>
        </w:rPr>
        <w:annotationRef/>
      </w:r>
    </w:p>
    <w:p w14:paraId="453F6665" w14:textId="77777777" w:rsidR="00817A59" w:rsidRDefault="00817A59">
      <w:pPr>
        <w:pStyle w:val="aff8"/>
      </w:pPr>
      <w:r w:rsidRPr="002077F9">
        <w:t xml:space="preserve">Рисунки мають бути вставлені як </w:t>
      </w:r>
      <w:r w:rsidR="00C47839" w:rsidRPr="00C47839">
        <w:rPr>
          <w:b/>
        </w:rPr>
        <w:t>ОБ’ЄКТИ</w:t>
      </w:r>
      <w:r w:rsidRPr="002077F9">
        <w:t xml:space="preserve"> (по центру; без відступів; інтервали перед і після</w:t>
      </w:r>
      <w:r>
        <w:t xml:space="preserve"> – по 6 пт; </w:t>
      </w:r>
      <w:r w:rsidRPr="002077F9">
        <w:t xml:space="preserve">не відривати від наступного). Розташування поверх тексту </w:t>
      </w:r>
      <w:r w:rsidRPr="002077F9">
        <w:rPr>
          <w:rStyle w:val="af1"/>
        </w:rPr>
        <w:t>заборонено</w:t>
      </w:r>
      <w:r w:rsidRPr="002077F9">
        <w:t xml:space="preserve">. </w:t>
      </w:r>
      <w:r>
        <w:t>П</w:t>
      </w:r>
      <w:r w:rsidRPr="002077F9">
        <w:t>алітра</w:t>
      </w:r>
      <w:r w:rsidRPr="00DD0512">
        <w:t xml:space="preserve"> – </w:t>
      </w:r>
      <w:r w:rsidRPr="002077F9">
        <w:t xml:space="preserve">чорно-біла. </w:t>
      </w:r>
      <w:r w:rsidRPr="002077F9">
        <w:rPr>
          <w:rStyle w:val="af1"/>
        </w:rPr>
        <w:t>Усі рисунки</w:t>
      </w:r>
      <w:r w:rsidRPr="002077F9">
        <w:t xml:space="preserve"> (у тому числі, якщо він один) нумеруються (без крапки після номера) у під</w:t>
      </w:r>
      <w:r>
        <w:t>рисункових</w:t>
      </w:r>
      <w:r w:rsidRPr="002077F9">
        <w:t xml:space="preserve"> підписах</w:t>
      </w:r>
      <w:r w:rsidRPr="00DD0512">
        <w:t xml:space="preserve"> (Рис. 1)</w:t>
      </w:r>
      <w:r>
        <w:t>,</w:t>
      </w:r>
      <w:r w:rsidRPr="00DD0512">
        <w:t xml:space="preserve"> </w:t>
      </w:r>
      <w:r w:rsidRPr="002077F9">
        <w:t>а в посиланні слово «</w:t>
      </w:r>
      <w:r>
        <w:t>рисунок</w:t>
      </w:r>
      <w:r w:rsidRPr="002077F9">
        <w:t>» скорочується</w:t>
      </w:r>
      <w:r w:rsidRPr="00DD0512">
        <w:t xml:space="preserve"> («на рис. 1</w:t>
      </w:r>
      <w:r>
        <w:t> </w:t>
      </w:r>
      <w:r w:rsidRPr="00DD0512">
        <w:t>…», «</w:t>
      </w:r>
      <w:r>
        <w:t>див</w:t>
      </w:r>
      <w:r w:rsidRPr="00DD0512">
        <w:t>. рис.</w:t>
      </w:r>
      <w:r>
        <w:t> </w:t>
      </w:r>
      <w:r w:rsidRPr="00DD0512">
        <w:t>2»)</w:t>
      </w:r>
    </w:p>
  </w:comment>
  <w:comment w:id="12" w:author="Helena" w:date="2016-10-26T23:43:00Z" w:initials="H">
    <w:p w14:paraId="2C481386" w14:textId="77777777" w:rsidR="007106E0" w:rsidRDefault="007106E0">
      <w:pPr>
        <w:pStyle w:val="aff8"/>
      </w:pPr>
      <w:r>
        <w:rPr>
          <w:rStyle w:val="aff7"/>
        </w:rPr>
        <w:annotationRef/>
      </w:r>
    </w:p>
    <w:p w14:paraId="6421C58F" w14:textId="77777777" w:rsidR="00A83EBC" w:rsidRDefault="00A83EBC">
      <w:pPr>
        <w:pStyle w:val="aff8"/>
      </w:pPr>
      <w:r w:rsidRPr="00AA423E">
        <w:t>Тексти в клітинках таблиці оформл</w:t>
      </w:r>
      <w:r>
        <w:t>ю</w:t>
      </w:r>
      <w:r w:rsidRPr="00AA423E">
        <w:t>ються розміром шрифту</w:t>
      </w:r>
      <w:r>
        <w:t xml:space="preserve"> 9 пт. </w:t>
      </w:r>
      <w:r>
        <w:rPr>
          <w:rStyle w:val="a5"/>
        </w:rPr>
        <w:t>У</w:t>
      </w:r>
      <w:r w:rsidRPr="00407A9C">
        <w:rPr>
          <w:rStyle w:val="a5"/>
        </w:rPr>
        <w:t>с</w:t>
      </w:r>
      <w:r>
        <w:rPr>
          <w:rStyle w:val="a5"/>
        </w:rPr>
        <w:t>і</w:t>
      </w:r>
      <w:r w:rsidRPr="00407A9C">
        <w:rPr>
          <w:rStyle w:val="a5"/>
        </w:rPr>
        <w:t xml:space="preserve"> таблиц</w:t>
      </w:r>
      <w:r>
        <w:rPr>
          <w:rStyle w:val="a5"/>
        </w:rPr>
        <w:t>і</w:t>
      </w:r>
      <w:r>
        <w:t xml:space="preserve"> (</w:t>
      </w:r>
      <w:r w:rsidRPr="00AA423E">
        <w:t xml:space="preserve">навіть якщо вона одна) </w:t>
      </w:r>
      <w:r w:rsidRPr="00AA423E">
        <w:rPr>
          <w:rStyle w:val="af1"/>
        </w:rPr>
        <w:t>нумеруються</w:t>
      </w:r>
      <w:r w:rsidRPr="00AA423E">
        <w:t xml:space="preserve"> в заголовку, </w:t>
      </w:r>
      <w:r>
        <w:t>який розміщується</w:t>
      </w:r>
      <w:r w:rsidRPr="00AA423E">
        <w:t xml:space="preserve"> над таблицею і складається з</w:t>
      </w:r>
      <w:r>
        <w:t>і</w:t>
      </w:r>
      <w:r w:rsidRPr="00AA423E">
        <w:t xml:space="preserve"> слова «Таблиця» і номера (без крапки)</w:t>
      </w:r>
      <w:r>
        <w:t>. На всі таблиці повинні бути посилання в тексті статті.</w:t>
      </w:r>
    </w:p>
  </w:comment>
  <w:comment w:id="13" w:author="Helena" w:date="2016-10-29T21:48:00Z" w:initials="H">
    <w:p w14:paraId="7EA4DC88" w14:textId="77777777" w:rsidR="00DE4379" w:rsidRDefault="00DE4379">
      <w:pPr>
        <w:pStyle w:val="aff8"/>
      </w:pPr>
      <w:r>
        <w:rPr>
          <w:rStyle w:val="aff7"/>
        </w:rPr>
        <w:annotationRef/>
      </w:r>
    </w:p>
    <w:p w14:paraId="15AD4897" w14:textId="77777777" w:rsidR="00DE4379" w:rsidRDefault="00DE4379">
      <w:pPr>
        <w:pStyle w:val="aff8"/>
      </w:pPr>
      <w:r w:rsidRPr="007B5115">
        <w:rPr>
          <w:b/>
        </w:rPr>
        <w:t>Висновки</w:t>
      </w:r>
      <w:r>
        <w:t xml:space="preserve"> повинні відображати конкретні результати, які отримані автором по кожній із задач дослідження</w:t>
      </w:r>
    </w:p>
  </w:comment>
  <w:comment w:id="14" w:author="Helena" w:date="2016-11-06T21:33:00Z" w:initials="H">
    <w:p w14:paraId="33C69402" w14:textId="77777777" w:rsidR="00DE4379" w:rsidRDefault="00DE4379">
      <w:pPr>
        <w:pStyle w:val="aff8"/>
      </w:pPr>
      <w:r>
        <w:rPr>
          <w:rStyle w:val="aff7"/>
        </w:rPr>
        <w:annotationRef/>
      </w:r>
    </w:p>
    <w:p w14:paraId="6428F1AF" w14:textId="77777777" w:rsidR="008C7E98" w:rsidRDefault="008C7E98" w:rsidP="008C7E98">
      <w:pPr>
        <w:pStyle w:val="affd"/>
      </w:pPr>
      <w:r w:rsidRPr="008C7E98">
        <w:rPr>
          <w:b/>
        </w:rPr>
        <w:t xml:space="preserve">Список літератури повинен містити не менше </w:t>
      </w:r>
      <w:r w:rsidRPr="00D35E4B">
        <w:rPr>
          <w:rStyle w:val="a5"/>
        </w:rPr>
        <w:t>10</w:t>
      </w:r>
      <w:r w:rsidR="00B42C89">
        <w:rPr>
          <w:rStyle w:val="a5"/>
        </w:rPr>
        <w:t>-ти</w:t>
      </w:r>
      <w:r w:rsidRPr="008C7E98">
        <w:rPr>
          <w:rStyle w:val="a5"/>
          <w:b w:val="0"/>
        </w:rPr>
        <w:t xml:space="preserve"> </w:t>
      </w:r>
      <w:r w:rsidRPr="008C7E98">
        <w:rPr>
          <w:b/>
        </w:rPr>
        <w:t>джерел інформації!!!</w:t>
      </w:r>
    </w:p>
    <w:p w14:paraId="11CCA211" w14:textId="77777777" w:rsidR="008C7E98" w:rsidRDefault="008C7E98">
      <w:pPr>
        <w:pStyle w:val="aff8"/>
        <w:rPr>
          <w:b/>
        </w:rPr>
      </w:pPr>
      <w:r w:rsidRPr="00D35E4B">
        <w:rPr>
          <w:b/>
        </w:rPr>
        <w:t xml:space="preserve">В списку </w:t>
      </w:r>
      <w:r w:rsidR="00D35E4B">
        <w:rPr>
          <w:b/>
        </w:rPr>
        <w:t>посилань</w:t>
      </w:r>
      <w:r w:rsidRPr="00D35E4B">
        <w:rPr>
          <w:b/>
        </w:rPr>
        <w:t xml:space="preserve"> повинно бути не менше 6</w:t>
      </w:r>
      <w:r w:rsidR="00B42C89">
        <w:rPr>
          <w:b/>
        </w:rPr>
        <w:t>-ти</w:t>
      </w:r>
      <w:r w:rsidRPr="00D35E4B">
        <w:rPr>
          <w:b/>
        </w:rPr>
        <w:t xml:space="preserve"> </w:t>
      </w:r>
      <w:r w:rsidR="00D35E4B">
        <w:rPr>
          <w:b/>
        </w:rPr>
        <w:t xml:space="preserve">іноземних </w:t>
      </w:r>
      <w:r w:rsidR="00D35E4B" w:rsidRPr="00D35E4B">
        <w:rPr>
          <w:b/>
        </w:rPr>
        <w:t>джерел</w:t>
      </w:r>
      <w:r w:rsidR="00D35E4B">
        <w:rPr>
          <w:b/>
        </w:rPr>
        <w:t>.</w:t>
      </w:r>
    </w:p>
    <w:p w14:paraId="72721155" w14:textId="77777777" w:rsidR="00D35E4B" w:rsidRPr="00D35E4B" w:rsidRDefault="00D35E4B">
      <w:pPr>
        <w:pStyle w:val="aff8"/>
        <w:rPr>
          <w:b/>
        </w:rPr>
      </w:pPr>
      <w:r>
        <w:rPr>
          <w:b/>
        </w:rPr>
        <w:t>Не більше 3</w:t>
      </w:r>
      <w:r w:rsidR="00B42C89">
        <w:rPr>
          <w:b/>
        </w:rPr>
        <w:t>-х</w:t>
      </w:r>
      <w:r>
        <w:rPr>
          <w:b/>
        </w:rPr>
        <w:t xml:space="preserve"> посилань самоцитування.</w:t>
      </w:r>
    </w:p>
    <w:p w14:paraId="1D0FDBB3" w14:textId="77777777" w:rsidR="00DE4379" w:rsidRDefault="00DE4379">
      <w:pPr>
        <w:pStyle w:val="aff8"/>
        <w:rPr>
          <w:rStyle w:val="ad"/>
          <w:lang w:val="uk-UA"/>
        </w:rPr>
      </w:pPr>
      <w:r>
        <w:t>С</w:t>
      </w:r>
      <w:r w:rsidRPr="00DD0512">
        <w:t>писок л</w:t>
      </w:r>
      <w:r>
        <w:t>і</w:t>
      </w:r>
      <w:r w:rsidRPr="00DD0512">
        <w:t>тератур</w:t>
      </w:r>
      <w:r>
        <w:t>и (2 колонки;</w:t>
      </w:r>
      <w:r w:rsidRPr="007E5A21">
        <w:t xml:space="preserve"> </w:t>
      </w:r>
      <w:r>
        <w:t>шрифт 8 пт).</w:t>
      </w:r>
      <w:r w:rsidRPr="00DD0512">
        <w:t xml:space="preserve"> </w:t>
      </w:r>
      <w:r w:rsidRPr="003310DB">
        <w:t xml:space="preserve">Починається </w:t>
      </w:r>
      <w:r>
        <w:t>зі слів</w:t>
      </w:r>
      <w:r w:rsidRPr="003310DB">
        <w:t xml:space="preserve"> </w:t>
      </w:r>
      <w:r w:rsidRPr="00C07C05">
        <w:rPr>
          <w:rStyle w:val="af1"/>
        </w:rPr>
        <w:t>Список літератури</w:t>
      </w:r>
      <w:r w:rsidRPr="00904E4D">
        <w:t>,</w:t>
      </w:r>
      <w:r>
        <w:t xml:space="preserve"> </w:t>
      </w:r>
      <w:r w:rsidRPr="00510E43">
        <w:rPr>
          <w:rStyle w:val="ac"/>
        </w:rPr>
        <w:t>Список литературы</w:t>
      </w:r>
      <w:r>
        <w:t xml:space="preserve"> або </w:t>
      </w:r>
      <w:r w:rsidRPr="00904E4D">
        <w:rPr>
          <w:rStyle w:val="ad"/>
        </w:rPr>
        <w:t>References</w:t>
      </w:r>
      <w:r>
        <w:rPr>
          <w:rStyle w:val="ad"/>
          <w:lang w:val="uk-UA"/>
        </w:rPr>
        <w:t>.</w:t>
      </w:r>
    </w:p>
    <w:p w14:paraId="046C1236" w14:textId="77777777" w:rsidR="00DE4379" w:rsidRDefault="00DE4379">
      <w:pPr>
        <w:pStyle w:val="aff8"/>
      </w:pPr>
      <w:r>
        <w:t>Кожна позиція в списку літератури оформлюється як окремий абзац.</w:t>
      </w:r>
    </w:p>
    <w:p w14:paraId="41034D3A" w14:textId="77777777" w:rsidR="008C7E98" w:rsidRPr="00DE4379" w:rsidRDefault="008C7E98">
      <w:pPr>
        <w:pStyle w:val="aff8"/>
      </w:pPr>
      <w:r w:rsidRPr="00C07C05">
        <w:t xml:space="preserve">Нумерація позицій у списку літератури </w:t>
      </w:r>
      <w:r>
        <w:t>–</w:t>
      </w:r>
      <w:r w:rsidRPr="00C07C05">
        <w:t xml:space="preserve"> відповідно до порядку, у якому здійснювалися посилання.</w:t>
      </w:r>
    </w:p>
    <w:p w14:paraId="36B678F8" w14:textId="77777777" w:rsidR="00DE4379" w:rsidRPr="00D63709" w:rsidRDefault="00DE4379">
      <w:pPr>
        <w:pStyle w:val="aff8"/>
        <w:rPr>
          <w:b/>
          <w:lang w:val="ru-RU"/>
        </w:rPr>
      </w:pPr>
      <w:r w:rsidRPr="00B42C89">
        <w:rPr>
          <w:b/>
        </w:rPr>
        <w:t>Опис лі</w:t>
      </w:r>
      <w:r w:rsidR="008C7E98" w:rsidRPr="00B42C89">
        <w:rPr>
          <w:b/>
        </w:rPr>
        <w:t xml:space="preserve">тературних джерел здійснювати відповідно </w:t>
      </w:r>
      <w:r w:rsidRPr="00B42C89">
        <w:rPr>
          <w:b/>
        </w:rPr>
        <w:t xml:space="preserve"> стандарту</w:t>
      </w:r>
      <w:r w:rsidRPr="00B42C89">
        <w:rPr>
          <w:rStyle w:val="a5"/>
          <w:b w:val="0"/>
        </w:rPr>
        <w:t xml:space="preserve"> </w:t>
      </w:r>
      <w:r w:rsidRPr="00B42C89">
        <w:rPr>
          <w:b/>
        </w:rPr>
        <w:t>ДСТУ ГОСТ 7.1:2006</w:t>
      </w:r>
      <w:r w:rsidR="008C7E98" w:rsidRPr="00B42C89">
        <w:rPr>
          <w:b/>
        </w:rPr>
        <w:t>.</w:t>
      </w:r>
    </w:p>
    <w:p w14:paraId="114BA633" w14:textId="77777777" w:rsidR="008C7E98" w:rsidRDefault="008C7E98" w:rsidP="008C7E98">
      <w:pPr>
        <w:pStyle w:val="affd"/>
      </w:pPr>
      <w:r w:rsidRPr="007D0387">
        <w:t xml:space="preserve">Посилання в тексті </w:t>
      </w:r>
      <w:r>
        <w:t>–</w:t>
      </w:r>
      <w:r w:rsidRPr="007D0387">
        <w:t xml:space="preserve"> у квадратних дужках (наприклад</w:t>
      </w:r>
      <w:r w:rsidRPr="00DD0512">
        <w:t xml:space="preserve">, [11]; </w:t>
      </w:r>
      <w:r>
        <w:t>у </w:t>
      </w:r>
      <w:r w:rsidRPr="00DD0512">
        <w:t>[14, 16</w:t>
      </w:r>
      <w:r>
        <w:t>, 22–25</w:t>
      </w:r>
      <w:r w:rsidRPr="00DD0512">
        <w:t xml:space="preserve">]; </w:t>
      </w:r>
      <w:r>
        <w:t>див</w:t>
      </w:r>
      <w:r w:rsidRPr="00DD0512">
        <w:t>. [11, с. 5]).</w:t>
      </w:r>
      <w:r>
        <w:t xml:space="preserve"> </w:t>
      </w:r>
    </w:p>
    <w:p w14:paraId="1E33BFC8" w14:textId="77777777" w:rsidR="008C7E98" w:rsidRPr="00D63709" w:rsidRDefault="008C7E98" w:rsidP="00D35E4B">
      <w:pPr>
        <w:pStyle w:val="affd"/>
        <w:rPr>
          <w:lang w:val="ru-RU"/>
        </w:rPr>
      </w:pPr>
      <w:r w:rsidRPr="007D0387">
        <w:t>На всі позиції у списку літератури має бути посилання в тексті статті</w:t>
      </w:r>
      <w:r w:rsidRPr="0083321E">
        <w:t>.</w:t>
      </w:r>
    </w:p>
    <w:p w14:paraId="4251198C" w14:textId="77777777" w:rsidR="009B1747" w:rsidRPr="00D63709" w:rsidRDefault="009B1747" w:rsidP="00D35E4B">
      <w:pPr>
        <w:pStyle w:val="affd"/>
        <w:rPr>
          <w:lang w:val="ru-RU"/>
        </w:rPr>
      </w:pPr>
    </w:p>
  </w:comment>
  <w:comment w:id="15" w:author="Helena" w:date="2016-11-06T22:41:00Z" w:initials="H">
    <w:p w14:paraId="3C4DEB0C" w14:textId="77777777" w:rsidR="00D46CB0" w:rsidRDefault="00D46CB0">
      <w:pPr>
        <w:pStyle w:val="aff8"/>
      </w:pPr>
      <w:r>
        <w:rPr>
          <w:rStyle w:val="aff7"/>
        </w:rPr>
        <w:annotationRef/>
      </w:r>
    </w:p>
    <w:p w14:paraId="143F0760" w14:textId="77777777" w:rsidR="00D46CB0" w:rsidRDefault="00D46CB0" w:rsidP="00D46CB0">
      <w:pPr>
        <w:pStyle w:val="afff"/>
        <w:kinsoku w:val="0"/>
        <w:overflowPunct w:val="0"/>
        <w:spacing w:before="120" w:beforeAutospacing="0" w:after="0" w:afterAutospacing="0"/>
        <w:ind w:firstLine="709"/>
        <w:jc w:val="both"/>
        <w:textAlignment w:val="baseline"/>
        <w:rPr>
          <w:rFonts w:eastAsia="+mn-ea"/>
          <w:color w:val="000000"/>
          <w:kern w:val="24"/>
          <w:sz w:val="28"/>
          <w:szCs w:val="28"/>
          <w:lang w:val="uk-UA"/>
        </w:rPr>
      </w:pPr>
      <w:r>
        <w:rPr>
          <w:rFonts w:eastAsia="+mn-ea"/>
          <w:color w:val="000000"/>
          <w:kern w:val="24"/>
          <w:sz w:val="28"/>
          <w:szCs w:val="28"/>
          <w:lang w:val="uk-UA"/>
        </w:rPr>
        <w:t>Для книг, статей та ін</w:t>
      </w:r>
      <w:r w:rsidRPr="0055267C">
        <w:rPr>
          <w:rFonts w:eastAsia="+mn-ea"/>
          <w:color w:val="000000"/>
          <w:kern w:val="24"/>
          <w:sz w:val="28"/>
          <w:szCs w:val="28"/>
          <w:lang w:val="uk-UA"/>
        </w:rPr>
        <w:t xml:space="preserve">. проставляється </w:t>
      </w:r>
      <w:r w:rsidRPr="0055267C">
        <w:rPr>
          <w:rFonts w:eastAsia="+mn-ea"/>
          <w:color w:val="000000"/>
          <w:kern w:val="24"/>
          <w:sz w:val="28"/>
          <w:szCs w:val="28"/>
          <w:lang w:val="en-US"/>
        </w:rPr>
        <w:t>DOI</w:t>
      </w:r>
      <w:r w:rsidRPr="0055267C">
        <w:rPr>
          <w:rFonts w:eastAsia="+mn-ea"/>
          <w:color w:val="000000"/>
          <w:kern w:val="24"/>
          <w:sz w:val="28"/>
          <w:szCs w:val="28"/>
          <w:lang w:val="uk-UA"/>
        </w:rPr>
        <w:t xml:space="preserve"> (цифровий ідентифікатор об</w:t>
      </w:r>
      <w:r w:rsidRPr="0055267C">
        <w:rPr>
          <w:rFonts w:eastAsia="+mn-ea"/>
          <w:color w:val="000000"/>
          <w:kern w:val="24"/>
          <w:sz w:val="28"/>
          <w:szCs w:val="28"/>
        </w:rPr>
        <w:t>’</w:t>
      </w:r>
      <w:r w:rsidRPr="0055267C">
        <w:rPr>
          <w:rFonts w:eastAsia="+mn-ea"/>
          <w:color w:val="000000"/>
          <w:kern w:val="24"/>
          <w:sz w:val="28"/>
          <w:szCs w:val="28"/>
          <w:lang w:val="uk-UA"/>
        </w:rPr>
        <w:t>єкта).</w:t>
      </w:r>
    </w:p>
    <w:p w14:paraId="510AA373" w14:textId="77777777" w:rsidR="00D46CB0" w:rsidRDefault="00D46CB0" w:rsidP="00D46CB0">
      <w:pPr>
        <w:pStyle w:val="afff"/>
        <w:kinsoku w:val="0"/>
        <w:overflowPunct w:val="0"/>
        <w:spacing w:before="120" w:beforeAutospacing="0" w:after="0" w:afterAutospacing="0"/>
        <w:ind w:firstLine="709"/>
        <w:jc w:val="both"/>
        <w:textAlignment w:val="baseline"/>
        <w:rPr>
          <w:rFonts w:eastAsia="+mn-ea"/>
          <w:color w:val="000000"/>
          <w:kern w:val="24"/>
          <w:sz w:val="28"/>
          <w:szCs w:val="28"/>
          <w:lang w:val="uk-UA"/>
        </w:rPr>
      </w:pPr>
      <w:r w:rsidRPr="0055267C">
        <w:rPr>
          <w:rFonts w:eastAsia="+mn-ea"/>
          <w:color w:val="000000"/>
          <w:kern w:val="24"/>
          <w:sz w:val="28"/>
          <w:szCs w:val="28"/>
          <w:lang w:val="uk-UA"/>
        </w:rPr>
        <w:t xml:space="preserve"> </w:t>
      </w:r>
      <w:r w:rsidRPr="0055267C">
        <w:rPr>
          <w:rFonts w:eastAsia="+mn-ea"/>
          <w:color w:val="000000"/>
          <w:kern w:val="24"/>
          <w:sz w:val="28"/>
          <w:szCs w:val="28"/>
          <w:lang w:val="en-US"/>
        </w:rPr>
        <w:t>DOI</w:t>
      </w:r>
      <w:r w:rsidRPr="0055267C">
        <w:rPr>
          <w:rFonts w:eastAsia="+mn-ea"/>
          <w:color w:val="000000"/>
          <w:kern w:val="24"/>
          <w:sz w:val="28"/>
          <w:szCs w:val="28"/>
        </w:rPr>
        <w:t xml:space="preserve"> </w:t>
      </w:r>
      <w:r w:rsidRPr="003818DD">
        <w:rPr>
          <w:rFonts w:eastAsia="+mn-ea"/>
          <w:color w:val="000000"/>
          <w:kern w:val="24"/>
          <w:sz w:val="28"/>
          <w:szCs w:val="28"/>
          <w:lang w:val="uk-UA"/>
        </w:rPr>
        <w:sym w:font="Symbol" w:char="002D"/>
      </w:r>
      <w:r w:rsidRPr="0055267C">
        <w:rPr>
          <w:rFonts w:eastAsia="+mn-ea"/>
          <w:color w:val="000000"/>
          <w:kern w:val="24"/>
          <w:sz w:val="28"/>
          <w:szCs w:val="28"/>
          <w:lang w:val="uk-UA"/>
        </w:rPr>
        <w:t xml:space="preserve"> </w:t>
      </w:r>
      <w:r>
        <w:rPr>
          <w:rFonts w:eastAsia="+mn-ea"/>
          <w:color w:val="000000"/>
          <w:kern w:val="24"/>
          <w:sz w:val="28"/>
          <w:szCs w:val="28"/>
          <w:lang w:val="uk-UA"/>
        </w:rPr>
        <w:t xml:space="preserve">це літеро-цифровий рядок, який </w:t>
      </w:r>
      <w:r w:rsidRPr="0055267C">
        <w:rPr>
          <w:rFonts w:eastAsia="+mn-ea"/>
          <w:color w:val="000000"/>
          <w:kern w:val="24"/>
          <w:sz w:val="28"/>
          <w:szCs w:val="28"/>
          <w:lang w:val="uk-UA"/>
        </w:rPr>
        <w:t xml:space="preserve">використовується для ідентифікації журнальних статей та інших документів, що існують в електронному вигляді. </w:t>
      </w:r>
    </w:p>
    <w:p w14:paraId="202D47C0" w14:textId="77777777" w:rsidR="00D46CB0" w:rsidRDefault="00D46CB0" w:rsidP="00D46CB0">
      <w:pPr>
        <w:pStyle w:val="10704"/>
        <w:numPr>
          <w:ilvl w:val="0"/>
          <w:numId w:val="0"/>
        </w:numPr>
        <w:rPr>
          <w:rFonts w:eastAsia="+mn-ea"/>
          <w:b/>
          <w:color w:val="000000"/>
          <w:kern w:val="24"/>
          <w:sz w:val="28"/>
          <w:szCs w:val="28"/>
        </w:rPr>
      </w:pPr>
      <w:r w:rsidRPr="00090C05">
        <w:rPr>
          <w:rFonts w:eastAsia="+mn-ea"/>
          <w:b/>
          <w:color w:val="000000"/>
          <w:kern w:val="24"/>
          <w:sz w:val="28"/>
          <w:szCs w:val="28"/>
          <w:lang w:val="en-US"/>
        </w:rPr>
        <w:t>DOI</w:t>
      </w:r>
      <w:r w:rsidRPr="00090C05">
        <w:rPr>
          <w:rFonts w:eastAsia="+mn-ea"/>
          <w:b/>
          <w:color w:val="000000"/>
          <w:kern w:val="24"/>
          <w:sz w:val="28"/>
          <w:szCs w:val="28"/>
        </w:rPr>
        <w:t xml:space="preserve"> на статті можна пошукати на </w:t>
      </w:r>
      <w:r w:rsidRPr="00090C05">
        <w:rPr>
          <w:rFonts w:eastAsia="+mn-ea"/>
          <w:b/>
          <w:color w:val="000000"/>
          <w:kern w:val="24"/>
          <w:sz w:val="28"/>
          <w:szCs w:val="28"/>
          <w:lang w:val="en-US"/>
        </w:rPr>
        <w:t>CrossRef</w:t>
      </w:r>
      <w:r w:rsidRPr="00090C05">
        <w:rPr>
          <w:rFonts w:eastAsia="+mn-ea"/>
          <w:b/>
          <w:color w:val="000000"/>
          <w:kern w:val="24"/>
          <w:sz w:val="28"/>
          <w:szCs w:val="28"/>
        </w:rPr>
        <w:t>.</w:t>
      </w:r>
      <w:r w:rsidRPr="00090C05">
        <w:rPr>
          <w:rFonts w:eastAsia="+mn-ea"/>
          <w:b/>
          <w:color w:val="000000"/>
          <w:kern w:val="24"/>
          <w:sz w:val="28"/>
          <w:szCs w:val="28"/>
          <w:lang w:val="en-US"/>
        </w:rPr>
        <w:t>org</w:t>
      </w:r>
      <w:r w:rsidRPr="00090C05">
        <w:rPr>
          <w:rFonts w:eastAsia="+mn-ea"/>
          <w:b/>
          <w:color w:val="000000"/>
          <w:kern w:val="24"/>
          <w:sz w:val="28"/>
          <w:szCs w:val="28"/>
        </w:rPr>
        <w:t>.</w:t>
      </w:r>
    </w:p>
    <w:p w14:paraId="0426437B" w14:textId="77777777" w:rsidR="00D46CB0" w:rsidRDefault="00D46CB0" w:rsidP="00D46CB0">
      <w:pPr>
        <w:pStyle w:val="10704"/>
        <w:numPr>
          <w:ilvl w:val="0"/>
          <w:numId w:val="0"/>
        </w:numPr>
      </w:pPr>
      <w:r>
        <w:t xml:space="preserve">Код </w:t>
      </w:r>
      <w:r w:rsidRPr="00201462">
        <w:rPr>
          <w:b/>
          <w:lang w:val="en-US"/>
        </w:rPr>
        <w:t>DOI</w:t>
      </w:r>
      <w:r>
        <w:t xml:space="preserve"> указується тільки при його наявності.</w:t>
      </w:r>
    </w:p>
  </w:comment>
  <w:comment w:id="16" w:author="Helena" w:date="2016-10-29T22:25:00Z" w:initials="H">
    <w:p w14:paraId="4AF77809" w14:textId="77777777" w:rsidR="00E84F1C" w:rsidRDefault="00E84F1C">
      <w:pPr>
        <w:pStyle w:val="aff8"/>
      </w:pPr>
      <w:r>
        <w:rPr>
          <w:rStyle w:val="aff7"/>
        </w:rPr>
        <w:annotationRef/>
      </w:r>
    </w:p>
    <w:p w14:paraId="12C4CD82" w14:textId="77777777" w:rsidR="00E84F1C" w:rsidRDefault="00537A01">
      <w:pPr>
        <w:pStyle w:val="aff8"/>
      </w:pPr>
      <w:r w:rsidRPr="007D0387">
        <w:t>Безпосередньо після списку літератури має бути приведений його другий варіант</w:t>
      </w:r>
      <w:r>
        <w:t xml:space="preserve"> (2 колонки;</w:t>
      </w:r>
      <w:r w:rsidRPr="007E5A21">
        <w:t xml:space="preserve"> </w:t>
      </w:r>
      <w:r>
        <w:t>шрифт 8 пт)</w:t>
      </w:r>
      <w:r w:rsidRPr="007D0387">
        <w:t xml:space="preserve"> </w:t>
      </w:r>
      <w:r>
        <w:t>у</w:t>
      </w:r>
      <w:r w:rsidRPr="007D0387">
        <w:t xml:space="preserve"> </w:t>
      </w:r>
      <w:r w:rsidRPr="00904E4D">
        <w:t>транслітерації</w:t>
      </w:r>
      <w:r w:rsidRPr="007D0387">
        <w:t xml:space="preserve"> латиницею, оформлен</w:t>
      </w:r>
      <w:r>
        <w:t>ий</w:t>
      </w:r>
      <w:r w:rsidRPr="007D0387">
        <w:t xml:space="preserve"> в </w:t>
      </w:r>
      <w:r>
        <w:t xml:space="preserve">стилі </w:t>
      </w:r>
      <w:r w:rsidRPr="00537A01">
        <w:rPr>
          <w:b/>
          <w:lang w:val="es-HN"/>
        </w:rPr>
        <w:t>Harvard</w:t>
      </w:r>
      <w:r w:rsidRPr="00904E4D">
        <w:t xml:space="preserve"> (для редколегій техніч</w:t>
      </w:r>
      <w:r>
        <w:softHyphen/>
      </w:r>
      <w:r w:rsidRPr="00904E4D">
        <w:t>ного спрямування)</w:t>
      </w:r>
      <w:r w:rsidRPr="00D63709">
        <w:t>,</w:t>
      </w:r>
      <w:r w:rsidRPr="00904E4D">
        <w:t xml:space="preserve"> </w:t>
      </w:r>
      <w:r>
        <w:t>або</w:t>
      </w:r>
      <w:r w:rsidRPr="00904E4D">
        <w:t xml:space="preserve"> в</w:t>
      </w:r>
      <w:r w:rsidRPr="007D0387">
        <w:t xml:space="preserve"> стилі</w:t>
      </w:r>
      <w:r w:rsidRPr="00D63709">
        <w:t xml:space="preserve"> </w:t>
      </w:r>
      <w:r w:rsidRPr="00537A01">
        <w:rPr>
          <w:b/>
          <w:lang w:val="en-US"/>
        </w:rPr>
        <w:t>MLA</w:t>
      </w:r>
      <w:r w:rsidRPr="00970B89">
        <w:t xml:space="preserve"> </w:t>
      </w:r>
      <w:r w:rsidRPr="00904E4D">
        <w:t>(для редколегій гуманітарного спрямування).</w:t>
      </w:r>
    </w:p>
    <w:p w14:paraId="230CBEB5" w14:textId="77777777" w:rsidR="00537A01" w:rsidRDefault="00537A01" w:rsidP="00537A01">
      <w:pPr>
        <w:pStyle w:val="affd"/>
      </w:pPr>
      <w:r>
        <w:t>Список літератури у транслітерованому поданні оформлюється аналогічно оформленню звичайного списку літератури.</w:t>
      </w:r>
    </w:p>
    <w:p w14:paraId="3AFCEE5C" w14:textId="77777777" w:rsidR="00537A01" w:rsidRDefault="00537A01" w:rsidP="00537A01">
      <w:pPr>
        <w:pStyle w:val="affd"/>
      </w:pPr>
      <w:r w:rsidRPr="00904E4D">
        <w:t>Особливості стилів</w:t>
      </w:r>
      <w:r>
        <w:t xml:space="preserve"> для </w:t>
      </w:r>
      <w:r>
        <w:rPr>
          <w:lang w:val="en-US"/>
        </w:rPr>
        <w:t>References</w:t>
      </w:r>
      <w:r w:rsidRPr="00510E43">
        <w:t xml:space="preserve"> (</w:t>
      </w:r>
      <w:r w:rsidRPr="00510E43">
        <w:rPr>
          <w:lang w:val="en-US"/>
        </w:rPr>
        <w:t>transliterated</w:t>
      </w:r>
      <w:r w:rsidRPr="00510E43">
        <w:t>)</w:t>
      </w:r>
      <w:r w:rsidRPr="00904E4D">
        <w:t xml:space="preserve"> і</w:t>
      </w:r>
      <w:r>
        <w:t> </w:t>
      </w:r>
      <w:r w:rsidRPr="00904E4D">
        <w:t xml:space="preserve">приклади опису джерел інформації з їх використанням </w:t>
      </w:r>
      <w:r>
        <w:t xml:space="preserve">наведено на сайті </w:t>
      </w:r>
      <w:r w:rsidRPr="00845150">
        <w:rPr>
          <w:b/>
        </w:rPr>
        <w:t>Вісника НТУ «ХПІ»</w:t>
      </w:r>
      <w:r>
        <w:t>.</w:t>
      </w:r>
    </w:p>
  </w:comment>
  <w:comment w:id="17" w:author="Helena" w:date="2016-10-27T08:25:00Z" w:initials="H">
    <w:p w14:paraId="145119A3" w14:textId="77777777" w:rsidR="00964998" w:rsidRDefault="00964998">
      <w:pPr>
        <w:pStyle w:val="aff8"/>
      </w:pPr>
      <w:r>
        <w:rPr>
          <w:rStyle w:val="aff7"/>
        </w:rPr>
        <w:annotationRef/>
      </w:r>
    </w:p>
    <w:p w14:paraId="0651505E" w14:textId="77777777" w:rsidR="00964998" w:rsidRDefault="00964998">
      <w:pPr>
        <w:pStyle w:val="aff8"/>
      </w:pPr>
      <w:r w:rsidRPr="00E6724F">
        <w:t>Дата надходження статті до редколегії</w:t>
      </w:r>
      <w:r>
        <w:t xml:space="preserve"> (2 колонки)</w:t>
      </w:r>
      <w:r w:rsidRPr="00E6724F">
        <w:t>. Вирівнювання</w:t>
      </w:r>
      <w:r>
        <w:t xml:space="preserve"> – по правому краю; інтервал перед – 9 пт; шрифт – 8 пт, </w:t>
      </w:r>
      <w:r w:rsidRPr="00724B1B">
        <w:rPr>
          <w:rStyle w:val="a4"/>
        </w:rPr>
        <w:t>курсив</w:t>
      </w:r>
      <w:r>
        <w:t xml:space="preserve">. </w:t>
      </w:r>
      <w:r w:rsidRPr="00E6724F">
        <w:t>Дату задавати після слів</w:t>
      </w:r>
      <w:r>
        <w:t xml:space="preserve"> </w:t>
      </w:r>
      <w:r w:rsidRPr="00733B99">
        <w:rPr>
          <w:b/>
        </w:rPr>
        <w:t>«</w:t>
      </w:r>
      <w:r w:rsidRPr="00733B99">
        <w:rPr>
          <w:rStyle w:val="af5"/>
          <w:b/>
        </w:rPr>
        <w:t xml:space="preserve">Надійшла </w:t>
      </w:r>
      <w:r w:rsidRPr="00733B99">
        <w:rPr>
          <w:b/>
        </w:rPr>
        <w:t>(</w:t>
      </w:r>
      <w:r w:rsidRPr="00733B99">
        <w:rPr>
          <w:rStyle w:val="af6"/>
          <w:b/>
        </w:rPr>
        <w:t>received</w:t>
      </w:r>
      <w:r w:rsidRPr="00733B99">
        <w:rPr>
          <w:b/>
        </w:rPr>
        <w:t>)»</w:t>
      </w:r>
      <w:r>
        <w:t xml:space="preserve"> або</w:t>
      </w:r>
      <w:r w:rsidRPr="00883895">
        <w:t xml:space="preserve"> (для рос</w:t>
      </w:r>
      <w:r>
        <w:t>і</w:t>
      </w:r>
      <w:r w:rsidRPr="00883895">
        <w:t>йськомовної статті)</w:t>
      </w:r>
      <w:r>
        <w:t xml:space="preserve"> «</w:t>
      </w:r>
      <w:r w:rsidRPr="00733B99">
        <w:rPr>
          <w:rStyle w:val="af4"/>
          <w:b/>
          <w:lang w:val="uk-UA"/>
        </w:rPr>
        <w:t>Поступила</w:t>
      </w:r>
      <w:r w:rsidRPr="00733B99">
        <w:rPr>
          <w:rStyle w:val="af5"/>
          <w:b/>
        </w:rPr>
        <w:t xml:space="preserve"> </w:t>
      </w:r>
      <w:r w:rsidRPr="00733B99">
        <w:rPr>
          <w:b/>
        </w:rPr>
        <w:t>(</w:t>
      </w:r>
      <w:r w:rsidRPr="00733B99">
        <w:rPr>
          <w:rStyle w:val="af6"/>
          <w:b/>
        </w:rPr>
        <w:t>received</w:t>
      </w:r>
      <w:r w:rsidRPr="00733B99">
        <w:rPr>
          <w:b/>
        </w:rPr>
        <w:t>)»</w:t>
      </w:r>
      <w:r>
        <w:t xml:space="preserve"> </w:t>
      </w:r>
      <w:r w:rsidRPr="00E6724F">
        <w:t xml:space="preserve">двома двозначними (число і місяць) і одним чотиризначним (рік) числами, розділеними крапками. Крапку </w:t>
      </w:r>
      <w:r>
        <w:t>напри</w:t>
      </w:r>
      <w:r w:rsidRPr="00E6724F">
        <w:t>кінці не ставити.</w:t>
      </w:r>
    </w:p>
  </w:comment>
  <w:comment w:id="18" w:author="Helena" w:date="2016-10-29T23:17:00Z" w:initials="H">
    <w:p w14:paraId="7884EAEE" w14:textId="77777777" w:rsidR="00537A01" w:rsidRDefault="00537A01">
      <w:pPr>
        <w:pStyle w:val="aff8"/>
      </w:pPr>
      <w:r>
        <w:rPr>
          <w:rStyle w:val="aff7"/>
        </w:rPr>
        <w:annotationRef/>
      </w:r>
    </w:p>
    <w:p w14:paraId="1E35A2ED" w14:textId="77777777" w:rsidR="00537A01" w:rsidRPr="00560230" w:rsidRDefault="00537A01" w:rsidP="00537A01">
      <w:pPr>
        <w:pStyle w:val="affd"/>
        <w:rPr>
          <w:b/>
        </w:rPr>
      </w:pPr>
      <w:r w:rsidRPr="007E5A21">
        <w:t xml:space="preserve">У описі українською мовою відомості про Вісник даються українською мовою, а назва статті, ініціали та прізвища авторів – </w:t>
      </w:r>
      <w:r w:rsidRPr="007E5A21">
        <w:rPr>
          <w:rStyle w:val="a5"/>
        </w:rPr>
        <w:t>мовою, якою написана стаття</w:t>
      </w:r>
      <w:r w:rsidRPr="007E5A21">
        <w:t xml:space="preserve">. У описі російською мовою дані про Вісник даються українською мовою, а назва статті, ініціали та прізвища авторів – </w:t>
      </w:r>
      <w:r w:rsidRPr="007E5A21">
        <w:rPr>
          <w:rStyle w:val="a5"/>
        </w:rPr>
        <w:t>у перекладі на російську</w:t>
      </w:r>
      <w:r w:rsidRPr="007E5A21">
        <w:t xml:space="preserve">. У описі англійською мовою </w:t>
      </w:r>
      <w:r w:rsidRPr="007E5A21">
        <w:rPr>
          <w:rStyle w:val="a5"/>
        </w:rPr>
        <w:t>вся</w:t>
      </w:r>
      <w:r w:rsidR="00560230">
        <w:t xml:space="preserve"> </w:t>
      </w:r>
      <w:r w:rsidR="00560230" w:rsidRPr="00560230">
        <w:rPr>
          <w:b/>
        </w:rPr>
        <w:t>інформація дається в пере</w:t>
      </w:r>
      <w:r w:rsidRPr="00560230">
        <w:rPr>
          <w:b/>
        </w:rPr>
        <w:t>кладі на англійську</w:t>
      </w:r>
      <w:r w:rsidRPr="007E5A21">
        <w:t xml:space="preserve">. </w:t>
      </w:r>
      <w:r w:rsidRPr="00560230">
        <w:rPr>
          <w:b/>
        </w:rPr>
        <w:t>Назва статті, ініціали та прізвища авторів виділяються напівжирним шрифтом.</w:t>
      </w:r>
    </w:p>
    <w:p w14:paraId="0AB81852" w14:textId="77777777" w:rsidR="00537A01" w:rsidRDefault="00537A01">
      <w:pPr>
        <w:pStyle w:val="aff8"/>
      </w:pPr>
    </w:p>
  </w:comment>
  <w:comment w:id="19" w:author="Helena" w:date="2016-10-27T00:20:00Z" w:initials="H">
    <w:p w14:paraId="5389BA6F" w14:textId="77777777" w:rsidR="00537A01" w:rsidRDefault="00537A01">
      <w:pPr>
        <w:pStyle w:val="aff8"/>
      </w:pPr>
      <w:r>
        <w:rPr>
          <w:rStyle w:val="aff7"/>
        </w:rPr>
        <w:annotationRef/>
      </w:r>
    </w:p>
    <w:p w14:paraId="65C21A73" w14:textId="77777777" w:rsidR="00537A01" w:rsidRDefault="00537A01">
      <w:pPr>
        <w:pStyle w:val="aff8"/>
      </w:pPr>
      <w:r>
        <w:t>Н</w:t>
      </w:r>
      <w:r w:rsidRPr="007E5A21">
        <w:t xml:space="preserve">аводяться відомості про </w:t>
      </w:r>
      <w:r w:rsidRPr="008D09D8">
        <w:rPr>
          <w:rStyle w:val="a5"/>
        </w:rPr>
        <w:t>ВСІХ</w:t>
      </w:r>
      <w:r>
        <w:t xml:space="preserve"> </w:t>
      </w:r>
      <w:r w:rsidRPr="007E5A21">
        <w:t xml:space="preserve">авторів </w:t>
      </w:r>
      <w:r w:rsidRPr="008D09D8">
        <w:rPr>
          <w:rStyle w:val="a5"/>
        </w:rPr>
        <w:t>ТРЬОМА</w:t>
      </w:r>
      <w:r w:rsidRPr="007E5A21">
        <w:t xml:space="preserve"> мовами – українською, російською і англійською – у зазначеному порядку (спочатку відомості про першого співавтора, потім – про другого і т. д.). Кожен запис оформлюється як окремий абзац і містить прізвище, ім’я та по батькові (</w:t>
      </w:r>
      <w:r w:rsidRPr="007E5A21">
        <w:rPr>
          <w:rStyle w:val="a5"/>
        </w:rPr>
        <w:t>без скорочень</w:t>
      </w:r>
      <w:r w:rsidRPr="007E5A21">
        <w:t>), науковий ступінь (</w:t>
      </w:r>
      <w:r w:rsidRPr="007E5A21">
        <w:rPr>
          <w:rStyle w:val="a5"/>
        </w:rPr>
        <w:t>без скорочень</w:t>
      </w:r>
      <w:r w:rsidRPr="007E5A21">
        <w:t>), учене звання (</w:t>
      </w:r>
      <w:r w:rsidRPr="007E5A21">
        <w:rPr>
          <w:rStyle w:val="a5"/>
        </w:rPr>
        <w:t>без скорочень</w:t>
      </w:r>
      <w:r w:rsidRPr="007E5A21">
        <w:t>), місце роботи (</w:t>
      </w:r>
      <w:r w:rsidRPr="007E5A21">
        <w:rPr>
          <w:rStyle w:val="a5"/>
        </w:rPr>
        <w:t>без скорочень</w:t>
      </w:r>
      <w:r w:rsidRPr="007E5A21">
        <w:t>), посаду (</w:t>
      </w:r>
      <w:r w:rsidRPr="007E5A21">
        <w:rPr>
          <w:rStyle w:val="a5"/>
        </w:rPr>
        <w:t>без скорочень</w:t>
      </w:r>
      <w:r w:rsidRPr="007E5A21">
        <w:t xml:space="preserve">), контактний телефон; </w:t>
      </w:r>
      <w:r w:rsidRPr="007E5A21">
        <w:rPr>
          <w:rStyle w:val="af6"/>
        </w:rPr>
        <w:t>e</w:t>
      </w:r>
      <w:r w:rsidRPr="007E5A21">
        <w:rPr>
          <w:rStyle w:val="af6"/>
          <w:lang w:val="uk-UA"/>
        </w:rPr>
        <w:noBreakHyphen/>
      </w:r>
      <w:r w:rsidRPr="007E5A21">
        <w:rPr>
          <w:rStyle w:val="af6"/>
        </w:rPr>
        <w:t>mail</w:t>
      </w:r>
      <w:r w:rsidRPr="007E5A21">
        <w:t xml:space="preserve">. Прізвища, імена та по батькові авторів записуються </w:t>
      </w:r>
      <w:r w:rsidRPr="007E5A21">
        <w:rPr>
          <w:rStyle w:val="af0"/>
        </w:rPr>
        <w:t>напівжирним курсивом</w:t>
      </w:r>
      <w:r w:rsidRPr="007E5A21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570389" w15:done="0"/>
  <w15:commentEx w15:paraId="138CC393" w15:done="0"/>
  <w15:commentEx w15:paraId="769735D2" w15:done="0"/>
  <w15:commentEx w15:paraId="0A9954E5" w15:done="0"/>
  <w15:commentEx w15:paraId="2687A1D0" w15:done="0"/>
  <w15:commentEx w15:paraId="022D125F" w15:done="0"/>
  <w15:commentEx w15:paraId="62B0BF7F" w15:done="0"/>
  <w15:commentEx w15:paraId="577A61DF" w15:done="0"/>
  <w15:commentEx w15:paraId="453F6665" w15:done="0"/>
  <w15:commentEx w15:paraId="6421C58F" w15:done="0"/>
  <w15:commentEx w15:paraId="15AD4897" w15:done="0"/>
  <w15:commentEx w15:paraId="4251198C" w15:done="0"/>
  <w15:commentEx w15:paraId="0426437B" w15:done="0"/>
  <w15:commentEx w15:paraId="3AFCEE5C" w15:done="0"/>
  <w15:commentEx w15:paraId="0651505E" w15:done="0"/>
  <w15:commentEx w15:paraId="0AB81852" w15:done="0"/>
  <w15:commentEx w15:paraId="65C21A7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84370" w14:textId="77777777" w:rsidR="00D22653" w:rsidRDefault="00D22653" w:rsidP="002F7323">
      <w:r>
        <w:separator/>
      </w:r>
    </w:p>
    <w:p w14:paraId="0F3FF0D7" w14:textId="77777777" w:rsidR="00D22653" w:rsidRDefault="00D22653" w:rsidP="002F7323"/>
    <w:p w14:paraId="230710B8" w14:textId="77777777" w:rsidR="00D22653" w:rsidRDefault="00D22653" w:rsidP="002F7323"/>
    <w:p w14:paraId="6119278D" w14:textId="77777777" w:rsidR="00D22653" w:rsidRDefault="00D22653" w:rsidP="002F7323"/>
    <w:p w14:paraId="1D0F3BB8" w14:textId="77777777" w:rsidR="00D22653" w:rsidRDefault="00D22653" w:rsidP="002F7323"/>
    <w:p w14:paraId="6C72C01B" w14:textId="77777777" w:rsidR="00D22653" w:rsidRDefault="00D22653" w:rsidP="002F7323"/>
    <w:p w14:paraId="0940C9D7" w14:textId="77777777" w:rsidR="00D22653" w:rsidRDefault="00D22653" w:rsidP="002F7323"/>
    <w:p w14:paraId="158C04AA" w14:textId="77777777" w:rsidR="00D22653" w:rsidRDefault="00D22653" w:rsidP="002F7323"/>
    <w:p w14:paraId="379BB324" w14:textId="77777777" w:rsidR="00D22653" w:rsidRDefault="00D22653" w:rsidP="002F7323"/>
    <w:p w14:paraId="6B344D8F" w14:textId="77777777" w:rsidR="00D22653" w:rsidRDefault="00D22653" w:rsidP="002F7323"/>
    <w:p w14:paraId="50904CDA" w14:textId="77777777" w:rsidR="00D22653" w:rsidRDefault="00D22653" w:rsidP="002F7323"/>
    <w:p w14:paraId="4AE1223C" w14:textId="77777777" w:rsidR="00D22653" w:rsidRDefault="00D22653"/>
    <w:p w14:paraId="39EB25DF" w14:textId="77777777" w:rsidR="00D22653" w:rsidRDefault="00D22653"/>
    <w:p w14:paraId="0D18C032" w14:textId="77777777" w:rsidR="00D22653" w:rsidRDefault="00D22653"/>
    <w:p w14:paraId="0991EC06" w14:textId="77777777" w:rsidR="00D22653" w:rsidRDefault="00D22653"/>
    <w:p w14:paraId="3E185BF3" w14:textId="77777777" w:rsidR="00D22653" w:rsidRDefault="00D22653"/>
    <w:p w14:paraId="478C54D7" w14:textId="77777777" w:rsidR="00D22653" w:rsidRDefault="00D22653"/>
    <w:p w14:paraId="6D9F9498" w14:textId="77777777" w:rsidR="00D22653" w:rsidRDefault="00D22653"/>
    <w:p w14:paraId="1E1478EB" w14:textId="77777777" w:rsidR="00D22653" w:rsidRDefault="00D22653"/>
    <w:p w14:paraId="126F7FDA" w14:textId="77777777" w:rsidR="00D22653" w:rsidRDefault="00D22653"/>
    <w:p w14:paraId="5A8895AD" w14:textId="77777777" w:rsidR="00D22653" w:rsidRDefault="00D22653"/>
  </w:endnote>
  <w:endnote w:type="continuationSeparator" w:id="0">
    <w:p w14:paraId="5182C9BA" w14:textId="77777777" w:rsidR="00D22653" w:rsidRDefault="00D22653" w:rsidP="002F7323">
      <w:r>
        <w:continuationSeparator/>
      </w:r>
    </w:p>
    <w:p w14:paraId="2181CA1A" w14:textId="77777777" w:rsidR="00D22653" w:rsidRDefault="00D22653" w:rsidP="002F7323"/>
    <w:p w14:paraId="0B32FFA5" w14:textId="77777777" w:rsidR="00D22653" w:rsidRDefault="00D22653" w:rsidP="002F7323"/>
    <w:p w14:paraId="3E861942" w14:textId="77777777" w:rsidR="00D22653" w:rsidRDefault="00D22653" w:rsidP="002F7323"/>
    <w:p w14:paraId="3983DB48" w14:textId="77777777" w:rsidR="00D22653" w:rsidRDefault="00D22653" w:rsidP="002F7323"/>
    <w:p w14:paraId="12803EFD" w14:textId="77777777" w:rsidR="00D22653" w:rsidRDefault="00D22653" w:rsidP="002F7323"/>
    <w:p w14:paraId="5CFD1D9D" w14:textId="77777777" w:rsidR="00D22653" w:rsidRDefault="00D22653" w:rsidP="002F7323"/>
    <w:p w14:paraId="75660898" w14:textId="77777777" w:rsidR="00D22653" w:rsidRDefault="00D22653" w:rsidP="002F7323"/>
    <w:p w14:paraId="66649305" w14:textId="77777777" w:rsidR="00D22653" w:rsidRDefault="00D22653" w:rsidP="002F7323"/>
    <w:p w14:paraId="3B6924EC" w14:textId="77777777" w:rsidR="00D22653" w:rsidRDefault="00D22653" w:rsidP="002F7323"/>
    <w:p w14:paraId="4BBA401C" w14:textId="77777777" w:rsidR="00D22653" w:rsidRDefault="00D22653" w:rsidP="002F7323"/>
    <w:p w14:paraId="433A4BDC" w14:textId="77777777" w:rsidR="00D22653" w:rsidRDefault="00D22653"/>
    <w:p w14:paraId="2E7D2106" w14:textId="77777777" w:rsidR="00D22653" w:rsidRDefault="00D22653"/>
    <w:p w14:paraId="11689E73" w14:textId="77777777" w:rsidR="00D22653" w:rsidRDefault="00D22653"/>
    <w:p w14:paraId="75936F40" w14:textId="77777777" w:rsidR="00D22653" w:rsidRDefault="00D22653"/>
    <w:p w14:paraId="341FE369" w14:textId="77777777" w:rsidR="00D22653" w:rsidRDefault="00D22653"/>
    <w:p w14:paraId="4664020B" w14:textId="77777777" w:rsidR="00D22653" w:rsidRDefault="00D22653"/>
    <w:p w14:paraId="05AF441B" w14:textId="77777777" w:rsidR="00D22653" w:rsidRDefault="00D22653"/>
    <w:p w14:paraId="2FD466B3" w14:textId="77777777" w:rsidR="00D22653" w:rsidRDefault="00D22653"/>
    <w:p w14:paraId="02749EEC" w14:textId="77777777" w:rsidR="00D22653" w:rsidRDefault="00D22653"/>
    <w:p w14:paraId="4F01788F" w14:textId="77777777" w:rsidR="00D22653" w:rsidRDefault="00D226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86BF2" w14:textId="3CEFC4BA" w:rsidR="009C1605" w:rsidRDefault="009C1605" w:rsidP="00E653D3">
    <w:pPr>
      <w:pStyle w:val="af9"/>
    </w:pPr>
    <w:r w:rsidRPr="00A23F2C">
      <w:fldChar w:fldCharType="begin"/>
    </w:r>
    <w:r w:rsidRPr="00A23F2C">
      <w:instrText xml:space="preserve"> PAGE   \* MERGEFORMAT </w:instrText>
    </w:r>
    <w:r w:rsidRPr="00A23F2C">
      <w:fldChar w:fldCharType="separate"/>
    </w:r>
    <w:r w:rsidR="00D63709">
      <w:rPr>
        <w:noProof/>
      </w:rPr>
      <w:t>2</w:t>
    </w:r>
    <w:r w:rsidRPr="00A23F2C">
      <w:fldChar w:fldCharType="end"/>
    </w:r>
    <w:r w:rsidRPr="00A23F2C">
      <w:tab/>
    </w:r>
    <w:r w:rsidRPr="0046552A">
      <w:rPr>
        <w:rStyle w:val="a4"/>
      </w:rPr>
      <w:t xml:space="preserve">Вісник НТУ «ХПІ». </w:t>
    </w:r>
    <w:r w:rsidRPr="00D71B08">
      <w:rPr>
        <w:rStyle w:val="a4"/>
      </w:rPr>
      <w:t>201</w:t>
    </w:r>
    <w:r w:rsidR="00AE496E">
      <w:rPr>
        <w:rStyle w:val="a4"/>
        <w:lang w:val="en-US"/>
      </w:rPr>
      <w:t>6</w:t>
    </w:r>
    <w:r w:rsidRPr="0046552A">
      <w:rPr>
        <w:rStyle w:val="a4"/>
      </w:rPr>
      <w:t xml:space="preserve">. № </w:t>
    </w:r>
    <w:r w:rsidRPr="00E653D3">
      <w:rPr>
        <w:rStyle w:val="a4"/>
      </w:rPr>
      <w:t>58 (1167)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AC3D33" w14:textId="37EE0088" w:rsidR="009C1605" w:rsidRDefault="009C1605" w:rsidP="00E653D3">
    <w:pPr>
      <w:pStyle w:val="af9"/>
    </w:pPr>
    <w:r w:rsidRPr="0046552A">
      <w:rPr>
        <w:rStyle w:val="a4"/>
      </w:rPr>
      <w:t xml:space="preserve">Вісник НТУ «ХПІ». </w:t>
    </w:r>
    <w:r w:rsidRPr="00D71B08">
      <w:rPr>
        <w:rStyle w:val="a4"/>
      </w:rPr>
      <w:t>201</w:t>
    </w:r>
    <w:r w:rsidR="00AE496E">
      <w:rPr>
        <w:rStyle w:val="a4"/>
        <w:lang w:val="en-US"/>
      </w:rPr>
      <w:t>6</w:t>
    </w:r>
    <w:r w:rsidRPr="0046552A">
      <w:rPr>
        <w:rStyle w:val="a4"/>
      </w:rPr>
      <w:t xml:space="preserve">. № </w:t>
    </w:r>
    <w:r w:rsidR="00AE496E">
      <w:rPr>
        <w:rStyle w:val="a4"/>
        <w:lang w:val="en-US"/>
      </w:rPr>
      <w:t>58</w:t>
    </w:r>
    <w:r>
      <w:rPr>
        <w:rStyle w:val="a4"/>
      </w:rPr>
      <w:t xml:space="preserve"> (</w:t>
    </w:r>
    <w:r>
      <w:rPr>
        <w:rStyle w:val="a4"/>
        <w:lang w:val="ru-RU"/>
      </w:rPr>
      <w:t>1167</w:t>
    </w:r>
    <w:r>
      <w:rPr>
        <w:rStyle w:val="a4"/>
      </w:rPr>
      <w:t>)</w:t>
    </w:r>
    <w:r>
      <w:tab/>
    </w:r>
    <w:r w:rsidRPr="00F566FB">
      <w:fldChar w:fldCharType="begin"/>
    </w:r>
    <w:r w:rsidRPr="00F566FB">
      <w:instrText xml:space="preserve"> PAGE   \* MERGEFORMAT </w:instrText>
    </w:r>
    <w:r w:rsidRPr="00F566FB">
      <w:fldChar w:fldCharType="separate"/>
    </w:r>
    <w:r w:rsidR="00D63709">
      <w:rPr>
        <w:noProof/>
      </w:rPr>
      <w:t>1</w:t>
    </w:r>
    <w:r w:rsidRPr="00F566F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E710B" w14:textId="77777777" w:rsidR="00D22653" w:rsidRPr="00130F22" w:rsidRDefault="00D22653" w:rsidP="002F7323">
      <w:pPr>
        <w:pStyle w:val="aff1"/>
        <w:rPr>
          <w:lang w:val="en-US"/>
        </w:rPr>
      </w:pPr>
    </w:p>
    <w:p w14:paraId="5B23A350" w14:textId="77777777" w:rsidR="00D22653" w:rsidRDefault="00D22653"/>
    <w:p w14:paraId="013D18B2" w14:textId="77777777" w:rsidR="00D22653" w:rsidRDefault="00D22653"/>
    <w:p w14:paraId="1FE915F8" w14:textId="77777777" w:rsidR="00D22653" w:rsidRDefault="00D22653"/>
    <w:p w14:paraId="4BFC9280" w14:textId="77777777" w:rsidR="00D22653" w:rsidRDefault="00D22653"/>
    <w:p w14:paraId="338D21D0" w14:textId="77777777" w:rsidR="00D22653" w:rsidRDefault="00D22653"/>
    <w:p w14:paraId="4856FA89" w14:textId="77777777" w:rsidR="00D22653" w:rsidRDefault="00D22653"/>
    <w:p w14:paraId="4BD628AB" w14:textId="77777777" w:rsidR="00D22653" w:rsidRDefault="00D22653"/>
    <w:p w14:paraId="71E30C39" w14:textId="77777777" w:rsidR="00D22653" w:rsidRDefault="00D22653"/>
    <w:p w14:paraId="2E58DA53" w14:textId="77777777" w:rsidR="00D22653" w:rsidRDefault="00D22653"/>
    <w:p w14:paraId="21BC601F" w14:textId="77777777" w:rsidR="00D22653" w:rsidRDefault="00D22653"/>
  </w:footnote>
  <w:footnote w:type="continuationSeparator" w:id="0">
    <w:p w14:paraId="348C8DFA" w14:textId="77777777" w:rsidR="00D22653" w:rsidRPr="00130F22" w:rsidRDefault="00D22653" w:rsidP="002F7323">
      <w:pPr>
        <w:pStyle w:val="aff1"/>
        <w:rPr>
          <w:lang w:val="en-US"/>
        </w:rPr>
      </w:pPr>
    </w:p>
    <w:p w14:paraId="0F2F8C23" w14:textId="77777777" w:rsidR="00D22653" w:rsidRDefault="00D22653"/>
    <w:p w14:paraId="2E1FC5CD" w14:textId="77777777" w:rsidR="00D22653" w:rsidRDefault="00D22653"/>
    <w:p w14:paraId="13F40DF6" w14:textId="77777777" w:rsidR="00D22653" w:rsidRDefault="00D22653"/>
    <w:p w14:paraId="14C84A98" w14:textId="77777777" w:rsidR="00D22653" w:rsidRDefault="00D22653"/>
    <w:p w14:paraId="62E273D8" w14:textId="77777777" w:rsidR="00D22653" w:rsidRDefault="00D22653"/>
    <w:p w14:paraId="24832260" w14:textId="77777777" w:rsidR="00D22653" w:rsidRDefault="00D22653"/>
    <w:p w14:paraId="55CA8ED8" w14:textId="77777777" w:rsidR="00D22653" w:rsidRDefault="00D22653"/>
    <w:p w14:paraId="56D6E9BB" w14:textId="77777777" w:rsidR="00D22653" w:rsidRDefault="00D22653"/>
    <w:p w14:paraId="0DD18F0B" w14:textId="77777777" w:rsidR="00D22653" w:rsidRDefault="00D22653"/>
    <w:p w14:paraId="3B693FE2" w14:textId="77777777" w:rsidR="00D22653" w:rsidRDefault="00D22653"/>
  </w:footnote>
  <w:footnote w:type="continuationNotice" w:id="1">
    <w:p w14:paraId="46086F3F" w14:textId="77777777" w:rsidR="00D22653" w:rsidRPr="00CD32F9" w:rsidRDefault="00D22653" w:rsidP="002F7323">
      <w:pPr>
        <w:pStyle w:val="aff1"/>
      </w:pPr>
    </w:p>
    <w:p w14:paraId="4CA09FE6" w14:textId="77777777" w:rsidR="00D22653" w:rsidRDefault="00D22653"/>
    <w:p w14:paraId="4923167E" w14:textId="77777777" w:rsidR="00D22653" w:rsidRDefault="00D22653"/>
    <w:p w14:paraId="6222B4BE" w14:textId="77777777" w:rsidR="00D22653" w:rsidRDefault="00D22653"/>
    <w:p w14:paraId="687CB61C" w14:textId="77777777" w:rsidR="00D22653" w:rsidRDefault="00D22653"/>
    <w:p w14:paraId="13634F41" w14:textId="77777777" w:rsidR="00D22653" w:rsidRDefault="00D22653"/>
    <w:p w14:paraId="63E4267C" w14:textId="77777777" w:rsidR="00D22653" w:rsidRDefault="00D22653"/>
    <w:p w14:paraId="42A553E4" w14:textId="77777777" w:rsidR="00D22653" w:rsidRDefault="00D22653"/>
    <w:p w14:paraId="5B901A6F" w14:textId="77777777" w:rsidR="00D22653" w:rsidRDefault="00D22653"/>
    <w:p w14:paraId="4252EE8A" w14:textId="77777777" w:rsidR="00D22653" w:rsidRDefault="00D22653"/>
    <w:p w14:paraId="0295F249" w14:textId="77777777" w:rsidR="00D22653" w:rsidRDefault="00D226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24B57" w14:textId="77777777" w:rsidR="009C1605" w:rsidRPr="000330A6" w:rsidRDefault="009C1605" w:rsidP="00093A4E">
    <w:pPr>
      <w:pStyle w:val="-"/>
      <w:rPr>
        <w:lang w:val="ru-RU"/>
      </w:rPr>
    </w:pPr>
    <w:r>
      <w:rPr>
        <w:rStyle w:val="ab"/>
        <w:lang w:val="ru-RU"/>
      </w:rPr>
      <w:tab/>
    </w:r>
    <w:r w:rsidR="00AE496E" w:rsidRPr="00746941">
      <w:rPr>
        <w:rStyle w:val="ab"/>
      </w:rPr>
      <w:t>ISSN</w:t>
    </w:r>
    <w:r w:rsidR="00AE496E">
      <w:rPr>
        <w:rStyle w:val="ab"/>
        <w:lang w:val="ru-RU"/>
      </w:rPr>
      <w:t xml:space="preserve"> 2311-4738</w:t>
    </w:r>
    <w:r w:rsidR="00AE496E" w:rsidRPr="00746941">
      <w:rPr>
        <w:rStyle w:val="ab"/>
        <w:lang w:val="ru-RU"/>
      </w:rPr>
      <w:t xml:space="preserve"> (</w:t>
    </w:r>
    <w:r w:rsidR="00AE496E" w:rsidRPr="00746941">
      <w:rPr>
        <w:rStyle w:val="ab"/>
      </w:rPr>
      <w:t>print</w:t>
    </w:r>
    <w:r w:rsidR="00AE496E" w:rsidRPr="00746941">
      <w:rPr>
        <w:rStyle w:val="ab"/>
        <w:lang w:val="ru-RU"/>
      </w:rPr>
      <w:t>)</w:t>
    </w:r>
    <w:r w:rsidR="00AE496E" w:rsidRPr="00831EF9">
      <w:rPr>
        <w:rStyle w:val="ab"/>
        <w:lang w:val="ru-RU"/>
      </w:rPr>
      <w:t xml:space="preserve"> </w:t>
    </w:r>
    <w:r w:rsidR="00AE496E">
      <w:rPr>
        <w:rStyle w:val="ab"/>
        <w:lang w:val="ru-RU"/>
      </w:rPr>
      <w:br/>
    </w:r>
    <w:r w:rsidR="00AE496E" w:rsidRPr="00D036F9">
      <w:rPr>
        <w:rStyle w:val="a4"/>
        <w:lang w:val="uk-UA"/>
      </w:rPr>
      <w:t>Стратегічне управління, управління портфелями, програмами та проектами</w:t>
    </w:r>
    <w:r w:rsidR="00AE496E" w:rsidRPr="001E385D">
      <w:rPr>
        <w:rStyle w:val="a4"/>
        <w:lang w:val="ru-RU"/>
      </w:rPr>
      <w:tab/>
    </w:r>
    <w:r w:rsidR="00AE496E" w:rsidRPr="00746941">
      <w:rPr>
        <w:rStyle w:val="ab"/>
      </w:rPr>
      <w:t>ISSN</w:t>
    </w:r>
    <w:r w:rsidR="00AE496E">
      <w:rPr>
        <w:rStyle w:val="ab"/>
        <w:lang w:val="ru-RU"/>
      </w:rPr>
      <w:t xml:space="preserve"> 2413-3000</w:t>
    </w:r>
    <w:r w:rsidR="00AE496E" w:rsidRPr="00746941">
      <w:rPr>
        <w:rStyle w:val="ab"/>
        <w:lang w:val="ru-RU"/>
      </w:rPr>
      <w:t xml:space="preserve"> (</w:t>
    </w:r>
    <w:r w:rsidR="00AE496E" w:rsidRPr="00746941">
      <w:rPr>
        <w:rStyle w:val="ab"/>
      </w:rPr>
      <w:t>online</w:t>
    </w:r>
    <w:r w:rsidR="00AE496E" w:rsidRPr="00746941">
      <w:rPr>
        <w:rStyle w:val="ab"/>
        <w:lang w:val="ru-RU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C6153" w14:textId="77777777" w:rsidR="009C1605" w:rsidRPr="00D63709" w:rsidRDefault="00AE496E" w:rsidP="00093A4E">
    <w:pPr>
      <w:pStyle w:val="-"/>
      <w:rPr>
        <w:lang w:val="ru-RU"/>
      </w:rPr>
    </w:pPr>
    <w:r>
      <w:rPr>
        <w:rStyle w:val="ab"/>
      </w:rPr>
      <w:t>ISSN</w:t>
    </w:r>
    <w:r w:rsidRPr="009674A3">
      <w:rPr>
        <w:rStyle w:val="ab"/>
        <w:lang w:val="ru-RU"/>
      </w:rPr>
      <w:t xml:space="preserve"> 2</w:t>
    </w:r>
    <w:r w:rsidRPr="00D63709">
      <w:rPr>
        <w:rStyle w:val="ab"/>
        <w:lang w:val="ru-RU"/>
      </w:rPr>
      <w:t>311</w:t>
    </w:r>
    <w:r w:rsidRPr="009674A3">
      <w:rPr>
        <w:rStyle w:val="ab"/>
        <w:lang w:val="ru-RU"/>
      </w:rPr>
      <w:t>-</w:t>
    </w:r>
    <w:r w:rsidRPr="00D63709">
      <w:rPr>
        <w:rStyle w:val="ab"/>
        <w:lang w:val="ru-RU"/>
      </w:rPr>
      <w:t>4738</w:t>
    </w:r>
    <w:r w:rsidRPr="009674A3">
      <w:rPr>
        <w:rStyle w:val="ab"/>
        <w:lang w:val="ru-RU"/>
      </w:rPr>
      <w:t xml:space="preserve"> (</w:t>
    </w:r>
    <w:r w:rsidRPr="00746941">
      <w:rPr>
        <w:rStyle w:val="ab"/>
      </w:rPr>
      <w:t>print</w:t>
    </w:r>
    <w:r w:rsidRPr="009674A3">
      <w:rPr>
        <w:rStyle w:val="ab"/>
        <w:lang w:val="ru-RU"/>
      </w:rPr>
      <w:t>)</w:t>
    </w:r>
    <w:r w:rsidRPr="009674A3">
      <w:rPr>
        <w:rStyle w:val="ab"/>
        <w:lang w:val="ru-RU"/>
      </w:rPr>
      <w:tab/>
    </w:r>
    <w:r w:rsidRPr="009674A3">
      <w:rPr>
        <w:rStyle w:val="ab"/>
        <w:lang w:val="ru-RU"/>
      </w:rPr>
      <w:br/>
    </w:r>
    <w:r w:rsidRPr="00746941">
      <w:rPr>
        <w:rStyle w:val="ab"/>
      </w:rPr>
      <w:t>ISSN</w:t>
    </w:r>
    <w:r>
      <w:rPr>
        <w:rStyle w:val="ab"/>
        <w:lang w:val="ru-RU"/>
      </w:rPr>
      <w:t xml:space="preserve"> 2413-3000</w:t>
    </w:r>
    <w:r w:rsidRPr="001A2A7D">
      <w:rPr>
        <w:rStyle w:val="ab"/>
        <w:lang w:val="ru-RU"/>
      </w:rPr>
      <w:t xml:space="preserve"> (</w:t>
    </w:r>
    <w:r w:rsidRPr="00746941">
      <w:rPr>
        <w:rStyle w:val="ab"/>
      </w:rPr>
      <w:t>online</w:t>
    </w:r>
    <w:r w:rsidRPr="001A2A7D">
      <w:rPr>
        <w:rStyle w:val="ab"/>
        <w:lang w:val="ru-RU"/>
      </w:rPr>
      <w:t>)</w:t>
    </w:r>
    <w:r w:rsidRPr="001A2A7D">
      <w:rPr>
        <w:rStyle w:val="a4"/>
        <w:lang w:val="ru-RU"/>
      </w:rPr>
      <w:tab/>
    </w:r>
    <w:r w:rsidRPr="00D036F9">
      <w:rPr>
        <w:rStyle w:val="a4"/>
        <w:lang w:val="uk-UA"/>
      </w:rPr>
      <w:t>Стратегічне управління, управління портфелями, програмами та проектами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34804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0ACC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868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FF80A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C4D9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1AB4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561F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02F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6290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BA78B8"/>
    <w:lvl w:ilvl="0">
      <w:start w:val="1"/>
      <w:numFmt w:val="bullet"/>
      <w:pStyle w:val="a"/>
      <w:lvlText w:val=""/>
      <w:lvlJc w:val="left"/>
      <w:pPr>
        <w:tabs>
          <w:tab w:val="num" w:pos="737"/>
        </w:tabs>
        <w:ind w:left="737" w:hanging="312"/>
      </w:pPr>
      <w:rPr>
        <w:rFonts w:ascii="Symbol" w:hAnsi="Symbol" w:hint="default"/>
      </w:rPr>
    </w:lvl>
  </w:abstractNum>
  <w:abstractNum w:abstractNumId="10" w15:restartNumberingAfterBreak="0">
    <w:nsid w:val="2C2F31CB"/>
    <w:multiLevelType w:val="hybridMultilevel"/>
    <w:tmpl w:val="A24CCE80"/>
    <w:lvl w:ilvl="0" w:tplc="AB4881F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B801FB"/>
    <w:multiLevelType w:val="hybridMultilevel"/>
    <w:tmpl w:val="97181FE4"/>
    <w:lvl w:ilvl="0" w:tplc="B28E7982">
      <w:start w:val="1"/>
      <w:numFmt w:val="bullet"/>
      <w:pStyle w:val="10704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3C2A58C4"/>
    <w:multiLevelType w:val="multilevel"/>
    <w:tmpl w:val="467C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D0291"/>
    <w:multiLevelType w:val="hybridMultilevel"/>
    <w:tmpl w:val="C2E66EA2"/>
    <w:lvl w:ilvl="0" w:tplc="947CE0EC">
      <w:start w:val="1"/>
      <w:numFmt w:val="bullet"/>
      <w:lvlText w:val=""/>
      <w:lvlJc w:val="left"/>
      <w:pPr>
        <w:tabs>
          <w:tab w:val="num" w:pos="737"/>
        </w:tabs>
        <w:ind w:left="737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  <w:num w:numId="12">
    <w:abstractNumId w:val="5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7"/>
  </w:num>
  <w:num w:numId="18">
    <w:abstractNumId w:val="7"/>
  </w:num>
  <w:num w:numId="19">
    <w:abstractNumId w:val="13"/>
  </w:num>
  <w:num w:numId="20">
    <w:abstractNumId w:val="13"/>
  </w:num>
  <w:num w:numId="21">
    <w:abstractNumId w:val="13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attachedTemplate r:id="rId1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09"/>
  <w:hyphenationZone w:val="357"/>
  <w:evenAndOddHeaders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MjYwszAyNzAzsTAxNTNT0lEKTi0uzszPAykwrAUAGi+gCiwAAAA="/>
  </w:docVars>
  <w:rsids>
    <w:rsidRoot w:val="001720FC"/>
    <w:rsid w:val="00000855"/>
    <w:rsid w:val="00002ACC"/>
    <w:rsid w:val="00004370"/>
    <w:rsid w:val="00004FB3"/>
    <w:rsid w:val="0000643B"/>
    <w:rsid w:val="000109E7"/>
    <w:rsid w:val="000118AE"/>
    <w:rsid w:val="00011B09"/>
    <w:rsid w:val="000148BB"/>
    <w:rsid w:val="000169C6"/>
    <w:rsid w:val="00016B55"/>
    <w:rsid w:val="00020246"/>
    <w:rsid w:val="00021A4A"/>
    <w:rsid w:val="00022AAA"/>
    <w:rsid w:val="00024358"/>
    <w:rsid w:val="00026529"/>
    <w:rsid w:val="000272D0"/>
    <w:rsid w:val="000305B5"/>
    <w:rsid w:val="0003272F"/>
    <w:rsid w:val="000330A6"/>
    <w:rsid w:val="0003330D"/>
    <w:rsid w:val="00036C69"/>
    <w:rsid w:val="0004397A"/>
    <w:rsid w:val="00046DA2"/>
    <w:rsid w:val="00050326"/>
    <w:rsid w:val="00050C3A"/>
    <w:rsid w:val="00051199"/>
    <w:rsid w:val="00052851"/>
    <w:rsid w:val="00053040"/>
    <w:rsid w:val="00053BBD"/>
    <w:rsid w:val="000552AF"/>
    <w:rsid w:val="00055AC8"/>
    <w:rsid w:val="00060225"/>
    <w:rsid w:val="00062972"/>
    <w:rsid w:val="00062988"/>
    <w:rsid w:val="00062D4D"/>
    <w:rsid w:val="00064B28"/>
    <w:rsid w:val="00064BA5"/>
    <w:rsid w:val="00064F43"/>
    <w:rsid w:val="000756AA"/>
    <w:rsid w:val="00077448"/>
    <w:rsid w:val="00080D28"/>
    <w:rsid w:val="00083302"/>
    <w:rsid w:val="00083D94"/>
    <w:rsid w:val="0008514E"/>
    <w:rsid w:val="00086294"/>
    <w:rsid w:val="00087F72"/>
    <w:rsid w:val="00090D7C"/>
    <w:rsid w:val="00090FF1"/>
    <w:rsid w:val="00091D08"/>
    <w:rsid w:val="00093A4E"/>
    <w:rsid w:val="00094C5B"/>
    <w:rsid w:val="00097B53"/>
    <w:rsid w:val="000A119D"/>
    <w:rsid w:val="000A22C6"/>
    <w:rsid w:val="000A2B95"/>
    <w:rsid w:val="000A2D06"/>
    <w:rsid w:val="000A2D84"/>
    <w:rsid w:val="000A36F3"/>
    <w:rsid w:val="000A47BC"/>
    <w:rsid w:val="000A4FD9"/>
    <w:rsid w:val="000A5740"/>
    <w:rsid w:val="000A5CCA"/>
    <w:rsid w:val="000B0097"/>
    <w:rsid w:val="000B0FD2"/>
    <w:rsid w:val="000B1EB6"/>
    <w:rsid w:val="000B257C"/>
    <w:rsid w:val="000B39C2"/>
    <w:rsid w:val="000C33AE"/>
    <w:rsid w:val="000C3C89"/>
    <w:rsid w:val="000C4450"/>
    <w:rsid w:val="000C4F35"/>
    <w:rsid w:val="000C507C"/>
    <w:rsid w:val="000C6663"/>
    <w:rsid w:val="000C6AF6"/>
    <w:rsid w:val="000C6E7F"/>
    <w:rsid w:val="000C73C2"/>
    <w:rsid w:val="000D15E4"/>
    <w:rsid w:val="000D5BF9"/>
    <w:rsid w:val="000D69CA"/>
    <w:rsid w:val="000E0C85"/>
    <w:rsid w:val="000E10B2"/>
    <w:rsid w:val="000E17F8"/>
    <w:rsid w:val="000E27C2"/>
    <w:rsid w:val="000E38BD"/>
    <w:rsid w:val="000E3A02"/>
    <w:rsid w:val="000E3DE6"/>
    <w:rsid w:val="000F162A"/>
    <w:rsid w:val="000F2788"/>
    <w:rsid w:val="000F2FCC"/>
    <w:rsid w:val="000F3BDD"/>
    <w:rsid w:val="000F4B98"/>
    <w:rsid w:val="000F5303"/>
    <w:rsid w:val="000F71C6"/>
    <w:rsid w:val="000F7ED0"/>
    <w:rsid w:val="00100322"/>
    <w:rsid w:val="00100689"/>
    <w:rsid w:val="0010163F"/>
    <w:rsid w:val="0010367D"/>
    <w:rsid w:val="00104424"/>
    <w:rsid w:val="00105650"/>
    <w:rsid w:val="00107875"/>
    <w:rsid w:val="0010791C"/>
    <w:rsid w:val="00112273"/>
    <w:rsid w:val="001130B3"/>
    <w:rsid w:val="001162AE"/>
    <w:rsid w:val="001177DD"/>
    <w:rsid w:val="001212EF"/>
    <w:rsid w:val="001220BE"/>
    <w:rsid w:val="0012398E"/>
    <w:rsid w:val="00126585"/>
    <w:rsid w:val="00130627"/>
    <w:rsid w:val="00130F22"/>
    <w:rsid w:val="00132179"/>
    <w:rsid w:val="00132D21"/>
    <w:rsid w:val="001333DA"/>
    <w:rsid w:val="00134559"/>
    <w:rsid w:val="001345F9"/>
    <w:rsid w:val="001355D5"/>
    <w:rsid w:val="00135B94"/>
    <w:rsid w:val="00136A33"/>
    <w:rsid w:val="00136F37"/>
    <w:rsid w:val="00142878"/>
    <w:rsid w:val="00145915"/>
    <w:rsid w:val="0014668A"/>
    <w:rsid w:val="00146C96"/>
    <w:rsid w:val="00147FA3"/>
    <w:rsid w:val="00151EEC"/>
    <w:rsid w:val="001536CC"/>
    <w:rsid w:val="001542E5"/>
    <w:rsid w:val="00155763"/>
    <w:rsid w:val="00155D6C"/>
    <w:rsid w:val="00156D2C"/>
    <w:rsid w:val="001605BF"/>
    <w:rsid w:val="00161E43"/>
    <w:rsid w:val="0016486D"/>
    <w:rsid w:val="00165AFD"/>
    <w:rsid w:val="00165FE3"/>
    <w:rsid w:val="001720FC"/>
    <w:rsid w:val="001734D6"/>
    <w:rsid w:val="00175448"/>
    <w:rsid w:val="001759C2"/>
    <w:rsid w:val="0018031B"/>
    <w:rsid w:val="00181924"/>
    <w:rsid w:val="00181ADE"/>
    <w:rsid w:val="00182160"/>
    <w:rsid w:val="00186AEC"/>
    <w:rsid w:val="00187868"/>
    <w:rsid w:val="001906D0"/>
    <w:rsid w:val="0019588D"/>
    <w:rsid w:val="001967A2"/>
    <w:rsid w:val="001971D5"/>
    <w:rsid w:val="001A0C97"/>
    <w:rsid w:val="001A5219"/>
    <w:rsid w:val="001A534D"/>
    <w:rsid w:val="001A5C53"/>
    <w:rsid w:val="001A5FDB"/>
    <w:rsid w:val="001A6B12"/>
    <w:rsid w:val="001A7009"/>
    <w:rsid w:val="001A707E"/>
    <w:rsid w:val="001B09D7"/>
    <w:rsid w:val="001B28CC"/>
    <w:rsid w:val="001B311C"/>
    <w:rsid w:val="001B51E8"/>
    <w:rsid w:val="001B6757"/>
    <w:rsid w:val="001B78C9"/>
    <w:rsid w:val="001C10A1"/>
    <w:rsid w:val="001C25A3"/>
    <w:rsid w:val="001C40FD"/>
    <w:rsid w:val="001C47AC"/>
    <w:rsid w:val="001C4866"/>
    <w:rsid w:val="001C695E"/>
    <w:rsid w:val="001C78E9"/>
    <w:rsid w:val="001D0776"/>
    <w:rsid w:val="001D15A2"/>
    <w:rsid w:val="001D24F3"/>
    <w:rsid w:val="001D5996"/>
    <w:rsid w:val="001D5B71"/>
    <w:rsid w:val="001D656F"/>
    <w:rsid w:val="001D73A4"/>
    <w:rsid w:val="001E2497"/>
    <w:rsid w:val="001E2BC0"/>
    <w:rsid w:val="001E37C4"/>
    <w:rsid w:val="001E385D"/>
    <w:rsid w:val="001E483F"/>
    <w:rsid w:val="001E65E6"/>
    <w:rsid w:val="001E68B0"/>
    <w:rsid w:val="001F08E9"/>
    <w:rsid w:val="001F1DB6"/>
    <w:rsid w:val="001F2F33"/>
    <w:rsid w:val="001F3FC0"/>
    <w:rsid w:val="001F5194"/>
    <w:rsid w:val="001F6EE9"/>
    <w:rsid w:val="001F6F7D"/>
    <w:rsid w:val="001F741E"/>
    <w:rsid w:val="00201462"/>
    <w:rsid w:val="00201D99"/>
    <w:rsid w:val="00202C3E"/>
    <w:rsid w:val="00204C78"/>
    <w:rsid w:val="00207B29"/>
    <w:rsid w:val="00212214"/>
    <w:rsid w:val="00215657"/>
    <w:rsid w:val="0021568F"/>
    <w:rsid w:val="0021572A"/>
    <w:rsid w:val="00215748"/>
    <w:rsid w:val="00220882"/>
    <w:rsid w:val="0022134A"/>
    <w:rsid w:val="00223077"/>
    <w:rsid w:val="00224BC7"/>
    <w:rsid w:val="0022533A"/>
    <w:rsid w:val="00226022"/>
    <w:rsid w:val="00226179"/>
    <w:rsid w:val="002263A2"/>
    <w:rsid w:val="00231B8F"/>
    <w:rsid w:val="0023231C"/>
    <w:rsid w:val="00232901"/>
    <w:rsid w:val="00233112"/>
    <w:rsid w:val="002352DA"/>
    <w:rsid w:val="002356EC"/>
    <w:rsid w:val="002375F0"/>
    <w:rsid w:val="00237795"/>
    <w:rsid w:val="00240285"/>
    <w:rsid w:val="002408A6"/>
    <w:rsid w:val="002420B3"/>
    <w:rsid w:val="00243C14"/>
    <w:rsid w:val="00244E7D"/>
    <w:rsid w:val="00245331"/>
    <w:rsid w:val="00245F0C"/>
    <w:rsid w:val="00246001"/>
    <w:rsid w:val="00250404"/>
    <w:rsid w:val="00252327"/>
    <w:rsid w:val="00254F4F"/>
    <w:rsid w:val="00257E7A"/>
    <w:rsid w:val="00260186"/>
    <w:rsid w:val="00260B4F"/>
    <w:rsid w:val="00260D48"/>
    <w:rsid w:val="00261116"/>
    <w:rsid w:val="00261404"/>
    <w:rsid w:val="002633B2"/>
    <w:rsid w:val="002636E7"/>
    <w:rsid w:val="002644AF"/>
    <w:rsid w:val="00264F86"/>
    <w:rsid w:val="00265350"/>
    <w:rsid w:val="002654CA"/>
    <w:rsid w:val="002712BC"/>
    <w:rsid w:val="00271E88"/>
    <w:rsid w:val="00272F41"/>
    <w:rsid w:val="00273C0B"/>
    <w:rsid w:val="002742A2"/>
    <w:rsid w:val="00274E02"/>
    <w:rsid w:val="0027510E"/>
    <w:rsid w:val="00276698"/>
    <w:rsid w:val="00276AA2"/>
    <w:rsid w:val="0027759A"/>
    <w:rsid w:val="002779E4"/>
    <w:rsid w:val="0028054C"/>
    <w:rsid w:val="002816C0"/>
    <w:rsid w:val="00281FA4"/>
    <w:rsid w:val="002823A6"/>
    <w:rsid w:val="002832AF"/>
    <w:rsid w:val="00284CCB"/>
    <w:rsid w:val="00285190"/>
    <w:rsid w:val="002913B2"/>
    <w:rsid w:val="002913F3"/>
    <w:rsid w:val="00293DB6"/>
    <w:rsid w:val="00294503"/>
    <w:rsid w:val="00294857"/>
    <w:rsid w:val="00296590"/>
    <w:rsid w:val="00296D6D"/>
    <w:rsid w:val="0029750C"/>
    <w:rsid w:val="00297D31"/>
    <w:rsid w:val="002A1025"/>
    <w:rsid w:val="002A123F"/>
    <w:rsid w:val="002A1E9C"/>
    <w:rsid w:val="002A3CB3"/>
    <w:rsid w:val="002A69ED"/>
    <w:rsid w:val="002A798D"/>
    <w:rsid w:val="002B02B1"/>
    <w:rsid w:val="002B0DC7"/>
    <w:rsid w:val="002B11C8"/>
    <w:rsid w:val="002B3AE0"/>
    <w:rsid w:val="002B46FA"/>
    <w:rsid w:val="002B4704"/>
    <w:rsid w:val="002B4DC5"/>
    <w:rsid w:val="002B5253"/>
    <w:rsid w:val="002B782D"/>
    <w:rsid w:val="002C1B79"/>
    <w:rsid w:val="002C2F3B"/>
    <w:rsid w:val="002C2FA5"/>
    <w:rsid w:val="002C44EE"/>
    <w:rsid w:val="002C5243"/>
    <w:rsid w:val="002C78CA"/>
    <w:rsid w:val="002D017D"/>
    <w:rsid w:val="002D4479"/>
    <w:rsid w:val="002D478A"/>
    <w:rsid w:val="002D4CA2"/>
    <w:rsid w:val="002D5624"/>
    <w:rsid w:val="002D622B"/>
    <w:rsid w:val="002D6E3F"/>
    <w:rsid w:val="002D789B"/>
    <w:rsid w:val="002E18EB"/>
    <w:rsid w:val="002E4F40"/>
    <w:rsid w:val="002F0755"/>
    <w:rsid w:val="002F124C"/>
    <w:rsid w:val="002F4617"/>
    <w:rsid w:val="002F4F0F"/>
    <w:rsid w:val="002F61F2"/>
    <w:rsid w:val="002F7323"/>
    <w:rsid w:val="002F7422"/>
    <w:rsid w:val="002F77CA"/>
    <w:rsid w:val="002F7B7A"/>
    <w:rsid w:val="002F7E9A"/>
    <w:rsid w:val="003019F5"/>
    <w:rsid w:val="00301BA4"/>
    <w:rsid w:val="0030278A"/>
    <w:rsid w:val="00305301"/>
    <w:rsid w:val="0030615C"/>
    <w:rsid w:val="00306C08"/>
    <w:rsid w:val="00306C49"/>
    <w:rsid w:val="003071F5"/>
    <w:rsid w:val="003105B4"/>
    <w:rsid w:val="00310D4A"/>
    <w:rsid w:val="00310E50"/>
    <w:rsid w:val="0031190F"/>
    <w:rsid w:val="0031202E"/>
    <w:rsid w:val="00312A42"/>
    <w:rsid w:val="003131C1"/>
    <w:rsid w:val="00314361"/>
    <w:rsid w:val="003211FD"/>
    <w:rsid w:val="00322B52"/>
    <w:rsid w:val="00325A6D"/>
    <w:rsid w:val="00330310"/>
    <w:rsid w:val="0033100D"/>
    <w:rsid w:val="00332288"/>
    <w:rsid w:val="0033240C"/>
    <w:rsid w:val="003327F3"/>
    <w:rsid w:val="00332962"/>
    <w:rsid w:val="00332A1A"/>
    <w:rsid w:val="003374AA"/>
    <w:rsid w:val="00337920"/>
    <w:rsid w:val="0034111E"/>
    <w:rsid w:val="00342658"/>
    <w:rsid w:val="00343FA3"/>
    <w:rsid w:val="00344C72"/>
    <w:rsid w:val="00345603"/>
    <w:rsid w:val="00346A68"/>
    <w:rsid w:val="00347C90"/>
    <w:rsid w:val="00351248"/>
    <w:rsid w:val="003515BC"/>
    <w:rsid w:val="00351A5D"/>
    <w:rsid w:val="00352196"/>
    <w:rsid w:val="00354229"/>
    <w:rsid w:val="003549B1"/>
    <w:rsid w:val="0035697E"/>
    <w:rsid w:val="00362485"/>
    <w:rsid w:val="0036272A"/>
    <w:rsid w:val="00362CE1"/>
    <w:rsid w:val="0036313D"/>
    <w:rsid w:val="00367483"/>
    <w:rsid w:val="003678D8"/>
    <w:rsid w:val="00370388"/>
    <w:rsid w:val="0037556F"/>
    <w:rsid w:val="003823F0"/>
    <w:rsid w:val="0038410D"/>
    <w:rsid w:val="00384C75"/>
    <w:rsid w:val="00385582"/>
    <w:rsid w:val="00385C7A"/>
    <w:rsid w:val="00386DC3"/>
    <w:rsid w:val="00387F7C"/>
    <w:rsid w:val="00392A11"/>
    <w:rsid w:val="00395D59"/>
    <w:rsid w:val="003961DF"/>
    <w:rsid w:val="003A15E5"/>
    <w:rsid w:val="003A27EA"/>
    <w:rsid w:val="003A551E"/>
    <w:rsid w:val="003A56E9"/>
    <w:rsid w:val="003A64A5"/>
    <w:rsid w:val="003B0808"/>
    <w:rsid w:val="003B1175"/>
    <w:rsid w:val="003B3A82"/>
    <w:rsid w:val="003B3E86"/>
    <w:rsid w:val="003B49D6"/>
    <w:rsid w:val="003B5CC4"/>
    <w:rsid w:val="003B6BCE"/>
    <w:rsid w:val="003C206D"/>
    <w:rsid w:val="003C20C4"/>
    <w:rsid w:val="003C2583"/>
    <w:rsid w:val="003C40E1"/>
    <w:rsid w:val="003C4FD8"/>
    <w:rsid w:val="003C5799"/>
    <w:rsid w:val="003C62BF"/>
    <w:rsid w:val="003C6920"/>
    <w:rsid w:val="003C6D88"/>
    <w:rsid w:val="003D090D"/>
    <w:rsid w:val="003D2DB8"/>
    <w:rsid w:val="003D4CD4"/>
    <w:rsid w:val="003D549A"/>
    <w:rsid w:val="003D75C4"/>
    <w:rsid w:val="003D76CD"/>
    <w:rsid w:val="003D79E9"/>
    <w:rsid w:val="003E029B"/>
    <w:rsid w:val="003E04A8"/>
    <w:rsid w:val="003E185F"/>
    <w:rsid w:val="003E436D"/>
    <w:rsid w:val="003E5584"/>
    <w:rsid w:val="003E7BC0"/>
    <w:rsid w:val="003F0F6B"/>
    <w:rsid w:val="003F2958"/>
    <w:rsid w:val="003F323C"/>
    <w:rsid w:val="003F3FCF"/>
    <w:rsid w:val="003F4049"/>
    <w:rsid w:val="003F521D"/>
    <w:rsid w:val="003F54AA"/>
    <w:rsid w:val="003F57B9"/>
    <w:rsid w:val="003F69F0"/>
    <w:rsid w:val="003F74B0"/>
    <w:rsid w:val="003F7FA0"/>
    <w:rsid w:val="0040346F"/>
    <w:rsid w:val="00404C4A"/>
    <w:rsid w:val="00405B43"/>
    <w:rsid w:val="00405E4F"/>
    <w:rsid w:val="0040619E"/>
    <w:rsid w:val="004071C8"/>
    <w:rsid w:val="00407A9C"/>
    <w:rsid w:val="004110B4"/>
    <w:rsid w:val="0041496A"/>
    <w:rsid w:val="0041517B"/>
    <w:rsid w:val="00415D47"/>
    <w:rsid w:val="004167DB"/>
    <w:rsid w:val="00416F1C"/>
    <w:rsid w:val="004200BB"/>
    <w:rsid w:val="0042170D"/>
    <w:rsid w:val="00422B44"/>
    <w:rsid w:val="00423247"/>
    <w:rsid w:val="0042338F"/>
    <w:rsid w:val="004239BB"/>
    <w:rsid w:val="00423D37"/>
    <w:rsid w:val="00427132"/>
    <w:rsid w:val="00427B6F"/>
    <w:rsid w:val="00430311"/>
    <w:rsid w:val="00430540"/>
    <w:rsid w:val="0043139C"/>
    <w:rsid w:val="0043202B"/>
    <w:rsid w:val="00432D2E"/>
    <w:rsid w:val="00440274"/>
    <w:rsid w:val="0044100B"/>
    <w:rsid w:val="00441E69"/>
    <w:rsid w:val="00442E62"/>
    <w:rsid w:val="004430E1"/>
    <w:rsid w:val="00445FB0"/>
    <w:rsid w:val="00446947"/>
    <w:rsid w:val="004471FF"/>
    <w:rsid w:val="00451B47"/>
    <w:rsid w:val="00452409"/>
    <w:rsid w:val="004549D5"/>
    <w:rsid w:val="00454A93"/>
    <w:rsid w:val="00454A9C"/>
    <w:rsid w:val="00457EA7"/>
    <w:rsid w:val="00460075"/>
    <w:rsid w:val="0046112A"/>
    <w:rsid w:val="00462097"/>
    <w:rsid w:val="00462619"/>
    <w:rsid w:val="0046279B"/>
    <w:rsid w:val="004635D0"/>
    <w:rsid w:val="0046552A"/>
    <w:rsid w:val="00465FB8"/>
    <w:rsid w:val="00467995"/>
    <w:rsid w:val="00470355"/>
    <w:rsid w:val="00475225"/>
    <w:rsid w:val="0047549D"/>
    <w:rsid w:val="00475940"/>
    <w:rsid w:val="00476676"/>
    <w:rsid w:val="004770C9"/>
    <w:rsid w:val="00481EEF"/>
    <w:rsid w:val="004826F5"/>
    <w:rsid w:val="00483181"/>
    <w:rsid w:val="004842FC"/>
    <w:rsid w:val="004861D0"/>
    <w:rsid w:val="00486267"/>
    <w:rsid w:val="00492379"/>
    <w:rsid w:val="00492908"/>
    <w:rsid w:val="00492D59"/>
    <w:rsid w:val="00493980"/>
    <w:rsid w:val="00495FAD"/>
    <w:rsid w:val="00496A8B"/>
    <w:rsid w:val="004A3EAD"/>
    <w:rsid w:val="004A5A2F"/>
    <w:rsid w:val="004B00BA"/>
    <w:rsid w:val="004B01AF"/>
    <w:rsid w:val="004B259A"/>
    <w:rsid w:val="004B485A"/>
    <w:rsid w:val="004B54C5"/>
    <w:rsid w:val="004B5687"/>
    <w:rsid w:val="004B5851"/>
    <w:rsid w:val="004B71EA"/>
    <w:rsid w:val="004B786B"/>
    <w:rsid w:val="004B79FA"/>
    <w:rsid w:val="004C0664"/>
    <w:rsid w:val="004C09C6"/>
    <w:rsid w:val="004C1D5E"/>
    <w:rsid w:val="004C26E3"/>
    <w:rsid w:val="004C2D4F"/>
    <w:rsid w:val="004C361F"/>
    <w:rsid w:val="004C3D80"/>
    <w:rsid w:val="004C5D03"/>
    <w:rsid w:val="004C6565"/>
    <w:rsid w:val="004C6755"/>
    <w:rsid w:val="004C70AF"/>
    <w:rsid w:val="004C77D6"/>
    <w:rsid w:val="004D05C7"/>
    <w:rsid w:val="004D0A79"/>
    <w:rsid w:val="004D2183"/>
    <w:rsid w:val="004D2721"/>
    <w:rsid w:val="004D2732"/>
    <w:rsid w:val="004D3621"/>
    <w:rsid w:val="004D3D26"/>
    <w:rsid w:val="004D4C17"/>
    <w:rsid w:val="004D5CC0"/>
    <w:rsid w:val="004D6C80"/>
    <w:rsid w:val="004D7559"/>
    <w:rsid w:val="004E13D8"/>
    <w:rsid w:val="004E21DD"/>
    <w:rsid w:val="004E22FE"/>
    <w:rsid w:val="004E300F"/>
    <w:rsid w:val="004E35E3"/>
    <w:rsid w:val="004E4755"/>
    <w:rsid w:val="004E49AE"/>
    <w:rsid w:val="004E56C5"/>
    <w:rsid w:val="004E7279"/>
    <w:rsid w:val="004E7580"/>
    <w:rsid w:val="004F1927"/>
    <w:rsid w:val="004F1DB4"/>
    <w:rsid w:val="004F1FB5"/>
    <w:rsid w:val="004F3664"/>
    <w:rsid w:val="004F3ED4"/>
    <w:rsid w:val="004F4481"/>
    <w:rsid w:val="004F4B6C"/>
    <w:rsid w:val="00500704"/>
    <w:rsid w:val="005018A2"/>
    <w:rsid w:val="005020C4"/>
    <w:rsid w:val="005034E9"/>
    <w:rsid w:val="00504A86"/>
    <w:rsid w:val="005054C3"/>
    <w:rsid w:val="00507FD7"/>
    <w:rsid w:val="005108B5"/>
    <w:rsid w:val="00510B2F"/>
    <w:rsid w:val="0051142C"/>
    <w:rsid w:val="00512491"/>
    <w:rsid w:val="00512FBC"/>
    <w:rsid w:val="00513ADC"/>
    <w:rsid w:val="00515158"/>
    <w:rsid w:val="005154DE"/>
    <w:rsid w:val="0051659F"/>
    <w:rsid w:val="005171D3"/>
    <w:rsid w:val="0051766C"/>
    <w:rsid w:val="00521A58"/>
    <w:rsid w:val="00521E54"/>
    <w:rsid w:val="0052237A"/>
    <w:rsid w:val="0052293E"/>
    <w:rsid w:val="00522E3F"/>
    <w:rsid w:val="0052334A"/>
    <w:rsid w:val="005234C6"/>
    <w:rsid w:val="00525277"/>
    <w:rsid w:val="00525823"/>
    <w:rsid w:val="00530908"/>
    <w:rsid w:val="00531303"/>
    <w:rsid w:val="005313FA"/>
    <w:rsid w:val="005329A9"/>
    <w:rsid w:val="0053310F"/>
    <w:rsid w:val="00535981"/>
    <w:rsid w:val="00535B67"/>
    <w:rsid w:val="00537A01"/>
    <w:rsid w:val="00537F17"/>
    <w:rsid w:val="0054053A"/>
    <w:rsid w:val="00542F10"/>
    <w:rsid w:val="00543527"/>
    <w:rsid w:val="0054576C"/>
    <w:rsid w:val="005466F8"/>
    <w:rsid w:val="00552315"/>
    <w:rsid w:val="00557178"/>
    <w:rsid w:val="00560230"/>
    <w:rsid w:val="00560537"/>
    <w:rsid w:val="0056087E"/>
    <w:rsid w:val="0056100E"/>
    <w:rsid w:val="0056106A"/>
    <w:rsid w:val="00561941"/>
    <w:rsid w:val="00564112"/>
    <w:rsid w:val="0056692C"/>
    <w:rsid w:val="00567A9A"/>
    <w:rsid w:val="00567DDD"/>
    <w:rsid w:val="00570BEF"/>
    <w:rsid w:val="00570CAB"/>
    <w:rsid w:val="00571A7E"/>
    <w:rsid w:val="005720BA"/>
    <w:rsid w:val="005742BC"/>
    <w:rsid w:val="00574DEA"/>
    <w:rsid w:val="00575E01"/>
    <w:rsid w:val="00576E25"/>
    <w:rsid w:val="0057737B"/>
    <w:rsid w:val="00577978"/>
    <w:rsid w:val="00577F3D"/>
    <w:rsid w:val="00580B5F"/>
    <w:rsid w:val="00580D71"/>
    <w:rsid w:val="00584654"/>
    <w:rsid w:val="00585C60"/>
    <w:rsid w:val="00587017"/>
    <w:rsid w:val="00587235"/>
    <w:rsid w:val="005875CF"/>
    <w:rsid w:val="00587A03"/>
    <w:rsid w:val="005906A7"/>
    <w:rsid w:val="00591121"/>
    <w:rsid w:val="005933B1"/>
    <w:rsid w:val="00593E72"/>
    <w:rsid w:val="00594653"/>
    <w:rsid w:val="005954C6"/>
    <w:rsid w:val="00595549"/>
    <w:rsid w:val="00595DFD"/>
    <w:rsid w:val="00597942"/>
    <w:rsid w:val="005A10E3"/>
    <w:rsid w:val="005A1279"/>
    <w:rsid w:val="005A12DF"/>
    <w:rsid w:val="005A21DD"/>
    <w:rsid w:val="005A2DB5"/>
    <w:rsid w:val="005A348A"/>
    <w:rsid w:val="005A34BD"/>
    <w:rsid w:val="005A44FB"/>
    <w:rsid w:val="005A5202"/>
    <w:rsid w:val="005A5C63"/>
    <w:rsid w:val="005A6012"/>
    <w:rsid w:val="005A65A9"/>
    <w:rsid w:val="005A689C"/>
    <w:rsid w:val="005B0990"/>
    <w:rsid w:val="005B2859"/>
    <w:rsid w:val="005B5221"/>
    <w:rsid w:val="005B7E49"/>
    <w:rsid w:val="005C0CAB"/>
    <w:rsid w:val="005C1712"/>
    <w:rsid w:val="005C18DE"/>
    <w:rsid w:val="005C3C20"/>
    <w:rsid w:val="005C50D3"/>
    <w:rsid w:val="005C722D"/>
    <w:rsid w:val="005C7AB5"/>
    <w:rsid w:val="005C7D6B"/>
    <w:rsid w:val="005D07BC"/>
    <w:rsid w:val="005D25DF"/>
    <w:rsid w:val="005D4F75"/>
    <w:rsid w:val="005D54BB"/>
    <w:rsid w:val="005D579C"/>
    <w:rsid w:val="005E0316"/>
    <w:rsid w:val="005E1A01"/>
    <w:rsid w:val="005E1E05"/>
    <w:rsid w:val="005E2979"/>
    <w:rsid w:val="005E3A28"/>
    <w:rsid w:val="005E4420"/>
    <w:rsid w:val="005E4FE2"/>
    <w:rsid w:val="005F0BEC"/>
    <w:rsid w:val="005F0C92"/>
    <w:rsid w:val="005F1448"/>
    <w:rsid w:val="005F169A"/>
    <w:rsid w:val="005F1DBF"/>
    <w:rsid w:val="005F26D1"/>
    <w:rsid w:val="005F286B"/>
    <w:rsid w:val="005F2BAC"/>
    <w:rsid w:val="005F3938"/>
    <w:rsid w:val="005F5E24"/>
    <w:rsid w:val="005F68EE"/>
    <w:rsid w:val="0060024F"/>
    <w:rsid w:val="00601472"/>
    <w:rsid w:val="00604911"/>
    <w:rsid w:val="0060652D"/>
    <w:rsid w:val="00606DF6"/>
    <w:rsid w:val="00614B53"/>
    <w:rsid w:val="0061612A"/>
    <w:rsid w:val="006166FF"/>
    <w:rsid w:val="0061747A"/>
    <w:rsid w:val="00623AAD"/>
    <w:rsid w:val="00624FE0"/>
    <w:rsid w:val="00625AAC"/>
    <w:rsid w:val="00626F7B"/>
    <w:rsid w:val="00627C1D"/>
    <w:rsid w:val="00631741"/>
    <w:rsid w:val="00633713"/>
    <w:rsid w:val="00633D36"/>
    <w:rsid w:val="00634825"/>
    <w:rsid w:val="0063597C"/>
    <w:rsid w:val="006360A3"/>
    <w:rsid w:val="0063624A"/>
    <w:rsid w:val="00637013"/>
    <w:rsid w:val="0064054E"/>
    <w:rsid w:val="00640DB5"/>
    <w:rsid w:val="006419AC"/>
    <w:rsid w:val="006435C6"/>
    <w:rsid w:val="006442DD"/>
    <w:rsid w:val="006468CA"/>
    <w:rsid w:val="00646AA4"/>
    <w:rsid w:val="006476DD"/>
    <w:rsid w:val="00650F63"/>
    <w:rsid w:val="00651259"/>
    <w:rsid w:val="006513FA"/>
    <w:rsid w:val="00653029"/>
    <w:rsid w:val="00653035"/>
    <w:rsid w:val="00653676"/>
    <w:rsid w:val="006538D4"/>
    <w:rsid w:val="00655C20"/>
    <w:rsid w:val="006569A6"/>
    <w:rsid w:val="00656A0B"/>
    <w:rsid w:val="006600B8"/>
    <w:rsid w:val="006614F3"/>
    <w:rsid w:val="00661D08"/>
    <w:rsid w:val="00663295"/>
    <w:rsid w:val="006643E5"/>
    <w:rsid w:val="00664DF2"/>
    <w:rsid w:val="006653A5"/>
    <w:rsid w:val="00666CE2"/>
    <w:rsid w:val="00666EDE"/>
    <w:rsid w:val="0066711F"/>
    <w:rsid w:val="006709A1"/>
    <w:rsid w:val="006711B2"/>
    <w:rsid w:val="00671D34"/>
    <w:rsid w:val="00673275"/>
    <w:rsid w:val="0067471E"/>
    <w:rsid w:val="00674A0A"/>
    <w:rsid w:val="00675B30"/>
    <w:rsid w:val="0067783F"/>
    <w:rsid w:val="00677A78"/>
    <w:rsid w:val="0068109A"/>
    <w:rsid w:val="006810D4"/>
    <w:rsid w:val="00681B8F"/>
    <w:rsid w:val="00686F3D"/>
    <w:rsid w:val="0068763F"/>
    <w:rsid w:val="00687F15"/>
    <w:rsid w:val="00690673"/>
    <w:rsid w:val="00690880"/>
    <w:rsid w:val="00693574"/>
    <w:rsid w:val="0069448F"/>
    <w:rsid w:val="006949B2"/>
    <w:rsid w:val="00695D45"/>
    <w:rsid w:val="006A569A"/>
    <w:rsid w:val="006A56A4"/>
    <w:rsid w:val="006B08AC"/>
    <w:rsid w:val="006B1E66"/>
    <w:rsid w:val="006B3087"/>
    <w:rsid w:val="006B3DB2"/>
    <w:rsid w:val="006B41E0"/>
    <w:rsid w:val="006B46DC"/>
    <w:rsid w:val="006B677B"/>
    <w:rsid w:val="006C4AA6"/>
    <w:rsid w:val="006D0395"/>
    <w:rsid w:val="006D3F97"/>
    <w:rsid w:val="006D6A1D"/>
    <w:rsid w:val="006E2194"/>
    <w:rsid w:val="006E2A8F"/>
    <w:rsid w:val="006E2E24"/>
    <w:rsid w:val="006E4EBD"/>
    <w:rsid w:val="006E5551"/>
    <w:rsid w:val="006E55FA"/>
    <w:rsid w:val="006E7861"/>
    <w:rsid w:val="006E7977"/>
    <w:rsid w:val="006F12CA"/>
    <w:rsid w:val="006F1A8D"/>
    <w:rsid w:val="006F1AC8"/>
    <w:rsid w:val="006F558D"/>
    <w:rsid w:val="006F6456"/>
    <w:rsid w:val="006F7BEC"/>
    <w:rsid w:val="007007B4"/>
    <w:rsid w:val="00700969"/>
    <w:rsid w:val="00702342"/>
    <w:rsid w:val="00703663"/>
    <w:rsid w:val="007037EF"/>
    <w:rsid w:val="007055CA"/>
    <w:rsid w:val="00706139"/>
    <w:rsid w:val="00706391"/>
    <w:rsid w:val="00706FD6"/>
    <w:rsid w:val="007106E0"/>
    <w:rsid w:val="007108AC"/>
    <w:rsid w:val="00711293"/>
    <w:rsid w:val="007118E3"/>
    <w:rsid w:val="00713082"/>
    <w:rsid w:val="00716262"/>
    <w:rsid w:val="007162ED"/>
    <w:rsid w:val="00716B3C"/>
    <w:rsid w:val="00716C8E"/>
    <w:rsid w:val="0072191C"/>
    <w:rsid w:val="007223A6"/>
    <w:rsid w:val="00722CE8"/>
    <w:rsid w:val="00723CF6"/>
    <w:rsid w:val="0072401B"/>
    <w:rsid w:val="007242D6"/>
    <w:rsid w:val="0072782C"/>
    <w:rsid w:val="00727A74"/>
    <w:rsid w:val="00730550"/>
    <w:rsid w:val="007312EB"/>
    <w:rsid w:val="00731446"/>
    <w:rsid w:val="00733B99"/>
    <w:rsid w:val="00734C0D"/>
    <w:rsid w:val="007366FF"/>
    <w:rsid w:val="007374B1"/>
    <w:rsid w:val="0073772B"/>
    <w:rsid w:val="007410E9"/>
    <w:rsid w:val="00741EDE"/>
    <w:rsid w:val="007431A5"/>
    <w:rsid w:val="00744199"/>
    <w:rsid w:val="00745389"/>
    <w:rsid w:val="00746941"/>
    <w:rsid w:val="00750CED"/>
    <w:rsid w:val="00754139"/>
    <w:rsid w:val="00754369"/>
    <w:rsid w:val="00755004"/>
    <w:rsid w:val="00756C0A"/>
    <w:rsid w:val="00760939"/>
    <w:rsid w:val="00760961"/>
    <w:rsid w:val="00760ACF"/>
    <w:rsid w:val="00761EB2"/>
    <w:rsid w:val="00763CDD"/>
    <w:rsid w:val="0076497A"/>
    <w:rsid w:val="007664A7"/>
    <w:rsid w:val="00766779"/>
    <w:rsid w:val="00767583"/>
    <w:rsid w:val="007677CA"/>
    <w:rsid w:val="00767972"/>
    <w:rsid w:val="00770741"/>
    <w:rsid w:val="00771AFF"/>
    <w:rsid w:val="00772979"/>
    <w:rsid w:val="00772E0C"/>
    <w:rsid w:val="007732EC"/>
    <w:rsid w:val="00775AA6"/>
    <w:rsid w:val="00775D8F"/>
    <w:rsid w:val="00775ECC"/>
    <w:rsid w:val="0077705C"/>
    <w:rsid w:val="00780DCD"/>
    <w:rsid w:val="00783BC3"/>
    <w:rsid w:val="00786062"/>
    <w:rsid w:val="0078643C"/>
    <w:rsid w:val="007866F6"/>
    <w:rsid w:val="00786C66"/>
    <w:rsid w:val="00787A21"/>
    <w:rsid w:val="007904F0"/>
    <w:rsid w:val="007926F3"/>
    <w:rsid w:val="0079366F"/>
    <w:rsid w:val="00795449"/>
    <w:rsid w:val="00797AFD"/>
    <w:rsid w:val="007A0ACC"/>
    <w:rsid w:val="007A2FD2"/>
    <w:rsid w:val="007A47CF"/>
    <w:rsid w:val="007A48DC"/>
    <w:rsid w:val="007A78E1"/>
    <w:rsid w:val="007B00F2"/>
    <w:rsid w:val="007B1DA6"/>
    <w:rsid w:val="007B4A31"/>
    <w:rsid w:val="007B5115"/>
    <w:rsid w:val="007B546D"/>
    <w:rsid w:val="007B6076"/>
    <w:rsid w:val="007B6C1F"/>
    <w:rsid w:val="007B6FDA"/>
    <w:rsid w:val="007C0E14"/>
    <w:rsid w:val="007C26D2"/>
    <w:rsid w:val="007C2820"/>
    <w:rsid w:val="007C561C"/>
    <w:rsid w:val="007C5AA5"/>
    <w:rsid w:val="007C6CC2"/>
    <w:rsid w:val="007C7FA8"/>
    <w:rsid w:val="007D0FFF"/>
    <w:rsid w:val="007D1AF1"/>
    <w:rsid w:val="007D4728"/>
    <w:rsid w:val="007D6C90"/>
    <w:rsid w:val="007D750E"/>
    <w:rsid w:val="007E0834"/>
    <w:rsid w:val="007E3E53"/>
    <w:rsid w:val="007E40F7"/>
    <w:rsid w:val="007E463E"/>
    <w:rsid w:val="007E5175"/>
    <w:rsid w:val="007E5307"/>
    <w:rsid w:val="007E5ADB"/>
    <w:rsid w:val="007E61CE"/>
    <w:rsid w:val="007E669D"/>
    <w:rsid w:val="007E6BD7"/>
    <w:rsid w:val="007E719D"/>
    <w:rsid w:val="007F171E"/>
    <w:rsid w:val="007F1FD1"/>
    <w:rsid w:val="007F500A"/>
    <w:rsid w:val="007F5B64"/>
    <w:rsid w:val="007F5BCD"/>
    <w:rsid w:val="008007E4"/>
    <w:rsid w:val="008025E9"/>
    <w:rsid w:val="00804BDF"/>
    <w:rsid w:val="00805297"/>
    <w:rsid w:val="00806A4A"/>
    <w:rsid w:val="00807C05"/>
    <w:rsid w:val="00810446"/>
    <w:rsid w:val="00810934"/>
    <w:rsid w:val="00810B5C"/>
    <w:rsid w:val="00813C0F"/>
    <w:rsid w:val="0081560B"/>
    <w:rsid w:val="00815D21"/>
    <w:rsid w:val="00817A59"/>
    <w:rsid w:val="00817C8C"/>
    <w:rsid w:val="00821614"/>
    <w:rsid w:val="00823206"/>
    <w:rsid w:val="00823F29"/>
    <w:rsid w:val="008255F1"/>
    <w:rsid w:val="00825732"/>
    <w:rsid w:val="008266D1"/>
    <w:rsid w:val="00830243"/>
    <w:rsid w:val="008313BA"/>
    <w:rsid w:val="0083291A"/>
    <w:rsid w:val="00833923"/>
    <w:rsid w:val="00834635"/>
    <w:rsid w:val="00834DC3"/>
    <w:rsid w:val="008352B9"/>
    <w:rsid w:val="00835F46"/>
    <w:rsid w:val="008363FA"/>
    <w:rsid w:val="00837859"/>
    <w:rsid w:val="00840001"/>
    <w:rsid w:val="00841822"/>
    <w:rsid w:val="00841C8E"/>
    <w:rsid w:val="0084265F"/>
    <w:rsid w:val="00844288"/>
    <w:rsid w:val="00845150"/>
    <w:rsid w:val="00846B9B"/>
    <w:rsid w:val="0085047A"/>
    <w:rsid w:val="00851EB5"/>
    <w:rsid w:val="00851EC8"/>
    <w:rsid w:val="00857C41"/>
    <w:rsid w:val="008605A6"/>
    <w:rsid w:val="00861DEA"/>
    <w:rsid w:val="008622C6"/>
    <w:rsid w:val="00862431"/>
    <w:rsid w:val="00862D7F"/>
    <w:rsid w:val="00862E0F"/>
    <w:rsid w:val="008646D8"/>
    <w:rsid w:val="00866A37"/>
    <w:rsid w:val="00872553"/>
    <w:rsid w:val="00872842"/>
    <w:rsid w:val="00874367"/>
    <w:rsid w:val="00877F21"/>
    <w:rsid w:val="0088005F"/>
    <w:rsid w:val="0088070F"/>
    <w:rsid w:val="008817A7"/>
    <w:rsid w:val="00882A8D"/>
    <w:rsid w:val="00884BB8"/>
    <w:rsid w:val="00884EEE"/>
    <w:rsid w:val="00885A30"/>
    <w:rsid w:val="00886342"/>
    <w:rsid w:val="00886E56"/>
    <w:rsid w:val="00887FBB"/>
    <w:rsid w:val="00891DAA"/>
    <w:rsid w:val="008934E0"/>
    <w:rsid w:val="008959BC"/>
    <w:rsid w:val="00896E46"/>
    <w:rsid w:val="008975E7"/>
    <w:rsid w:val="00897B1C"/>
    <w:rsid w:val="008A0813"/>
    <w:rsid w:val="008A18AC"/>
    <w:rsid w:val="008A1F32"/>
    <w:rsid w:val="008A2898"/>
    <w:rsid w:val="008A2AEB"/>
    <w:rsid w:val="008A574F"/>
    <w:rsid w:val="008B1434"/>
    <w:rsid w:val="008B1A15"/>
    <w:rsid w:val="008B676D"/>
    <w:rsid w:val="008B6ADD"/>
    <w:rsid w:val="008C1168"/>
    <w:rsid w:val="008C1306"/>
    <w:rsid w:val="008C1A69"/>
    <w:rsid w:val="008C343F"/>
    <w:rsid w:val="008C4847"/>
    <w:rsid w:val="008C5815"/>
    <w:rsid w:val="008C6E75"/>
    <w:rsid w:val="008C7C94"/>
    <w:rsid w:val="008C7E98"/>
    <w:rsid w:val="008D2271"/>
    <w:rsid w:val="008D797B"/>
    <w:rsid w:val="008D7C5B"/>
    <w:rsid w:val="008E2523"/>
    <w:rsid w:val="008E2688"/>
    <w:rsid w:val="008E4C65"/>
    <w:rsid w:val="008E523E"/>
    <w:rsid w:val="008E5B2C"/>
    <w:rsid w:val="008F2770"/>
    <w:rsid w:val="008F3F80"/>
    <w:rsid w:val="008F71B2"/>
    <w:rsid w:val="0090010C"/>
    <w:rsid w:val="00900417"/>
    <w:rsid w:val="0090272F"/>
    <w:rsid w:val="00906AF5"/>
    <w:rsid w:val="009114F2"/>
    <w:rsid w:val="0091227D"/>
    <w:rsid w:val="00912A58"/>
    <w:rsid w:val="00912EE8"/>
    <w:rsid w:val="009148E6"/>
    <w:rsid w:val="009167C5"/>
    <w:rsid w:val="0091740A"/>
    <w:rsid w:val="009201B4"/>
    <w:rsid w:val="0092170E"/>
    <w:rsid w:val="009248E7"/>
    <w:rsid w:val="009275E4"/>
    <w:rsid w:val="009277D0"/>
    <w:rsid w:val="00931092"/>
    <w:rsid w:val="0093291F"/>
    <w:rsid w:val="00935FF7"/>
    <w:rsid w:val="00936177"/>
    <w:rsid w:val="00936F63"/>
    <w:rsid w:val="00941958"/>
    <w:rsid w:val="009423F4"/>
    <w:rsid w:val="0094340E"/>
    <w:rsid w:val="00945207"/>
    <w:rsid w:val="0094558B"/>
    <w:rsid w:val="00945AA6"/>
    <w:rsid w:val="009464D3"/>
    <w:rsid w:val="00947330"/>
    <w:rsid w:val="00947FED"/>
    <w:rsid w:val="00951176"/>
    <w:rsid w:val="009522EB"/>
    <w:rsid w:val="009551F8"/>
    <w:rsid w:val="009552B2"/>
    <w:rsid w:val="00957554"/>
    <w:rsid w:val="00964998"/>
    <w:rsid w:val="00967D84"/>
    <w:rsid w:val="00970918"/>
    <w:rsid w:val="009715CA"/>
    <w:rsid w:val="0097177A"/>
    <w:rsid w:val="00974110"/>
    <w:rsid w:val="00974DE3"/>
    <w:rsid w:val="00974E5B"/>
    <w:rsid w:val="009758F5"/>
    <w:rsid w:val="00975B73"/>
    <w:rsid w:val="0097781C"/>
    <w:rsid w:val="00977A3F"/>
    <w:rsid w:val="00981393"/>
    <w:rsid w:val="00981641"/>
    <w:rsid w:val="009825C6"/>
    <w:rsid w:val="00983D92"/>
    <w:rsid w:val="0098452F"/>
    <w:rsid w:val="009868F9"/>
    <w:rsid w:val="00993FA9"/>
    <w:rsid w:val="00994A3B"/>
    <w:rsid w:val="00996B38"/>
    <w:rsid w:val="009A06BB"/>
    <w:rsid w:val="009A1836"/>
    <w:rsid w:val="009A27DA"/>
    <w:rsid w:val="009A3A08"/>
    <w:rsid w:val="009A43E9"/>
    <w:rsid w:val="009A4604"/>
    <w:rsid w:val="009A5AAE"/>
    <w:rsid w:val="009A5CEC"/>
    <w:rsid w:val="009A7A43"/>
    <w:rsid w:val="009A7E72"/>
    <w:rsid w:val="009B1747"/>
    <w:rsid w:val="009B29F7"/>
    <w:rsid w:val="009B41A9"/>
    <w:rsid w:val="009B4B68"/>
    <w:rsid w:val="009B5676"/>
    <w:rsid w:val="009B6B0B"/>
    <w:rsid w:val="009B7701"/>
    <w:rsid w:val="009B7C70"/>
    <w:rsid w:val="009C1605"/>
    <w:rsid w:val="009C3EA5"/>
    <w:rsid w:val="009C5312"/>
    <w:rsid w:val="009C6319"/>
    <w:rsid w:val="009C718E"/>
    <w:rsid w:val="009C7E1B"/>
    <w:rsid w:val="009D15F6"/>
    <w:rsid w:val="009D2378"/>
    <w:rsid w:val="009D2C9F"/>
    <w:rsid w:val="009D2E40"/>
    <w:rsid w:val="009D4E68"/>
    <w:rsid w:val="009D5B93"/>
    <w:rsid w:val="009D5E26"/>
    <w:rsid w:val="009D7EA7"/>
    <w:rsid w:val="009E0178"/>
    <w:rsid w:val="009E03AF"/>
    <w:rsid w:val="009E1C57"/>
    <w:rsid w:val="009E5EB1"/>
    <w:rsid w:val="009E6129"/>
    <w:rsid w:val="009E612A"/>
    <w:rsid w:val="009F00D0"/>
    <w:rsid w:val="009F29F8"/>
    <w:rsid w:val="009F2A28"/>
    <w:rsid w:val="009F3C36"/>
    <w:rsid w:val="009F4421"/>
    <w:rsid w:val="009F786D"/>
    <w:rsid w:val="00A00678"/>
    <w:rsid w:val="00A0093F"/>
    <w:rsid w:val="00A00C94"/>
    <w:rsid w:val="00A0152A"/>
    <w:rsid w:val="00A01B55"/>
    <w:rsid w:val="00A03650"/>
    <w:rsid w:val="00A04E19"/>
    <w:rsid w:val="00A06D3D"/>
    <w:rsid w:val="00A07DF9"/>
    <w:rsid w:val="00A10757"/>
    <w:rsid w:val="00A15461"/>
    <w:rsid w:val="00A15B31"/>
    <w:rsid w:val="00A202E4"/>
    <w:rsid w:val="00A211C9"/>
    <w:rsid w:val="00A23737"/>
    <w:rsid w:val="00A2415A"/>
    <w:rsid w:val="00A25E22"/>
    <w:rsid w:val="00A2654D"/>
    <w:rsid w:val="00A271C5"/>
    <w:rsid w:val="00A273BA"/>
    <w:rsid w:val="00A3232E"/>
    <w:rsid w:val="00A3332A"/>
    <w:rsid w:val="00A33638"/>
    <w:rsid w:val="00A346A8"/>
    <w:rsid w:val="00A3554B"/>
    <w:rsid w:val="00A40DD6"/>
    <w:rsid w:val="00A4232A"/>
    <w:rsid w:val="00A4272D"/>
    <w:rsid w:val="00A4330F"/>
    <w:rsid w:val="00A4381E"/>
    <w:rsid w:val="00A43AE5"/>
    <w:rsid w:val="00A45412"/>
    <w:rsid w:val="00A45FCB"/>
    <w:rsid w:val="00A4626D"/>
    <w:rsid w:val="00A475C8"/>
    <w:rsid w:val="00A4796A"/>
    <w:rsid w:val="00A47A05"/>
    <w:rsid w:val="00A506BA"/>
    <w:rsid w:val="00A524E4"/>
    <w:rsid w:val="00A526A7"/>
    <w:rsid w:val="00A527F3"/>
    <w:rsid w:val="00A5397A"/>
    <w:rsid w:val="00A54DEF"/>
    <w:rsid w:val="00A5505D"/>
    <w:rsid w:val="00A6006C"/>
    <w:rsid w:val="00A60B5B"/>
    <w:rsid w:val="00A62940"/>
    <w:rsid w:val="00A632D9"/>
    <w:rsid w:val="00A64E00"/>
    <w:rsid w:val="00A65759"/>
    <w:rsid w:val="00A711BC"/>
    <w:rsid w:val="00A7330F"/>
    <w:rsid w:val="00A73C09"/>
    <w:rsid w:val="00A73D9C"/>
    <w:rsid w:val="00A7407D"/>
    <w:rsid w:val="00A745BB"/>
    <w:rsid w:val="00A75B08"/>
    <w:rsid w:val="00A76AB5"/>
    <w:rsid w:val="00A77F5B"/>
    <w:rsid w:val="00A82CB5"/>
    <w:rsid w:val="00A82FC2"/>
    <w:rsid w:val="00A83DB1"/>
    <w:rsid w:val="00A83EBC"/>
    <w:rsid w:val="00A845FE"/>
    <w:rsid w:val="00A84AC3"/>
    <w:rsid w:val="00A87992"/>
    <w:rsid w:val="00A87CFF"/>
    <w:rsid w:val="00A90352"/>
    <w:rsid w:val="00A9055F"/>
    <w:rsid w:val="00A91D2A"/>
    <w:rsid w:val="00A9217F"/>
    <w:rsid w:val="00A9335F"/>
    <w:rsid w:val="00A947B3"/>
    <w:rsid w:val="00A9496A"/>
    <w:rsid w:val="00A94B49"/>
    <w:rsid w:val="00A955B3"/>
    <w:rsid w:val="00A95D96"/>
    <w:rsid w:val="00A96767"/>
    <w:rsid w:val="00A968D7"/>
    <w:rsid w:val="00A97322"/>
    <w:rsid w:val="00AA3BC6"/>
    <w:rsid w:val="00AA3CA9"/>
    <w:rsid w:val="00AA7205"/>
    <w:rsid w:val="00AA727F"/>
    <w:rsid w:val="00AA7F6C"/>
    <w:rsid w:val="00AB1DD6"/>
    <w:rsid w:val="00AB27B0"/>
    <w:rsid w:val="00AB2D9A"/>
    <w:rsid w:val="00AB39EF"/>
    <w:rsid w:val="00AB51A1"/>
    <w:rsid w:val="00AB6492"/>
    <w:rsid w:val="00AB698C"/>
    <w:rsid w:val="00AC0437"/>
    <w:rsid w:val="00AC1BAF"/>
    <w:rsid w:val="00AC2C8E"/>
    <w:rsid w:val="00AC7183"/>
    <w:rsid w:val="00AD381A"/>
    <w:rsid w:val="00AD49A1"/>
    <w:rsid w:val="00AD74BC"/>
    <w:rsid w:val="00AE41DB"/>
    <w:rsid w:val="00AE496E"/>
    <w:rsid w:val="00AE4D8A"/>
    <w:rsid w:val="00AE4E4E"/>
    <w:rsid w:val="00AE6757"/>
    <w:rsid w:val="00AF045E"/>
    <w:rsid w:val="00AF299C"/>
    <w:rsid w:val="00AF3598"/>
    <w:rsid w:val="00AF4CC1"/>
    <w:rsid w:val="00AF50E1"/>
    <w:rsid w:val="00AF60AA"/>
    <w:rsid w:val="00AF6344"/>
    <w:rsid w:val="00AF6775"/>
    <w:rsid w:val="00AF678A"/>
    <w:rsid w:val="00AF67D3"/>
    <w:rsid w:val="00B004F9"/>
    <w:rsid w:val="00B00F2E"/>
    <w:rsid w:val="00B00F3B"/>
    <w:rsid w:val="00B01366"/>
    <w:rsid w:val="00B01F40"/>
    <w:rsid w:val="00B03336"/>
    <w:rsid w:val="00B03BFA"/>
    <w:rsid w:val="00B04968"/>
    <w:rsid w:val="00B128CE"/>
    <w:rsid w:val="00B1368C"/>
    <w:rsid w:val="00B14517"/>
    <w:rsid w:val="00B1519F"/>
    <w:rsid w:val="00B15722"/>
    <w:rsid w:val="00B15E8F"/>
    <w:rsid w:val="00B17085"/>
    <w:rsid w:val="00B20E36"/>
    <w:rsid w:val="00B23B0B"/>
    <w:rsid w:val="00B24EA1"/>
    <w:rsid w:val="00B25481"/>
    <w:rsid w:val="00B25519"/>
    <w:rsid w:val="00B27349"/>
    <w:rsid w:val="00B27EC0"/>
    <w:rsid w:val="00B304A9"/>
    <w:rsid w:val="00B30BA4"/>
    <w:rsid w:val="00B32D1D"/>
    <w:rsid w:val="00B33BCB"/>
    <w:rsid w:val="00B33FF7"/>
    <w:rsid w:val="00B35602"/>
    <w:rsid w:val="00B42C89"/>
    <w:rsid w:val="00B46C83"/>
    <w:rsid w:val="00B521B4"/>
    <w:rsid w:val="00B53C1C"/>
    <w:rsid w:val="00B54559"/>
    <w:rsid w:val="00B54872"/>
    <w:rsid w:val="00B56D26"/>
    <w:rsid w:val="00B57627"/>
    <w:rsid w:val="00B610BA"/>
    <w:rsid w:val="00B61427"/>
    <w:rsid w:val="00B679D0"/>
    <w:rsid w:val="00B67C4D"/>
    <w:rsid w:val="00B67E06"/>
    <w:rsid w:val="00B7014A"/>
    <w:rsid w:val="00B71770"/>
    <w:rsid w:val="00B72C7C"/>
    <w:rsid w:val="00B72DBF"/>
    <w:rsid w:val="00B741EE"/>
    <w:rsid w:val="00B74E85"/>
    <w:rsid w:val="00B75BED"/>
    <w:rsid w:val="00B76DF7"/>
    <w:rsid w:val="00B80CE6"/>
    <w:rsid w:val="00B813DF"/>
    <w:rsid w:val="00B84B7B"/>
    <w:rsid w:val="00B85897"/>
    <w:rsid w:val="00B86F5E"/>
    <w:rsid w:val="00B87235"/>
    <w:rsid w:val="00B87338"/>
    <w:rsid w:val="00B879CB"/>
    <w:rsid w:val="00B87EAD"/>
    <w:rsid w:val="00B90777"/>
    <w:rsid w:val="00B90C43"/>
    <w:rsid w:val="00B9126E"/>
    <w:rsid w:val="00B92D5D"/>
    <w:rsid w:val="00B95699"/>
    <w:rsid w:val="00B97BC3"/>
    <w:rsid w:val="00BA0372"/>
    <w:rsid w:val="00BA1C14"/>
    <w:rsid w:val="00BA752C"/>
    <w:rsid w:val="00BA759B"/>
    <w:rsid w:val="00BB0D81"/>
    <w:rsid w:val="00BB1208"/>
    <w:rsid w:val="00BB35EA"/>
    <w:rsid w:val="00BB4C27"/>
    <w:rsid w:val="00BB4C7D"/>
    <w:rsid w:val="00BB63B2"/>
    <w:rsid w:val="00BB74DF"/>
    <w:rsid w:val="00BC0EDF"/>
    <w:rsid w:val="00BC1B2E"/>
    <w:rsid w:val="00BC1E25"/>
    <w:rsid w:val="00BC2654"/>
    <w:rsid w:val="00BC274C"/>
    <w:rsid w:val="00BC2893"/>
    <w:rsid w:val="00BC306A"/>
    <w:rsid w:val="00BC3B7B"/>
    <w:rsid w:val="00BC47F6"/>
    <w:rsid w:val="00BC49D7"/>
    <w:rsid w:val="00BC5331"/>
    <w:rsid w:val="00BC5F43"/>
    <w:rsid w:val="00BC6F54"/>
    <w:rsid w:val="00BC7F0C"/>
    <w:rsid w:val="00BD241E"/>
    <w:rsid w:val="00BD3646"/>
    <w:rsid w:val="00BD409F"/>
    <w:rsid w:val="00BD5A9E"/>
    <w:rsid w:val="00BD7951"/>
    <w:rsid w:val="00BD7BDC"/>
    <w:rsid w:val="00BE1338"/>
    <w:rsid w:val="00BE2AA6"/>
    <w:rsid w:val="00BE2F29"/>
    <w:rsid w:val="00BE30D2"/>
    <w:rsid w:val="00BE4616"/>
    <w:rsid w:val="00BE57F0"/>
    <w:rsid w:val="00BF3391"/>
    <w:rsid w:val="00BF3439"/>
    <w:rsid w:val="00BF4226"/>
    <w:rsid w:val="00BF4917"/>
    <w:rsid w:val="00BF4B47"/>
    <w:rsid w:val="00BF546C"/>
    <w:rsid w:val="00BF68B0"/>
    <w:rsid w:val="00BF7B35"/>
    <w:rsid w:val="00C018D5"/>
    <w:rsid w:val="00C02833"/>
    <w:rsid w:val="00C04A30"/>
    <w:rsid w:val="00C053A3"/>
    <w:rsid w:val="00C056B5"/>
    <w:rsid w:val="00C075E8"/>
    <w:rsid w:val="00C10F93"/>
    <w:rsid w:val="00C10FF7"/>
    <w:rsid w:val="00C114A0"/>
    <w:rsid w:val="00C151F9"/>
    <w:rsid w:val="00C200C0"/>
    <w:rsid w:val="00C205CB"/>
    <w:rsid w:val="00C20CA9"/>
    <w:rsid w:val="00C21727"/>
    <w:rsid w:val="00C22D1A"/>
    <w:rsid w:val="00C2442F"/>
    <w:rsid w:val="00C2461A"/>
    <w:rsid w:val="00C249D5"/>
    <w:rsid w:val="00C25319"/>
    <w:rsid w:val="00C257A9"/>
    <w:rsid w:val="00C2608B"/>
    <w:rsid w:val="00C2657A"/>
    <w:rsid w:val="00C33799"/>
    <w:rsid w:val="00C34A94"/>
    <w:rsid w:val="00C34E0E"/>
    <w:rsid w:val="00C35068"/>
    <w:rsid w:val="00C40C95"/>
    <w:rsid w:val="00C412CF"/>
    <w:rsid w:val="00C41630"/>
    <w:rsid w:val="00C43C39"/>
    <w:rsid w:val="00C44D9F"/>
    <w:rsid w:val="00C46731"/>
    <w:rsid w:val="00C471DD"/>
    <w:rsid w:val="00C47839"/>
    <w:rsid w:val="00C50E67"/>
    <w:rsid w:val="00C52D17"/>
    <w:rsid w:val="00C53AB7"/>
    <w:rsid w:val="00C53DC4"/>
    <w:rsid w:val="00C54BF5"/>
    <w:rsid w:val="00C55139"/>
    <w:rsid w:val="00C55D2C"/>
    <w:rsid w:val="00C666B0"/>
    <w:rsid w:val="00C66BBF"/>
    <w:rsid w:val="00C67BC7"/>
    <w:rsid w:val="00C71705"/>
    <w:rsid w:val="00C73958"/>
    <w:rsid w:val="00C7459C"/>
    <w:rsid w:val="00C76691"/>
    <w:rsid w:val="00C773D4"/>
    <w:rsid w:val="00C80861"/>
    <w:rsid w:val="00C8291C"/>
    <w:rsid w:val="00C83369"/>
    <w:rsid w:val="00C86078"/>
    <w:rsid w:val="00C87F49"/>
    <w:rsid w:val="00C90322"/>
    <w:rsid w:val="00C919AC"/>
    <w:rsid w:val="00C91FEF"/>
    <w:rsid w:val="00C923D7"/>
    <w:rsid w:val="00C92658"/>
    <w:rsid w:val="00C94A6C"/>
    <w:rsid w:val="00C96540"/>
    <w:rsid w:val="00C9656D"/>
    <w:rsid w:val="00C968E9"/>
    <w:rsid w:val="00C96E08"/>
    <w:rsid w:val="00C97583"/>
    <w:rsid w:val="00CA0174"/>
    <w:rsid w:val="00CA0EB4"/>
    <w:rsid w:val="00CA0ED2"/>
    <w:rsid w:val="00CA3386"/>
    <w:rsid w:val="00CA4FA7"/>
    <w:rsid w:val="00CA5208"/>
    <w:rsid w:val="00CA7757"/>
    <w:rsid w:val="00CA7894"/>
    <w:rsid w:val="00CA7A4C"/>
    <w:rsid w:val="00CA7CBE"/>
    <w:rsid w:val="00CB22C3"/>
    <w:rsid w:val="00CB36CB"/>
    <w:rsid w:val="00CB4947"/>
    <w:rsid w:val="00CB6CAF"/>
    <w:rsid w:val="00CB721D"/>
    <w:rsid w:val="00CB76F0"/>
    <w:rsid w:val="00CC00A5"/>
    <w:rsid w:val="00CC0135"/>
    <w:rsid w:val="00CC0292"/>
    <w:rsid w:val="00CC04FC"/>
    <w:rsid w:val="00CC066B"/>
    <w:rsid w:val="00CC14A2"/>
    <w:rsid w:val="00CC228B"/>
    <w:rsid w:val="00CC4D78"/>
    <w:rsid w:val="00CC5A20"/>
    <w:rsid w:val="00CC7381"/>
    <w:rsid w:val="00CC7C06"/>
    <w:rsid w:val="00CD1B7C"/>
    <w:rsid w:val="00CD1FA8"/>
    <w:rsid w:val="00CD32F9"/>
    <w:rsid w:val="00CD4062"/>
    <w:rsid w:val="00CD4192"/>
    <w:rsid w:val="00CD4621"/>
    <w:rsid w:val="00CD4E79"/>
    <w:rsid w:val="00CD74E9"/>
    <w:rsid w:val="00CE16A9"/>
    <w:rsid w:val="00CE26DC"/>
    <w:rsid w:val="00CE35C5"/>
    <w:rsid w:val="00CE4625"/>
    <w:rsid w:val="00CE4DB4"/>
    <w:rsid w:val="00CE747B"/>
    <w:rsid w:val="00CF047E"/>
    <w:rsid w:val="00CF1A0F"/>
    <w:rsid w:val="00CF5B66"/>
    <w:rsid w:val="00CF79C0"/>
    <w:rsid w:val="00D001C2"/>
    <w:rsid w:val="00D015E9"/>
    <w:rsid w:val="00D02B07"/>
    <w:rsid w:val="00D03A74"/>
    <w:rsid w:val="00D04375"/>
    <w:rsid w:val="00D044C4"/>
    <w:rsid w:val="00D04790"/>
    <w:rsid w:val="00D04E61"/>
    <w:rsid w:val="00D07F87"/>
    <w:rsid w:val="00D108D7"/>
    <w:rsid w:val="00D10938"/>
    <w:rsid w:val="00D10A8B"/>
    <w:rsid w:val="00D1238D"/>
    <w:rsid w:val="00D12E53"/>
    <w:rsid w:val="00D1767D"/>
    <w:rsid w:val="00D17682"/>
    <w:rsid w:val="00D177FF"/>
    <w:rsid w:val="00D178B7"/>
    <w:rsid w:val="00D17926"/>
    <w:rsid w:val="00D17F47"/>
    <w:rsid w:val="00D20537"/>
    <w:rsid w:val="00D21236"/>
    <w:rsid w:val="00D22653"/>
    <w:rsid w:val="00D234E7"/>
    <w:rsid w:val="00D23FCD"/>
    <w:rsid w:val="00D27641"/>
    <w:rsid w:val="00D30499"/>
    <w:rsid w:val="00D3079F"/>
    <w:rsid w:val="00D3197F"/>
    <w:rsid w:val="00D33BC0"/>
    <w:rsid w:val="00D34737"/>
    <w:rsid w:val="00D35844"/>
    <w:rsid w:val="00D35E4B"/>
    <w:rsid w:val="00D41032"/>
    <w:rsid w:val="00D41385"/>
    <w:rsid w:val="00D41BD6"/>
    <w:rsid w:val="00D420C1"/>
    <w:rsid w:val="00D435DD"/>
    <w:rsid w:val="00D43B6B"/>
    <w:rsid w:val="00D45281"/>
    <w:rsid w:val="00D459EB"/>
    <w:rsid w:val="00D46CB0"/>
    <w:rsid w:val="00D513C5"/>
    <w:rsid w:val="00D52D75"/>
    <w:rsid w:val="00D533A2"/>
    <w:rsid w:val="00D53FFF"/>
    <w:rsid w:val="00D54976"/>
    <w:rsid w:val="00D555DE"/>
    <w:rsid w:val="00D57485"/>
    <w:rsid w:val="00D57F62"/>
    <w:rsid w:val="00D609F9"/>
    <w:rsid w:val="00D60E03"/>
    <w:rsid w:val="00D60E58"/>
    <w:rsid w:val="00D62DC3"/>
    <w:rsid w:val="00D63709"/>
    <w:rsid w:val="00D67737"/>
    <w:rsid w:val="00D70245"/>
    <w:rsid w:val="00D710E3"/>
    <w:rsid w:val="00D7167E"/>
    <w:rsid w:val="00D72D13"/>
    <w:rsid w:val="00D73E0B"/>
    <w:rsid w:val="00D7455F"/>
    <w:rsid w:val="00D74D30"/>
    <w:rsid w:val="00D751DC"/>
    <w:rsid w:val="00D76C44"/>
    <w:rsid w:val="00D77CD5"/>
    <w:rsid w:val="00D83310"/>
    <w:rsid w:val="00D833B1"/>
    <w:rsid w:val="00D85610"/>
    <w:rsid w:val="00D85DE1"/>
    <w:rsid w:val="00D8759B"/>
    <w:rsid w:val="00D92BBA"/>
    <w:rsid w:val="00D9360D"/>
    <w:rsid w:val="00D940F4"/>
    <w:rsid w:val="00D94AD4"/>
    <w:rsid w:val="00D95013"/>
    <w:rsid w:val="00D959BA"/>
    <w:rsid w:val="00D96AD9"/>
    <w:rsid w:val="00D976A1"/>
    <w:rsid w:val="00DA0502"/>
    <w:rsid w:val="00DA1100"/>
    <w:rsid w:val="00DA133C"/>
    <w:rsid w:val="00DA22A8"/>
    <w:rsid w:val="00DA3875"/>
    <w:rsid w:val="00DA727A"/>
    <w:rsid w:val="00DA782A"/>
    <w:rsid w:val="00DB2C88"/>
    <w:rsid w:val="00DB734B"/>
    <w:rsid w:val="00DB7904"/>
    <w:rsid w:val="00DC15A7"/>
    <w:rsid w:val="00DC1B5D"/>
    <w:rsid w:val="00DC1B71"/>
    <w:rsid w:val="00DC3226"/>
    <w:rsid w:val="00DC401C"/>
    <w:rsid w:val="00DC553F"/>
    <w:rsid w:val="00DC6181"/>
    <w:rsid w:val="00DD0512"/>
    <w:rsid w:val="00DD05B3"/>
    <w:rsid w:val="00DD079B"/>
    <w:rsid w:val="00DD2F61"/>
    <w:rsid w:val="00DD5992"/>
    <w:rsid w:val="00DD744F"/>
    <w:rsid w:val="00DE066A"/>
    <w:rsid w:val="00DE067A"/>
    <w:rsid w:val="00DE06A2"/>
    <w:rsid w:val="00DE0E90"/>
    <w:rsid w:val="00DE2896"/>
    <w:rsid w:val="00DE2E59"/>
    <w:rsid w:val="00DE3810"/>
    <w:rsid w:val="00DE4379"/>
    <w:rsid w:val="00DE7348"/>
    <w:rsid w:val="00DE7735"/>
    <w:rsid w:val="00DF01CE"/>
    <w:rsid w:val="00DF065E"/>
    <w:rsid w:val="00DF450A"/>
    <w:rsid w:val="00E00BB6"/>
    <w:rsid w:val="00E014BB"/>
    <w:rsid w:val="00E0350D"/>
    <w:rsid w:val="00E04617"/>
    <w:rsid w:val="00E06393"/>
    <w:rsid w:val="00E06396"/>
    <w:rsid w:val="00E06DC8"/>
    <w:rsid w:val="00E105C6"/>
    <w:rsid w:val="00E11D3F"/>
    <w:rsid w:val="00E11FA7"/>
    <w:rsid w:val="00E1275B"/>
    <w:rsid w:val="00E13717"/>
    <w:rsid w:val="00E1676A"/>
    <w:rsid w:val="00E1765C"/>
    <w:rsid w:val="00E23AE0"/>
    <w:rsid w:val="00E246CD"/>
    <w:rsid w:val="00E2533B"/>
    <w:rsid w:val="00E25412"/>
    <w:rsid w:val="00E271D8"/>
    <w:rsid w:val="00E27536"/>
    <w:rsid w:val="00E30171"/>
    <w:rsid w:val="00E30F5E"/>
    <w:rsid w:val="00E311BC"/>
    <w:rsid w:val="00E3242A"/>
    <w:rsid w:val="00E32B88"/>
    <w:rsid w:val="00E32BDE"/>
    <w:rsid w:val="00E33D8A"/>
    <w:rsid w:val="00E354ED"/>
    <w:rsid w:val="00E36D69"/>
    <w:rsid w:val="00E4126A"/>
    <w:rsid w:val="00E4137E"/>
    <w:rsid w:val="00E41D38"/>
    <w:rsid w:val="00E428D1"/>
    <w:rsid w:val="00E429E8"/>
    <w:rsid w:val="00E42EDA"/>
    <w:rsid w:val="00E43F37"/>
    <w:rsid w:val="00E44EB7"/>
    <w:rsid w:val="00E4560A"/>
    <w:rsid w:val="00E45E31"/>
    <w:rsid w:val="00E45F03"/>
    <w:rsid w:val="00E46940"/>
    <w:rsid w:val="00E47835"/>
    <w:rsid w:val="00E509D2"/>
    <w:rsid w:val="00E538FE"/>
    <w:rsid w:val="00E54D35"/>
    <w:rsid w:val="00E54DD0"/>
    <w:rsid w:val="00E55F61"/>
    <w:rsid w:val="00E56E5C"/>
    <w:rsid w:val="00E60DF0"/>
    <w:rsid w:val="00E614E2"/>
    <w:rsid w:val="00E61628"/>
    <w:rsid w:val="00E63ADD"/>
    <w:rsid w:val="00E63BEA"/>
    <w:rsid w:val="00E63E13"/>
    <w:rsid w:val="00E6469F"/>
    <w:rsid w:val="00E64EFF"/>
    <w:rsid w:val="00E653D3"/>
    <w:rsid w:val="00E662C9"/>
    <w:rsid w:val="00E66E91"/>
    <w:rsid w:val="00E73163"/>
    <w:rsid w:val="00E73A98"/>
    <w:rsid w:val="00E74E3B"/>
    <w:rsid w:val="00E750AE"/>
    <w:rsid w:val="00E757FF"/>
    <w:rsid w:val="00E82487"/>
    <w:rsid w:val="00E838F4"/>
    <w:rsid w:val="00E83C2F"/>
    <w:rsid w:val="00E840FB"/>
    <w:rsid w:val="00E84F1C"/>
    <w:rsid w:val="00E851DF"/>
    <w:rsid w:val="00E869D8"/>
    <w:rsid w:val="00E87624"/>
    <w:rsid w:val="00E87B52"/>
    <w:rsid w:val="00E90B48"/>
    <w:rsid w:val="00E92C35"/>
    <w:rsid w:val="00E931D9"/>
    <w:rsid w:val="00E93FE5"/>
    <w:rsid w:val="00E9526F"/>
    <w:rsid w:val="00E97DEE"/>
    <w:rsid w:val="00EA0112"/>
    <w:rsid w:val="00EA0E80"/>
    <w:rsid w:val="00EA263A"/>
    <w:rsid w:val="00EA3B57"/>
    <w:rsid w:val="00EA3D10"/>
    <w:rsid w:val="00EA3DB9"/>
    <w:rsid w:val="00EA441D"/>
    <w:rsid w:val="00EA6250"/>
    <w:rsid w:val="00EA636C"/>
    <w:rsid w:val="00EA7EC8"/>
    <w:rsid w:val="00EB2EE1"/>
    <w:rsid w:val="00EB4506"/>
    <w:rsid w:val="00EB52C8"/>
    <w:rsid w:val="00EB54DA"/>
    <w:rsid w:val="00EB592B"/>
    <w:rsid w:val="00EB6557"/>
    <w:rsid w:val="00EB70B7"/>
    <w:rsid w:val="00EB748E"/>
    <w:rsid w:val="00EC3559"/>
    <w:rsid w:val="00EC37D0"/>
    <w:rsid w:val="00EC3C7C"/>
    <w:rsid w:val="00EC42FC"/>
    <w:rsid w:val="00EC7B97"/>
    <w:rsid w:val="00ED4231"/>
    <w:rsid w:val="00ED4914"/>
    <w:rsid w:val="00ED4B5D"/>
    <w:rsid w:val="00ED4F4F"/>
    <w:rsid w:val="00ED5037"/>
    <w:rsid w:val="00ED5BA1"/>
    <w:rsid w:val="00ED7C16"/>
    <w:rsid w:val="00ED7EFB"/>
    <w:rsid w:val="00EE0C91"/>
    <w:rsid w:val="00EE182D"/>
    <w:rsid w:val="00EE4654"/>
    <w:rsid w:val="00EE599F"/>
    <w:rsid w:val="00EE6031"/>
    <w:rsid w:val="00EE7366"/>
    <w:rsid w:val="00EE78DC"/>
    <w:rsid w:val="00EE7A74"/>
    <w:rsid w:val="00EF0B2E"/>
    <w:rsid w:val="00EF1E78"/>
    <w:rsid w:val="00EF31BE"/>
    <w:rsid w:val="00EF3450"/>
    <w:rsid w:val="00EF5664"/>
    <w:rsid w:val="00EF5E92"/>
    <w:rsid w:val="00EF699B"/>
    <w:rsid w:val="00F010C1"/>
    <w:rsid w:val="00F02F57"/>
    <w:rsid w:val="00F05E24"/>
    <w:rsid w:val="00F11240"/>
    <w:rsid w:val="00F1202F"/>
    <w:rsid w:val="00F15B67"/>
    <w:rsid w:val="00F16746"/>
    <w:rsid w:val="00F237C7"/>
    <w:rsid w:val="00F23DA2"/>
    <w:rsid w:val="00F314B4"/>
    <w:rsid w:val="00F32218"/>
    <w:rsid w:val="00F328C3"/>
    <w:rsid w:val="00F35670"/>
    <w:rsid w:val="00F36030"/>
    <w:rsid w:val="00F4119B"/>
    <w:rsid w:val="00F4431F"/>
    <w:rsid w:val="00F44BB2"/>
    <w:rsid w:val="00F46A93"/>
    <w:rsid w:val="00F47F41"/>
    <w:rsid w:val="00F50606"/>
    <w:rsid w:val="00F50D8B"/>
    <w:rsid w:val="00F52725"/>
    <w:rsid w:val="00F55520"/>
    <w:rsid w:val="00F5555B"/>
    <w:rsid w:val="00F575B8"/>
    <w:rsid w:val="00F57E71"/>
    <w:rsid w:val="00F57F7F"/>
    <w:rsid w:val="00F60E73"/>
    <w:rsid w:val="00F62A70"/>
    <w:rsid w:val="00F646AD"/>
    <w:rsid w:val="00F647F1"/>
    <w:rsid w:val="00F651DA"/>
    <w:rsid w:val="00F71A21"/>
    <w:rsid w:val="00F72734"/>
    <w:rsid w:val="00F72A1A"/>
    <w:rsid w:val="00F7437B"/>
    <w:rsid w:val="00F7555B"/>
    <w:rsid w:val="00F7614D"/>
    <w:rsid w:val="00F76352"/>
    <w:rsid w:val="00F7685A"/>
    <w:rsid w:val="00F82EFE"/>
    <w:rsid w:val="00F83B02"/>
    <w:rsid w:val="00F83C12"/>
    <w:rsid w:val="00F842E7"/>
    <w:rsid w:val="00F84F1B"/>
    <w:rsid w:val="00F86BF7"/>
    <w:rsid w:val="00F87DDE"/>
    <w:rsid w:val="00F919AC"/>
    <w:rsid w:val="00F93157"/>
    <w:rsid w:val="00F946EC"/>
    <w:rsid w:val="00F95B44"/>
    <w:rsid w:val="00F96597"/>
    <w:rsid w:val="00FA143A"/>
    <w:rsid w:val="00FA1689"/>
    <w:rsid w:val="00FA6247"/>
    <w:rsid w:val="00FB0C63"/>
    <w:rsid w:val="00FB3180"/>
    <w:rsid w:val="00FB45AD"/>
    <w:rsid w:val="00FB68C9"/>
    <w:rsid w:val="00FC0BA2"/>
    <w:rsid w:val="00FC2094"/>
    <w:rsid w:val="00FC27E5"/>
    <w:rsid w:val="00FC31A2"/>
    <w:rsid w:val="00FC5985"/>
    <w:rsid w:val="00FC6EF3"/>
    <w:rsid w:val="00FD2619"/>
    <w:rsid w:val="00FD28E7"/>
    <w:rsid w:val="00FD2D89"/>
    <w:rsid w:val="00FD39D6"/>
    <w:rsid w:val="00FD3CC8"/>
    <w:rsid w:val="00FD3E4E"/>
    <w:rsid w:val="00FD659D"/>
    <w:rsid w:val="00FD6DD9"/>
    <w:rsid w:val="00FE2582"/>
    <w:rsid w:val="00FE323D"/>
    <w:rsid w:val="00FE4CBA"/>
    <w:rsid w:val="00FE4DB2"/>
    <w:rsid w:val="00FE5434"/>
    <w:rsid w:val="00FF08DA"/>
    <w:rsid w:val="00FF125F"/>
    <w:rsid w:val="00FF1942"/>
    <w:rsid w:val="00FF2056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337760"/>
  <w15:chartTrackingRefBased/>
  <w15:docId w15:val="{B7468020-1A4D-4ED1-A4AF-7C4D36A2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rsid w:val="00100689"/>
    <w:pPr>
      <w:widowControl w:val="0"/>
      <w:ind w:firstLine="425"/>
      <w:jc w:val="both"/>
    </w:pPr>
    <w:rPr>
      <w:lang w:val="uk-UA"/>
    </w:rPr>
  </w:style>
  <w:style w:type="paragraph" w:styleId="1">
    <w:name w:val="heading 1"/>
    <w:basedOn w:val="107"/>
    <w:next w:val="107"/>
    <w:qFormat/>
    <w:rsid w:val="001239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107"/>
    <w:next w:val="a0"/>
    <w:qFormat/>
    <w:rsid w:val="00DD0512"/>
    <w:pPr>
      <w:keepNext/>
      <w:ind w:firstLine="0"/>
      <w:jc w:val="right"/>
      <w:outlineLvl w:val="1"/>
    </w:pPr>
    <w:rPr>
      <w:rFonts w:ascii="TimesET" w:hAnsi="TimesET"/>
      <w:i/>
      <w:iCs/>
      <w:sz w:val="16"/>
    </w:rPr>
  </w:style>
  <w:style w:type="paragraph" w:styleId="3">
    <w:name w:val="heading 3"/>
    <w:basedOn w:val="107"/>
    <w:next w:val="107"/>
    <w:qFormat/>
    <w:rsid w:val="00DD051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  <w:jc w:val="center"/>
      <w:outlineLvl w:val="2"/>
    </w:pPr>
    <w:rPr>
      <w:b/>
      <w:bCs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107">
    <w:name w:val="1_07__Обычный (укр)"/>
    <w:basedOn w:val="a0"/>
    <w:link w:val="1070"/>
    <w:autoRedefine/>
    <w:rsid w:val="00FF2056"/>
    <w:pPr>
      <w:widowControl/>
    </w:pPr>
    <w:rPr>
      <w:lang w:eastAsia="x-none"/>
    </w:rPr>
  </w:style>
  <w:style w:type="character" w:customStyle="1" w:styleId="1070">
    <w:name w:val="1_07__Обычный (укр) Знак"/>
    <w:link w:val="107"/>
    <w:rsid w:val="00FF2056"/>
    <w:rPr>
      <w:lang w:val="uk-UA" w:bidi="ar-SA"/>
    </w:rPr>
  </w:style>
  <w:style w:type="paragraph" w:styleId="10">
    <w:name w:val="toc 1"/>
    <w:basedOn w:val="a0"/>
    <w:next w:val="a0"/>
    <w:autoRedefine/>
    <w:uiPriority w:val="39"/>
    <w:rsid w:val="00D77CD5"/>
    <w:pPr>
      <w:tabs>
        <w:tab w:val="right" w:leader="dot" w:pos="9696"/>
      </w:tabs>
      <w:ind w:right="340" w:firstLine="0"/>
    </w:pPr>
  </w:style>
  <w:style w:type="paragraph" w:customStyle="1" w:styleId="101">
    <w:name w:val="1_01_УДК (укр)"/>
    <w:basedOn w:val="107"/>
    <w:next w:val="102"/>
    <w:autoRedefine/>
    <w:rsid w:val="00E840FB"/>
    <w:pPr>
      <w:keepNext/>
      <w:tabs>
        <w:tab w:val="right" w:pos="9696"/>
      </w:tabs>
      <w:spacing w:before="120"/>
      <w:ind w:firstLine="0"/>
      <w:jc w:val="left"/>
    </w:pPr>
  </w:style>
  <w:style w:type="paragraph" w:customStyle="1" w:styleId="102">
    <w:name w:val="1_02_Авторы (укр)"/>
    <w:basedOn w:val="107"/>
    <w:next w:val="103"/>
    <w:autoRedefine/>
    <w:rsid w:val="0056106A"/>
    <w:pPr>
      <w:keepNext/>
      <w:tabs>
        <w:tab w:val="left" w:pos="9696"/>
      </w:tabs>
      <w:spacing w:before="240" w:after="240"/>
      <w:ind w:left="425" w:firstLine="0"/>
      <w:jc w:val="left"/>
    </w:pPr>
    <w:rPr>
      <w:b/>
      <w:i/>
      <w:caps/>
    </w:rPr>
  </w:style>
  <w:style w:type="paragraph" w:customStyle="1" w:styleId="103">
    <w:name w:val="1_03_Название статьи (укр)"/>
    <w:basedOn w:val="107"/>
    <w:next w:val="a0"/>
    <w:autoRedefine/>
    <w:rsid w:val="00B33BCB"/>
    <w:pPr>
      <w:keepNext/>
      <w:keepLines/>
      <w:suppressAutoHyphens/>
      <w:spacing w:after="240"/>
      <w:ind w:left="425" w:firstLine="0"/>
      <w:jc w:val="left"/>
      <w:outlineLvl w:val="0"/>
    </w:pPr>
    <w:rPr>
      <w:b/>
      <w:caps/>
    </w:rPr>
  </w:style>
  <w:style w:type="paragraph" w:customStyle="1" w:styleId="104">
    <w:name w:val="1_04_Аннотация (укр)"/>
    <w:basedOn w:val="0001"/>
    <w:next w:val="105"/>
    <w:autoRedefine/>
    <w:rsid w:val="003B49D6"/>
    <w:pPr>
      <w:keepNext/>
    </w:pPr>
  </w:style>
  <w:style w:type="paragraph" w:customStyle="1" w:styleId="0001">
    <w:name w:val="00_01_ Шрифт_Аннот (укр)"/>
    <w:basedOn w:val="107"/>
    <w:autoRedefine/>
    <w:rsid w:val="004D5CC0"/>
    <w:pPr>
      <w:ind w:firstLine="0"/>
    </w:pPr>
    <w:rPr>
      <w:sz w:val="16"/>
    </w:rPr>
  </w:style>
  <w:style w:type="paragraph" w:customStyle="1" w:styleId="105">
    <w:name w:val="1_05_Ключевые слова (укр)"/>
    <w:basedOn w:val="104"/>
    <w:next w:val="107"/>
    <w:autoRedefine/>
    <w:rsid w:val="003B49D6"/>
    <w:pPr>
      <w:keepNext w:val="0"/>
      <w:spacing w:after="180"/>
      <w:ind w:firstLine="425"/>
    </w:pPr>
  </w:style>
  <w:style w:type="paragraph" w:customStyle="1" w:styleId="203">
    <w:name w:val="2_03_Название статьи (рус)"/>
    <w:basedOn w:val="103"/>
    <w:next w:val="104"/>
    <w:autoRedefine/>
    <w:rsid w:val="00760961"/>
    <w:rPr>
      <w:lang w:val="ru-RU"/>
    </w:rPr>
  </w:style>
  <w:style w:type="paragraph" w:customStyle="1" w:styleId="204">
    <w:name w:val="2_04_Аннотация (рус)"/>
    <w:basedOn w:val="104"/>
    <w:next w:val="205"/>
    <w:autoRedefine/>
    <w:rsid w:val="0083291A"/>
    <w:rPr>
      <w:lang w:val="ru-RU"/>
    </w:rPr>
  </w:style>
  <w:style w:type="paragraph" w:customStyle="1" w:styleId="205">
    <w:name w:val="2_05_Ключевые слова (рус)"/>
    <w:basedOn w:val="105"/>
    <w:next w:val="207"/>
    <w:autoRedefine/>
    <w:rsid w:val="004D4C17"/>
    <w:rPr>
      <w:lang w:val="ru-RU"/>
    </w:rPr>
  </w:style>
  <w:style w:type="paragraph" w:customStyle="1" w:styleId="207">
    <w:name w:val="2_07__Обычный (рус)"/>
    <w:basedOn w:val="107"/>
    <w:autoRedefine/>
    <w:rsid w:val="00760961"/>
    <w:rPr>
      <w:lang w:val="ru-RU"/>
    </w:rPr>
  </w:style>
  <w:style w:type="paragraph" w:customStyle="1" w:styleId="304">
    <w:name w:val="3_04_Аннотация (англ)"/>
    <w:basedOn w:val="104"/>
    <w:next w:val="305"/>
    <w:autoRedefine/>
    <w:rsid w:val="009B41A9"/>
    <w:rPr>
      <w:lang w:val="en-US"/>
    </w:rPr>
  </w:style>
  <w:style w:type="paragraph" w:customStyle="1" w:styleId="305">
    <w:name w:val="3_05_Ключевые слова (англ)"/>
    <w:basedOn w:val="105"/>
    <w:next w:val="307"/>
    <w:autoRedefine/>
    <w:rsid w:val="009B41A9"/>
    <w:rPr>
      <w:lang w:val="en-US"/>
    </w:rPr>
  </w:style>
  <w:style w:type="paragraph" w:customStyle="1" w:styleId="307">
    <w:name w:val="3_07__Обычный (англ)"/>
    <w:basedOn w:val="107"/>
    <w:link w:val="3070"/>
    <w:autoRedefine/>
    <w:rsid w:val="00A75B08"/>
    <w:rPr>
      <w:lang w:val="en-US"/>
    </w:rPr>
  </w:style>
  <w:style w:type="character" w:customStyle="1" w:styleId="3070">
    <w:name w:val="3_07__Обычный (англ) Знак"/>
    <w:link w:val="307"/>
    <w:rsid w:val="00A75B08"/>
    <w:rPr>
      <w:lang w:val="en-US"/>
    </w:rPr>
  </w:style>
  <w:style w:type="paragraph" w:customStyle="1" w:styleId="109">
    <w:name w:val="1_09_Литература (укр)"/>
    <w:basedOn w:val="104"/>
    <w:autoRedefine/>
    <w:rsid w:val="00E87624"/>
    <w:pPr>
      <w:keepNext w:val="0"/>
      <w:tabs>
        <w:tab w:val="left" w:pos="284"/>
      </w:tabs>
      <w:ind w:left="284" w:hanging="284"/>
    </w:pPr>
  </w:style>
  <w:style w:type="paragraph" w:customStyle="1" w:styleId="308">
    <w:name w:val="3_08_Литература (англ)"/>
    <w:basedOn w:val="109"/>
    <w:autoRedefine/>
    <w:rsid w:val="009F786D"/>
    <w:rPr>
      <w:lang w:val="en-US"/>
    </w:rPr>
  </w:style>
  <w:style w:type="paragraph" w:customStyle="1" w:styleId="112">
    <w:name w:val="1_12_Библ. описание (укр)"/>
    <w:basedOn w:val="107"/>
    <w:next w:val="212"/>
    <w:autoRedefine/>
    <w:rsid w:val="00B87338"/>
    <w:pPr>
      <w:spacing w:after="120"/>
    </w:pPr>
  </w:style>
  <w:style w:type="paragraph" w:customStyle="1" w:styleId="212">
    <w:name w:val="2_12_Библ. описание (рус)"/>
    <w:basedOn w:val="112"/>
    <w:next w:val="312"/>
    <w:autoRedefine/>
    <w:rsid w:val="00D9360D"/>
    <w:rPr>
      <w:lang w:val="ru-RU"/>
    </w:rPr>
  </w:style>
  <w:style w:type="paragraph" w:customStyle="1" w:styleId="312">
    <w:name w:val="3_12_Библ. описание (англ)"/>
    <w:basedOn w:val="112"/>
    <w:next w:val="307"/>
    <w:autoRedefine/>
    <w:rsid w:val="00423D37"/>
    <w:rPr>
      <w:lang w:val="en-US"/>
    </w:rPr>
  </w:style>
  <w:style w:type="paragraph" w:customStyle="1" w:styleId="211">
    <w:name w:val="2_11_Сведения (рус)"/>
    <w:basedOn w:val="111"/>
    <w:autoRedefine/>
    <w:rsid w:val="00CF79C0"/>
  </w:style>
  <w:style w:type="paragraph" w:customStyle="1" w:styleId="111">
    <w:name w:val="1_11_Сведения (укр)"/>
    <w:basedOn w:val="10702"/>
    <w:next w:val="107"/>
    <w:autoRedefine/>
    <w:rsid w:val="00EF5E92"/>
    <w:pPr>
      <w:keepNext/>
      <w:spacing w:after="120"/>
    </w:pPr>
  </w:style>
  <w:style w:type="paragraph" w:customStyle="1" w:styleId="10702">
    <w:name w:val="1_07_02_Обычный По центру (укр)"/>
    <w:basedOn w:val="107"/>
    <w:next w:val="107"/>
    <w:autoRedefine/>
    <w:rsid w:val="009A7E72"/>
    <w:pPr>
      <w:ind w:firstLine="0"/>
      <w:jc w:val="center"/>
    </w:pPr>
  </w:style>
  <w:style w:type="paragraph" w:customStyle="1" w:styleId="210">
    <w:name w:val="2_10_Поступила (рус)"/>
    <w:basedOn w:val="110"/>
    <w:next w:val="a0"/>
    <w:autoRedefine/>
    <w:rsid w:val="000B0097"/>
    <w:rPr>
      <w:lang w:val="ru-RU"/>
    </w:rPr>
  </w:style>
  <w:style w:type="paragraph" w:customStyle="1" w:styleId="110">
    <w:name w:val="1_10_Поступила (укр)"/>
    <w:basedOn w:val="a0"/>
    <w:next w:val="a0"/>
    <w:autoRedefine/>
    <w:rsid w:val="009F786D"/>
    <w:pPr>
      <w:keepNext/>
      <w:widowControl/>
      <w:spacing w:before="180"/>
      <w:ind w:firstLine="0"/>
      <w:jc w:val="right"/>
    </w:pPr>
    <w:rPr>
      <w:i/>
      <w:sz w:val="16"/>
    </w:rPr>
  </w:style>
  <w:style w:type="character" w:customStyle="1" w:styleId="a4">
    <w:name w:val="Курсив"/>
    <w:uiPriority w:val="99"/>
    <w:rsid w:val="00B33FF7"/>
    <w:rPr>
      <w:i/>
    </w:rPr>
  </w:style>
  <w:style w:type="character" w:customStyle="1" w:styleId="a5">
    <w:name w:val="Полужирный"/>
    <w:rsid w:val="00492D59"/>
    <w:rPr>
      <w:b/>
    </w:rPr>
  </w:style>
  <w:style w:type="character" w:customStyle="1" w:styleId="a6">
    <w:name w:val="Полужирный курсив"/>
    <w:rsid w:val="00492D59"/>
    <w:rPr>
      <w:b/>
      <w:i/>
    </w:rPr>
  </w:style>
  <w:style w:type="paragraph" w:customStyle="1" w:styleId="10705">
    <w:name w:val="1_07_05_Рисунок (укр)"/>
    <w:basedOn w:val="10702"/>
    <w:next w:val="10706"/>
    <w:autoRedefine/>
    <w:rsid w:val="00F11240"/>
    <w:pPr>
      <w:keepNext/>
      <w:spacing w:before="120" w:after="120"/>
    </w:pPr>
  </w:style>
  <w:style w:type="paragraph" w:customStyle="1" w:styleId="10706">
    <w:name w:val="1_07_06_Подрисуночная подпись (укр)"/>
    <w:basedOn w:val="0002"/>
    <w:next w:val="107"/>
    <w:autoRedefine/>
    <w:rsid w:val="004549D5"/>
    <w:pPr>
      <w:spacing w:before="120" w:after="120"/>
      <w:ind w:firstLine="0"/>
      <w:jc w:val="center"/>
    </w:pPr>
  </w:style>
  <w:style w:type="paragraph" w:customStyle="1" w:styleId="0002">
    <w:name w:val="00_02_Шрифт_Текстов_в_табл"/>
    <w:basedOn w:val="107"/>
    <w:autoRedefine/>
    <w:rsid w:val="004A3EAD"/>
    <w:rPr>
      <w:sz w:val="18"/>
    </w:rPr>
  </w:style>
  <w:style w:type="paragraph" w:customStyle="1" w:styleId="20701">
    <w:name w:val="2_07_01_Без красной строки (рус)"/>
    <w:basedOn w:val="10701"/>
    <w:next w:val="207"/>
    <w:autoRedefine/>
    <w:rsid w:val="00760961"/>
    <w:rPr>
      <w:lang w:val="ru-RU"/>
    </w:rPr>
  </w:style>
  <w:style w:type="paragraph" w:customStyle="1" w:styleId="10701">
    <w:name w:val="1_07_01_Без красной строки (укр)"/>
    <w:basedOn w:val="107"/>
    <w:next w:val="107"/>
    <w:autoRedefine/>
    <w:rsid w:val="00AF6344"/>
    <w:pPr>
      <w:tabs>
        <w:tab w:val="left" w:pos="425"/>
      </w:tabs>
      <w:ind w:firstLine="0"/>
    </w:pPr>
  </w:style>
  <w:style w:type="paragraph" w:customStyle="1" w:styleId="30701">
    <w:name w:val="3_07_01_Без красной строки (англ)"/>
    <w:basedOn w:val="10701"/>
    <w:next w:val="30702"/>
    <w:autoRedefine/>
    <w:rsid w:val="000A2D06"/>
    <w:rPr>
      <w:lang w:val="en-US"/>
    </w:rPr>
  </w:style>
  <w:style w:type="paragraph" w:customStyle="1" w:styleId="30702">
    <w:name w:val="3_07_02_Обычный По центру (англ)"/>
    <w:basedOn w:val="10702"/>
    <w:next w:val="307"/>
    <w:autoRedefine/>
    <w:rsid w:val="000A2D06"/>
    <w:rPr>
      <w:lang w:val="en-US"/>
    </w:rPr>
  </w:style>
  <w:style w:type="table" w:styleId="a7">
    <w:name w:val="Table Grid"/>
    <w:basedOn w:val="a2"/>
    <w:rsid w:val="00604911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20707">
    <w:name w:val="2_07_07_Название таблицы (рус)"/>
    <w:basedOn w:val="10707"/>
    <w:next w:val="207"/>
    <w:autoRedefine/>
    <w:rsid w:val="00B7014A"/>
    <w:rPr>
      <w:lang w:val="ru-RU"/>
    </w:rPr>
  </w:style>
  <w:style w:type="paragraph" w:customStyle="1" w:styleId="10707">
    <w:name w:val="1_07_07_Название таблицы (укр)"/>
    <w:basedOn w:val="0002"/>
    <w:next w:val="107"/>
    <w:autoRedefine/>
    <w:rsid w:val="004549D5"/>
    <w:pPr>
      <w:keepNext/>
      <w:spacing w:before="180" w:after="120"/>
      <w:jc w:val="center"/>
    </w:pPr>
  </w:style>
  <w:style w:type="paragraph" w:customStyle="1" w:styleId="30709-">
    <w:name w:val="3_07_09_По центру в табл-рис (англ)"/>
    <w:basedOn w:val="10709-"/>
    <w:autoRedefine/>
    <w:rsid w:val="00786C66"/>
    <w:rPr>
      <w:lang w:val="en-US"/>
    </w:rPr>
  </w:style>
  <w:style w:type="paragraph" w:customStyle="1" w:styleId="10709-">
    <w:name w:val="1_07_09_По центру в табл-рис (укр)"/>
    <w:basedOn w:val="10708-"/>
    <w:autoRedefine/>
    <w:rsid w:val="00F62A70"/>
    <w:pPr>
      <w:jc w:val="center"/>
    </w:pPr>
  </w:style>
  <w:style w:type="paragraph" w:customStyle="1" w:styleId="10708-">
    <w:name w:val="1_07_08_Слева в табл-рис (укр)"/>
    <w:basedOn w:val="0002"/>
    <w:autoRedefine/>
    <w:rsid w:val="004549D5"/>
    <w:pPr>
      <w:ind w:firstLine="0"/>
      <w:jc w:val="left"/>
    </w:pPr>
  </w:style>
  <w:style w:type="paragraph" w:customStyle="1" w:styleId="20709-">
    <w:name w:val="2_07_09_По центру в табл-рис (рус)"/>
    <w:basedOn w:val="10709-"/>
    <w:autoRedefine/>
    <w:rsid w:val="00182160"/>
    <w:rPr>
      <w:lang w:val="ru-RU"/>
    </w:rPr>
  </w:style>
  <w:style w:type="paragraph" w:customStyle="1" w:styleId="20710-">
    <w:name w:val="2_07_10_По ширине в табл-рис (рус)"/>
    <w:basedOn w:val="10710-"/>
    <w:autoRedefine/>
    <w:rsid w:val="00182160"/>
    <w:rPr>
      <w:lang w:val="ru-RU"/>
    </w:rPr>
  </w:style>
  <w:style w:type="paragraph" w:customStyle="1" w:styleId="10710-">
    <w:name w:val="1_07_10_По ширине в табл-рис (укр)"/>
    <w:basedOn w:val="10708-"/>
    <w:autoRedefine/>
    <w:rsid w:val="00F62A70"/>
    <w:pPr>
      <w:jc w:val="both"/>
    </w:pPr>
  </w:style>
  <w:style w:type="character" w:styleId="a8">
    <w:name w:val="Hyperlink"/>
    <w:uiPriority w:val="99"/>
    <w:rsid w:val="007D0FFF"/>
    <w:rPr>
      <w:color w:val="0000FF"/>
      <w:u w:val="single"/>
    </w:rPr>
  </w:style>
  <w:style w:type="paragraph" w:customStyle="1" w:styleId="20703">
    <w:name w:val="2_07_03_Нумерованный абзац с табуляцией (рус)"/>
    <w:basedOn w:val="10703"/>
    <w:autoRedefine/>
    <w:rsid w:val="00760961"/>
    <w:rPr>
      <w:lang w:val="ru-RU"/>
    </w:rPr>
  </w:style>
  <w:style w:type="paragraph" w:customStyle="1" w:styleId="10703">
    <w:name w:val="1_07_03_Нумерованный абзац с табуляцией (укр)"/>
    <w:basedOn w:val="107"/>
    <w:autoRedefine/>
    <w:rsid w:val="00C22D1A"/>
    <w:pPr>
      <w:tabs>
        <w:tab w:val="left" w:pos="737"/>
      </w:tabs>
      <w:ind w:left="737" w:hanging="312"/>
    </w:pPr>
  </w:style>
  <w:style w:type="paragraph" w:customStyle="1" w:styleId="20706">
    <w:name w:val="2_07_06_Подрисуночная подпись (рус)"/>
    <w:basedOn w:val="10706"/>
    <w:next w:val="207"/>
    <w:autoRedefine/>
    <w:rsid w:val="00B7014A"/>
    <w:rPr>
      <w:lang w:val="ru-RU"/>
    </w:rPr>
  </w:style>
  <w:style w:type="paragraph" w:customStyle="1" w:styleId="30706">
    <w:name w:val="3_07_06_Подрисуночная подпись (англ)"/>
    <w:basedOn w:val="10706"/>
    <w:next w:val="307"/>
    <w:autoRedefine/>
    <w:rsid w:val="00786C66"/>
    <w:rPr>
      <w:lang w:val="en-US"/>
    </w:rPr>
  </w:style>
  <w:style w:type="paragraph" w:customStyle="1" w:styleId="209">
    <w:name w:val="2_09_Литература (рус)"/>
    <w:basedOn w:val="109"/>
    <w:autoRedefine/>
    <w:rsid w:val="009F786D"/>
    <w:rPr>
      <w:lang w:val="ru-RU"/>
    </w:rPr>
  </w:style>
  <w:style w:type="paragraph" w:customStyle="1" w:styleId="310">
    <w:name w:val="3_10_Поступила (англ)"/>
    <w:basedOn w:val="110"/>
    <w:next w:val="107"/>
    <w:autoRedefine/>
    <w:rsid w:val="00EF5E92"/>
    <w:rPr>
      <w:lang w:val="en-US"/>
    </w:rPr>
  </w:style>
  <w:style w:type="paragraph" w:customStyle="1" w:styleId="30707">
    <w:name w:val="3_07_07_Название таблицы (англ)"/>
    <w:basedOn w:val="10707"/>
    <w:next w:val="307"/>
    <w:autoRedefine/>
    <w:rsid w:val="00786C66"/>
    <w:rPr>
      <w:lang w:val="en-US"/>
    </w:rPr>
  </w:style>
  <w:style w:type="character" w:customStyle="1" w:styleId="a9">
    <w:name w:val="Курсив (рус)"/>
    <w:rsid w:val="00E4560A"/>
    <w:rPr>
      <w:i/>
      <w:lang w:val="ru-RU"/>
    </w:rPr>
  </w:style>
  <w:style w:type="character" w:customStyle="1" w:styleId="aa">
    <w:name w:val="Курсив (укр)"/>
    <w:rsid w:val="00B33FF7"/>
    <w:rPr>
      <w:i/>
      <w:lang w:val="uk-UA"/>
    </w:rPr>
  </w:style>
  <w:style w:type="character" w:customStyle="1" w:styleId="ab">
    <w:name w:val="Курсив (англ)"/>
    <w:rsid w:val="00B33FF7"/>
    <w:rPr>
      <w:i/>
      <w:lang w:val="en-US"/>
    </w:rPr>
  </w:style>
  <w:style w:type="character" w:customStyle="1" w:styleId="ac">
    <w:name w:val="Полужирный (рус)"/>
    <w:rsid w:val="00DC553F"/>
    <w:rPr>
      <w:b/>
      <w:lang w:val="ru-RU"/>
    </w:rPr>
  </w:style>
  <w:style w:type="character" w:customStyle="1" w:styleId="ad">
    <w:name w:val="Полужирный (англ)"/>
    <w:rsid w:val="00DC553F"/>
    <w:rPr>
      <w:b/>
      <w:lang w:val="en-US"/>
    </w:rPr>
  </w:style>
  <w:style w:type="character" w:customStyle="1" w:styleId="ae">
    <w:name w:val="Полужирный курсив (рус)"/>
    <w:rsid w:val="00DC553F"/>
    <w:rPr>
      <w:b/>
      <w:i/>
      <w:lang w:val="ru-RU"/>
    </w:rPr>
  </w:style>
  <w:style w:type="character" w:customStyle="1" w:styleId="af">
    <w:name w:val="Полужирный курсив (англ)"/>
    <w:rsid w:val="00DC553F"/>
    <w:rPr>
      <w:b/>
      <w:i/>
      <w:lang w:val="en-US"/>
    </w:rPr>
  </w:style>
  <w:style w:type="character" w:customStyle="1" w:styleId="af0">
    <w:name w:val="Полужирный курсив (укр)"/>
    <w:rsid w:val="00DC553F"/>
    <w:rPr>
      <w:b/>
      <w:i/>
      <w:lang w:val="uk-UA"/>
    </w:rPr>
  </w:style>
  <w:style w:type="character" w:customStyle="1" w:styleId="af1">
    <w:name w:val="Полужирный (укр)"/>
    <w:rsid w:val="007374B1"/>
    <w:rPr>
      <w:b/>
      <w:lang w:val="uk-UA"/>
    </w:rPr>
  </w:style>
  <w:style w:type="paragraph" w:styleId="af2">
    <w:name w:val="Document Map"/>
    <w:basedOn w:val="a0"/>
    <w:semiHidden/>
    <w:rsid w:val="002712BC"/>
    <w:pPr>
      <w:shd w:val="clear" w:color="auto" w:fill="000080"/>
    </w:pPr>
    <w:rPr>
      <w:rFonts w:ascii="Tahoma" w:hAnsi="Tahoma" w:cs="Tahoma"/>
    </w:rPr>
  </w:style>
  <w:style w:type="paragraph" w:customStyle="1" w:styleId="303">
    <w:name w:val="3_03_Название статьи (англ)"/>
    <w:basedOn w:val="103"/>
    <w:next w:val="104"/>
    <w:autoRedefine/>
    <w:rsid w:val="000A2D06"/>
    <w:rPr>
      <w:lang w:val="en-US"/>
    </w:rPr>
  </w:style>
  <w:style w:type="paragraph" w:customStyle="1" w:styleId="20702">
    <w:name w:val="2_07_02_Обычный По центру (рус)"/>
    <w:basedOn w:val="10702"/>
    <w:next w:val="207"/>
    <w:autoRedefine/>
    <w:rsid w:val="00760961"/>
    <w:rPr>
      <w:lang w:val="ru-RU"/>
    </w:rPr>
  </w:style>
  <w:style w:type="paragraph" w:customStyle="1" w:styleId="af3">
    <w:name w:val="Формула"/>
    <w:basedOn w:val="107"/>
    <w:next w:val="107"/>
    <w:autoRedefine/>
    <w:rsid w:val="004D2732"/>
    <w:pPr>
      <w:tabs>
        <w:tab w:val="center" w:pos="2353"/>
        <w:tab w:val="right" w:pos="4706"/>
      </w:tabs>
      <w:spacing w:before="120" w:after="120"/>
      <w:ind w:firstLine="0"/>
      <w:jc w:val="left"/>
    </w:pPr>
  </w:style>
  <w:style w:type="character" w:customStyle="1" w:styleId="af4">
    <w:name w:val="Русский"/>
    <w:rsid w:val="00861DEA"/>
    <w:rPr>
      <w:lang w:val="ru-RU"/>
    </w:rPr>
  </w:style>
  <w:style w:type="character" w:customStyle="1" w:styleId="af5">
    <w:name w:val="Украинский"/>
    <w:rsid w:val="00861DEA"/>
    <w:rPr>
      <w:lang w:val="uk-UA"/>
    </w:rPr>
  </w:style>
  <w:style w:type="character" w:customStyle="1" w:styleId="af6">
    <w:name w:val="Английский"/>
    <w:rsid w:val="00861DEA"/>
    <w:rPr>
      <w:lang w:val="en-US"/>
    </w:rPr>
  </w:style>
  <w:style w:type="paragraph" w:styleId="af7">
    <w:name w:val="footnote text"/>
    <w:basedOn w:val="a0"/>
    <w:autoRedefine/>
    <w:semiHidden/>
    <w:rsid w:val="00322B52"/>
    <w:pPr>
      <w:jc w:val="right"/>
    </w:pPr>
    <w:rPr>
      <w:sz w:val="16"/>
    </w:rPr>
  </w:style>
  <w:style w:type="paragraph" w:customStyle="1" w:styleId="20704">
    <w:name w:val="2_07_04_Маркированный список (рус)"/>
    <w:basedOn w:val="10704"/>
    <w:autoRedefine/>
    <w:rsid w:val="00FC31A2"/>
    <w:rPr>
      <w:lang w:val="ru-RU"/>
    </w:rPr>
  </w:style>
  <w:style w:type="paragraph" w:customStyle="1" w:styleId="10704">
    <w:name w:val="1_07_04_Маркированный список (укр)"/>
    <w:basedOn w:val="107"/>
    <w:autoRedefine/>
    <w:rsid w:val="000B257C"/>
    <w:pPr>
      <w:numPr>
        <w:numId w:val="22"/>
      </w:numPr>
      <w:tabs>
        <w:tab w:val="left" w:pos="737"/>
      </w:tabs>
      <w:ind w:left="737" w:hanging="312"/>
    </w:pPr>
  </w:style>
  <w:style w:type="paragraph" w:customStyle="1" w:styleId="20705">
    <w:name w:val="2_07_05_Рисунок (рус)"/>
    <w:basedOn w:val="10705"/>
    <w:next w:val="20706"/>
    <w:autoRedefine/>
    <w:rsid w:val="00FC31A2"/>
    <w:rPr>
      <w:lang w:val="ru-RU"/>
    </w:rPr>
  </w:style>
  <w:style w:type="paragraph" w:styleId="a">
    <w:name w:val="List Bullet"/>
    <w:basedOn w:val="107"/>
    <w:rsid w:val="00775AA6"/>
    <w:pPr>
      <w:numPr>
        <w:numId w:val="1"/>
      </w:numPr>
    </w:pPr>
  </w:style>
  <w:style w:type="paragraph" w:customStyle="1" w:styleId="20708-">
    <w:name w:val="2_07_08_Слева в табл-рис (рус)"/>
    <w:basedOn w:val="10708-"/>
    <w:autoRedefine/>
    <w:rsid w:val="00182160"/>
    <w:rPr>
      <w:lang w:val="ru-RU"/>
    </w:rPr>
  </w:style>
  <w:style w:type="paragraph" w:customStyle="1" w:styleId="30710-">
    <w:name w:val="3_07_10_По ширине в табл-рис (англ)"/>
    <w:basedOn w:val="10710-"/>
    <w:autoRedefine/>
    <w:rsid w:val="00786C66"/>
    <w:rPr>
      <w:lang w:val="en-US"/>
    </w:rPr>
  </w:style>
  <w:style w:type="paragraph" w:customStyle="1" w:styleId="30708-">
    <w:name w:val="3_07_08_Слева в табл-рис (англ)"/>
    <w:basedOn w:val="10708-"/>
    <w:autoRedefine/>
    <w:rsid w:val="00786C66"/>
    <w:rPr>
      <w:lang w:val="en-US"/>
    </w:rPr>
  </w:style>
  <w:style w:type="paragraph" w:styleId="af8">
    <w:name w:val="header"/>
    <w:basedOn w:val="107"/>
    <w:rsid w:val="001355D5"/>
    <w:pPr>
      <w:tabs>
        <w:tab w:val="right" w:pos="9696"/>
      </w:tabs>
      <w:ind w:firstLine="0"/>
    </w:pPr>
  </w:style>
  <w:style w:type="paragraph" w:styleId="af9">
    <w:name w:val="footer"/>
    <w:basedOn w:val="107"/>
    <w:rsid w:val="001355D5"/>
    <w:pPr>
      <w:pBdr>
        <w:top w:val="single" w:sz="4" w:space="1" w:color="auto"/>
      </w:pBdr>
      <w:tabs>
        <w:tab w:val="right" w:pos="9696"/>
      </w:tabs>
      <w:ind w:firstLine="0"/>
      <w:jc w:val="center"/>
    </w:pPr>
  </w:style>
  <w:style w:type="character" w:styleId="afa">
    <w:name w:val="page number"/>
    <w:basedOn w:val="a1"/>
    <w:rsid w:val="006D3F97"/>
  </w:style>
  <w:style w:type="paragraph" w:customStyle="1" w:styleId="30704">
    <w:name w:val="3_07_04_Маркированный список (англ)"/>
    <w:basedOn w:val="10704"/>
    <w:autoRedefine/>
    <w:rsid w:val="00FD659D"/>
    <w:rPr>
      <w:lang w:val="en-US"/>
    </w:rPr>
  </w:style>
  <w:style w:type="paragraph" w:styleId="afb">
    <w:name w:val="Body Text"/>
    <w:basedOn w:val="107"/>
    <w:link w:val="afc"/>
    <w:rsid w:val="00E66E91"/>
    <w:pPr>
      <w:spacing w:after="120"/>
    </w:pPr>
  </w:style>
  <w:style w:type="character" w:customStyle="1" w:styleId="afc">
    <w:name w:val="Основной текст Знак"/>
    <w:link w:val="afb"/>
    <w:rsid w:val="003F323C"/>
    <w:rPr>
      <w:lang w:val="uk-UA"/>
    </w:rPr>
  </w:style>
  <w:style w:type="paragraph" w:customStyle="1" w:styleId="30703">
    <w:name w:val="3_07_03_Нумерованный абзац с табуляцией (англ)"/>
    <w:basedOn w:val="10703"/>
    <w:autoRedefine/>
    <w:rsid w:val="00FD659D"/>
    <w:rPr>
      <w:lang w:val="en-US"/>
    </w:rPr>
  </w:style>
  <w:style w:type="paragraph" w:customStyle="1" w:styleId="Normal1">
    <w:name w:val="Normal1"/>
    <w:basedOn w:val="a0"/>
    <w:semiHidden/>
    <w:rsid w:val="00A82FC2"/>
    <w:pPr>
      <w:ind w:firstLine="720"/>
    </w:pPr>
    <w:rPr>
      <w:sz w:val="28"/>
    </w:rPr>
  </w:style>
  <w:style w:type="paragraph" w:customStyle="1" w:styleId="afd">
    <w:name w:val="Содержание"/>
    <w:basedOn w:val="107"/>
    <w:autoRedefine/>
    <w:rsid w:val="00100689"/>
    <w:pPr>
      <w:keepNext/>
      <w:keepLines/>
      <w:suppressAutoHyphens/>
      <w:spacing w:before="240" w:after="240"/>
      <w:ind w:firstLine="0"/>
      <w:jc w:val="center"/>
    </w:pPr>
    <w:rPr>
      <w:b/>
      <w:caps/>
    </w:rPr>
  </w:style>
  <w:style w:type="character" w:styleId="afe">
    <w:name w:val="footnote reference"/>
    <w:semiHidden/>
    <w:rsid w:val="00585C60"/>
    <w:rPr>
      <w:color w:val="FFFFFF"/>
      <w:vertAlign w:val="superscript"/>
    </w:rPr>
  </w:style>
  <w:style w:type="paragraph" w:customStyle="1" w:styleId="311">
    <w:name w:val="3_11_Сведения (англ)"/>
    <w:basedOn w:val="211"/>
    <w:autoRedefine/>
    <w:rsid w:val="00D8759B"/>
  </w:style>
  <w:style w:type="paragraph" w:styleId="aff">
    <w:name w:val="Balloon Text"/>
    <w:basedOn w:val="a0"/>
    <w:link w:val="aff0"/>
    <w:rsid w:val="000F3BDD"/>
    <w:rPr>
      <w:rFonts w:ascii="Tahoma" w:hAnsi="Tahoma"/>
      <w:sz w:val="16"/>
      <w:szCs w:val="16"/>
      <w:lang w:val="x-none" w:eastAsia="x-none"/>
    </w:rPr>
  </w:style>
  <w:style w:type="character" w:customStyle="1" w:styleId="aff0">
    <w:name w:val="Текст выноски Знак"/>
    <w:link w:val="aff"/>
    <w:rsid w:val="000F3BDD"/>
    <w:rPr>
      <w:rFonts w:ascii="Tahoma" w:hAnsi="Tahoma" w:cs="Tahoma"/>
      <w:sz w:val="16"/>
      <w:szCs w:val="16"/>
    </w:rPr>
  </w:style>
  <w:style w:type="paragraph" w:customStyle="1" w:styleId="aff1">
    <w:name w:val="Разделитель сноски"/>
    <w:basedOn w:val="a0"/>
    <w:autoRedefine/>
    <w:rsid w:val="00585C60"/>
    <w:pPr>
      <w:jc w:val="left"/>
    </w:pPr>
    <w:rPr>
      <w:color w:val="FFFFFF"/>
      <w:sz w:val="2"/>
    </w:rPr>
  </w:style>
  <w:style w:type="paragraph" w:customStyle="1" w:styleId="201">
    <w:name w:val="2_01_УДК (рус)"/>
    <w:basedOn w:val="101"/>
    <w:next w:val="202"/>
    <w:autoRedefine/>
    <w:rsid w:val="0098452F"/>
    <w:rPr>
      <w:caps/>
      <w:szCs w:val="18"/>
      <w:lang w:val="ru-RU"/>
    </w:rPr>
  </w:style>
  <w:style w:type="paragraph" w:customStyle="1" w:styleId="202">
    <w:name w:val="2_02_Авторы (рус)"/>
    <w:basedOn w:val="102"/>
    <w:next w:val="203"/>
    <w:autoRedefine/>
    <w:rsid w:val="00760961"/>
    <w:rPr>
      <w:lang w:val="ru-RU"/>
    </w:rPr>
  </w:style>
  <w:style w:type="paragraph" w:customStyle="1" w:styleId="106">
    <w:name w:val="1_06_Авторские права (укр)"/>
    <w:basedOn w:val="104"/>
    <w:autoRedefine/>
    <w:rsid w:val="00E509D2"/>
    <w:pPr>
      <w:spacing w:before="60"/>
      <w:jc w:val="right"/>
    </w:pPr>
  </w:style>
  <w:style w:type="paragraph" w:customStyle="1" w:styleId="302">
    <w:name w:val="3_02_Авторы (англ)"/>
    <w:basedOn w:val="102"/>
    <w:next w:val="303"/>
    <w:autoRedefine/>
    <w:rsid w:val="00626F7B"/>
    <w:rPr>
      <w:lang w:val="en-US"/>
    </w:rPr>
  </w:style>
  <w:style w:type="paragraph" w:customStyle="1" w:styleId="301">
    <w:name w:val="3_01_УДК (англ)"/>
    <w:basedOn w:val="101"/>
    <w:next w:val="302"/>
    <w:autoRedefine/>
    <w:rsid w:val="00C40C95"/>
    <w:rPr>
      <w:lang w:val="en-US"/>
    </w:rPr>
  </w:style>
  <w:style w:type="paragraph" w:customStyle="1" w:styleId="206">
    <w:name w:val="2_06_Авторские права (рус)"/>
    <w:basedOn w:val="106"/>
    <w:autoRedefine/>
    <w:rsid w:val="004D4C17"/>
    <w:rPr>
      <w:lang w:val="ru-RU"/>
    </w:rPr>
  </w:style>
  <w:style w:type="paragraph" w:styleId="aff2">
    <w:name w:val="caption"/>
    <w:basedOn w:val="a0"/>
    <w:next w:val="a0"/>
    <w:semiHidden/>
    <w:unhideWhenUsed/>
    <w:qFormat/>
    <w:rsid w:val="00E6469F"/>
    <w:rPr>
      <w:b/>
      <w:bCs/>
    </w:rPr>
  </w:style>
  <w:style w:type="paragraph" w:customStyle="1" w:styleId="306">
    <w:name w:val="3_06_Авторские права (англ)"/>
    <w:basedOn w:val="106"/>
    <w:autoRedefine/>
    <w:rsid w:val="009B41A9"/>
    <w:rPr>
      <w:lang w:val="en-US"/>
    </w:rPr>
  </w:style>
  <w:style w:type="paragraph" w:customStyle="1" w:styleId="30705">
    <w:name w:val="3_07_05_Рисунок (англ)"/>
    <w:basedOn w:val="10705"/>
    <w:next w:val="30706"/>
    <w:autoRedefine/>
    <w:rsid w:val="00FD659D"/>
    <w:rPr>
      <w:lang w:val="en-US"/>
    </w:rPr>
  </w:style>
  <w:style w:type="paragraph" w:styleId="aff3">
    <w:name w:val="Название"/>
    <w:basedOn w:val="107"/>
    <w:next w:val="107"/>
    <w:link w:val="aff4"/>
    <w:rsid w:val="00A968D7"/>
    <w:pPr>
      <w:spacing w:line="216" w:lineRule="auto"/>
      <w:jc w:val="center"/>
      <w:outlineLvl w:val="0"/>
    </w:pPr>
    <w:rPr>
      <w:rFonts w:ascii="Cambria" w:hAnsi="Cambria"/>
      <w:b/>
      <w:bCs/>
      <w:caps/>
      <w:kern w:val="28"/>
      <w:sz w:val="22"/>
      <w:szCs w:val="32"/>
    </w:rPr>
  </w:style>
  <w:style w:type="character" w:customStyle="1" w:styleId="aff4">
    <w:name w:val="Название Знак"/>
    <w:link w:val="aff3"/>
    <w:rsid w:val="00A968D7"/>
    <w:rPr>
      <w:rFonts w:ascii="Cambria" w:hAnsi="Cambria"/>
      <w:b/>
      <w:bCs/>
      <w:caps/>
      <w:kern w:val="28"/>
      <w:sz w:val="22"/>
      <w:szCs w:val="32"/>
      <w:lang w:val="uk-UA" w:bidi="ar-SA"/>
    </w:rPr>
  </w:style>
  <w:style w:type="character" w:styleId="aff5">
    <w:name w:val="FollowedHyperlink"/>
    <w:rsid w:val="004E300F"/>
    <w:rPr>
      <w:color w:val="800080"/>
      <w:u w:val="single"/>
    </w:rPr>
  </w:style>
  <w:style w:type="paragraph" w:styleId="aff6">
    <w:name w:val="TOC Heading"/>
    <w:basedOn w:val="1"/>
    <w:next w:val="a0"/>
    <w:uiPriority w:val="39"/>
    <w:semiHidden/>
    <w:unhideWhenUsed/>
    <w:qFormat/>
    <w:rsid w:val="007A2FD2"/>
    <w:pPr>
      <w:keepLines/>
      <w:spacing w:before="480" w:after="0" w:line="276" w:lineRule="auto"/>
      <w:ind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-">
    <w:name w:val="Верхний колонтитул - подчерк"/>
    <w:basedOn w:val="af8"/>
    <w:autoRedefine/>
    <w:rsid w:val="00093A4E"/>
    <w:pPr>
      <w:pBdr>
        <w:bottom w:val="single" w:sz="4" w:space="1" w:color="auto"/>
      </w:pBdr>
    </w:pPr>
    <w:rPr>
      <w:lang w:val="en-US"/>
    </w:rPr>
  </w:style>
  <w:style w:type="paragraph" w:customStyle="1" w:styleId="108">
    <w:name w:val="1_08_Заголовок_литературы (укр)"/>
    <w:basedOn w:val="10707"/>
    <w:next w:val="a0"/>
    <w:autoRedefine/>
    <w:rsid w:val="00653029"/>
    <w:pPr>
      <w:ind w:firstLine="0"/>
    </w:pPr>
    <w:rPr>
      <w:b/>
      <w:sz w:val="16"/>
    </w:rPr>
  </w:style>
  <w:style w:type="paragraph" w:customStyle="1" w:styleId="3080">
    <w:name w:val="3_08_Заголовок литературы (англ)"/>
    <w:basedOn w:val="108"/>
    <w:next w:val="a0"/>
    <w:autoRedefine/>
    <w:rsid w:val="00653029"/>
    <w:rPr>
      <w:lang w:val="en-US"/>
    </w:rPr>
  </w:style>
  <w:style w:type="paragraph" w:customStyle="1" w:styleId="208">
    <w:name w:val="2_08_Заголовок_литературы (рус)"/>
    <w:basedOn w:val="108"/>
    <w:next w:val="a0"/>
    <w:autoRedefine/>
    <w:rsid w:val="00653029"/>
    <w:rPr>
      <w:lang w:val="ru-RU"/>
    </w:rPr>
  </w:style>
  <w:style w:type="character" w:styleId="aff7">
    <w:name w:val="annotation reference"/>
    <w:rsid w:val="009F3C36"/>
    <w:rPr>
      <w:sz w:val="16"/>
      <w:szCs w:val="16"/>
    </w:rPr>
  </w:style>
  <w:style w:type="paragraph" w:styleId="aff8">
    <w:name w:val="annotation text"/>
    <w:basedOn w:val="a0"/>
    <w:link w:val="aff9"/>
    <w:rsid w:val="009F3C36"/>
  </w:style>
  <w:style w:type="character" w:customStyle="1" w:styleId="aff9">
    <w:name w:val="Текст примечания Знак"/>
    <w:link w:val="aff8"/>
    <w:rsid w:val="009F3C36"/>
    <w:rPr>
      <w:lang w:val="uk-UA"/>
    </w:rPr>
  </w:style>
  <w:style w:type="paragraph" w:styleId="affa">
    <w:name w:val="annotation subject"/>
    <w:basedOn w:val="aff8"/>
    <w:next w:val="aff8"/>
    <w:link w:val="affb"/>
    <w:rsid w:val="009F3C36"/>
    <w:rPr>
      <w:b/>
      <w:bCs/>
    </w:rPr>
  </w:style>
  <w:style w:type="character" w:customStyle="1" w:styleId="affb">
    <w:name w:val="Тема примечания Знак"/>
    <w:link w:val="affa"/>
    <w:rsid w:val="009F3C36"/>
    <w:rPr>
      <w:b/>
      <w:bCs/>
      <w:lang w:val="uk-UA"/>
    </w:rPr>
  </w:style>
  <w:style w:type="paragraph" w:customStyle="1" w:styleId="affc">
    <w:name w:val="Название статьи (укр)"/>
    <w:basedOn w:val="a0"/>
    <w:next w:val="a0"/>
    <w:autoRedefine/>
    <w:rsid w:val="007106E0"/>
    <w:pPr>
      <w:keepNext/>
      <w:keepLines/>
      <w:widowControl/>
      <w:suppressAutoHyphens/>
      <w:spacing w:after="240"/>
      <w:ind w:left="425" w:firstLine="0"/>
      <w:jc w:val="left"/>
      <w:outlineLvl w:val="0"/>
    </w:pPr>
    <w:rPr>
      <w:b/>
      <w:caps/>
    </w:rPr>
  </w:style>
  <w:style w:type="paragraph" w:customStyle="1" w:styleId="affd">
    <w:name w:val="Нумерованный абзац с табуляцией (укр)"/>
    <w:basedOn w:val="a0"/>
    <w:autoRedefine/>
    <w:rsid w:val="007106E0"/>
    <w:pPr>
      <w:widowControl/>
      <w:tabs>
        <w:tab w:val="left" w:pos="737"/>
        <w:tab w:val="left" w:pos="8364"/>
      </w:tabs>
      <w:ind w:left="737" w:hanging="312"/>
    </w:pPr>
  </w:style>
  <w:style w:type="paragraph" w:styleId="affe">
    <w:name w:val="Revision"/>
    <w:hidden/>
    <w:uiPriority w:val="99"/>
    <w:semiHidden/>
    <w:rsid w:val="007106E0"/>
    <w:rPr>
      <w:lang w:val="uk-UA"/>
    </w:rPr>
  </w:style>
  <w:style w:type="paragraph" w:styleId="afff">
    <w:name w:val="Normal (Web)"/>
    <w:basedOn w:val="a0"/>
    <w:uiPriority w:val="99"/>
    <w:unhideWhenUsed/>
    <w:rsid w:val="00201462"/>
    <w:pPr>
      <w:widowControl/>
      <w:spacing w:before="100" w:beforeAutospacing="1" w:after="100" w:afterAutospacing="1"/>
      <w:ind w:firstLine="0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yperlink" Target="http://vestnik.kpi.kharkov.ua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IvLV@mail.ua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www.pratsi.opu.ua/authors/show/170" TargetMode="External"/><Relationship Id="rId25" Type="http://schemas.openxmlformats.org/officeDocument/2006/relationships/hyperlink" Target="mailto:vladislavtish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ratsi.opu.ua/articles/show/815" TargetMode="External"/><Relationship Id="rId20" Type="http://schemas.openxmlformats.org/officeDocument/2006/relationships/hyperlink" Target="mailto:IvLV@mail.u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mailto:petov@inbox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ratsi.opu.ua/authors/show/170" TargetMode="External"/><Relationship Id="rId23" Type="http://schemas.openxmlformats.org/officeDocument/2006/relationships/hyperlink" Target="mailto:petrov@inbox.ru" TargetMode="External"/><Relationship Id="rId10" Type="http://schemas.openxmlformats.org/officeDocument/2006/relationships/header" Target="header1.xml"/><Relationship Id="rId19" Type="http://schemas.openxmlformats.org/officeDocument/2006/relationships/hyperlink" Target="mailto:IvLV@mail.ua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hyperlink" Target="mailto:petrov@inbox.ru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6;&#1091;&#1088;&#1085;&#1072;&#1083;\Example_Ukr_2016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E53DA9BF-DC86-4E6A-BD41-4C2B08448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Example_Ukr_2016</Template>
  <TotalTime>0</TotalTime>
  <Pages>3</Pages>
  <Words>2103</Words>
  <Characters>11992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 658</vt:lpstr>
    </vt:vector>
  </TitlesOfParts>
  <Company>Home</Company>
  <LinksUpToDate>false</LinksUpToDate>
  <CharactersWithSpaces>14067</CharactersWithSpaces>
  <SharedDoc>false</SharedDoc>
  <HLinks>
    <vt:vector size="66" baseType="variant">
      <vt:variant>
        <vt:i4>6488146</vt:i4>
      </vt:variant>
      <vt:variant>
        <vt:i4>33</vt:i4>
      </vt:variant>
      <vt:variant>
        <vt:i4>0</vt:i4>
      </vt:variant>
      <vt:variant>
        <vt:i4>5</vt:i4>
      </vt:variant>
      <vt:variant>
        <vt:lpwstr>mailto:vladislavtish@gmail.com</vt:lpwstr>
      </vt:variant>
      <vt:variant>
        <vt:lpwstr/>
      </vt:variant>
      <vt:variant>
        <vt:i4>1114159</vt:i4>
      </vt:variant>
      <vt:variant>
        <vt:i4>30</vt:i4>
      </vt:variant>
      <vt:variant>
        <vt:i4>0</vt:i4>
      </vt:variant>
      <vt:variant>
        <vt:i4>5</vt:i4>
      </vt:variant>
      <vt:variant>
        <vt:lpwstr>mailto:petov@inbox.ru</vt:lpwstr>
      </vt:variant>
      <vt:variant>
        <vt:lpwstr/>
      </vt:variant>
      <vt:variant>
        <vt:i4>1245226</vt:i4>
      </vt:variant>
      <vt:variant>
        <vt:i4>27</vt:i4>
      </vt:variant>
      <vt:variant>
        <vt:i4>0</vt:i4>
      </vt:variant>
      <vt:variant>
        <vt:i4>5</vt:i4>
      </vt:variant>
      <vt:variant>
        <vt:lpwstr>mailto:petrov@inbox.ru</vt:lpwstr>
      </vt:variant>
      <vt:variant>
        <vt:lpwstr/>
      </vt:variant>
      <vt:variant>
        <vt:i4>1245226</vt:i4>
      </vt:variant>
      <vt:variant>
        <vt:i4>24</vt:i4>
      </vt:variant>
      <vt:variant>
        <vt:i4>0</vt:i4>
      </vt:variant>
      <vt:variant>
        <vt:i4>5</vt:i4>
      </vt:variant>
      <vt:variant>
        <vt:lpwstr>mailto:petrov@inbox.ru</vt:lpwstr>
      </vt:variant>
      <vt:variant>
        <vt:lpwstr/>
      </vt:variant>
      <vt:variant>
        <vt:i4>6226016</vt:i4>
      </vt:variant>
      <vt:variant>
        <vt:i4>21</vt:i4>
      </vt:variant>
      <vt:variant>
        <vt:i4>0</vt:i4>
      </vt:variant>
      <vt:variant>
        <vt:i4>5</vt:i4>
      </vt:variant>
      <vt:variant>
        <vt:lpwstr>mailto:IvLV@mail.ua</vt:lpwstr>
      </vt:variant>
      <vt:variant>
        <vt:lpwstr/>
      </vt:variant>
      <vt:variant>
        <vt:i4>6226016</vt:i4>
      </vt:variant>
      <vt:variant>
        <vt:i4>18</vt:i4>
      </vt:variant>
      <vt:variant>
        <vt:i4>0</vt:i4>
      </vt:variant>
      <vt:variant>
        <vt:i4>5</vt:i4>
      </vt:variant>
      <vt:variant>
        <vt:lpwstr>mailto:IvLV@mail.ua</vt:lpwstr>
      </vt:variant>
      <vt:variant>
        <vt:lpwstr/>
      </vt:variant>
      <vt:variant>
        <vt:i4>6226016</vt:i4>
      </vt:variant>
      <vt:variant>
        <vt:i4>15</vt:i4>
      </vt:variant>
      <vt:variant>
        <vt:i4>0</vt:i4>
      </vt:variant>
      <vt:variant>
        <vt:i4>5</vt:i4>
      </vt:variant>
      <vt:variant>
        <vt:lpwstr>mailto:IvLV@mail.ua</vt:lpwstr>
      </vt:variant>
      <vt:variant>
        <vt:lpwstr/>
      </vt:variant>
      <vt:variant>
        <vt:i4>6553659</vt:i4>
      </vt:variant>
      <vt:variant>
        <vt:i4>12</vt:i4>
      </vt:variant>
      <vt:variant>
        <vt:i4>0</vt:i4>
      </vt:variant>
      <vt:variant>
        <vt:i4>5</vt:i4>
      </vt:variant>
      <vt:variant>
        <vt:lpwstr>http://vestnik.kpi.kharkov.ua/</vt:lpwstr>
      </vt:variant>
      <vt:variant>
        <vt:lpwstr/>
      </vt:variant>
      <vt:variant>
        <vt:i4>5570577</vt:i4>
      </vt:variant>
      <vt:variant>
        <vt:i4>9</vt:i4>
      </vt:variant>
      <vt:variant>
        <vt:i4>0</vt:i4>
      </vt:variant>
      <vt:variant>
        <vt:i4>5</vt:i4>
      </vt:variant>
      <vt:variant>
        <vt:lpwstr>http://www.pratsi.opu.ua/authors/show/170</vt:lpwstr>
      </vt:variant>
      <vt:variant>
        <vt:lpwstr/>
      </vt:variant>
      <vt:variant>
        <vt:i4>7733369</vt:i4>
      </vt:variant>
      <vt:variant>
        <vt:i4>6</vt:i4>
      </vt:variant>
      <vt:variant>
        <vt:i4>0</vt:i4>
      </vt:variant>
      <vt:variant>
        <vt:i4>5</vt:i4>
      </vt:variant>
      <vt:variant>
        <vt:lpwstr>http://www.pratsi.opu.ua/articles/show/815</vt:lpwstr>
      </vt:variant>
      <vt:variant>
        <vt:lpwstr/>
      </vt:variant>
      <vt:variant>
        <vt:i4>5570577</vt:i4>
      </vt:variant>
      <vt:variant>
        <vt:i4>3</vt:i4>
      </vt:variant>
      <vt:variant>
        <vt:i4>0</vt:i4>
      </vt:variant>
      <vt:variant>
        <vt:i4>5</vt:i4>
      </vt:variant>
      <vt:variant>
        <vt:lpwstr>http://www.pratsi.opu.ua/authors/show/170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658</dc:title>
  <dc:subject/>
  <dc:creator>Helena</dc:creator>
  <cp:keywords/>
  <cp:lastModifiedBy>Игорь</cp:lastModifiedBy>
  <cp:revision>2</cp:revision>
  <cp:lastPrinted>2012-10-01T14:49:00Z</cp:lastPrinted>
  <dcterms:created xsi:type="dcterms:W3CDTF">2016-11-08T08:44:00Z</dcterms:created>
  <dcterms:modified xsi:type="dcterms:W3CDTF">2016-11-08T08:44:00Z</dcterms:modified>
</cp:coreProperties>
</file>